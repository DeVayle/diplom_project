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552FBF4E" w:rsidR="00990EAC" w:rsidRDefault="00BF69CF" w:rsidP="00BF69CF">
      <w:pPr>
        <w:ind w:firstLine="0"/>
        <w:jc w:val="center"/>
        <w:rPr>
          <w:b/>
          <w:noProof/>
        </w:rPr>
      </w:pPr>
      <w:r w:rsidRPr="00BF69CF">
        <w:rPr>
          <w:b/>
          <w:noProof/>
        </w:rPr>
        <w:t>ПРИЛОЖЕНИЕ</w:t>
      </w:r>
      <w:r w:rsidR="0054280A">
        <w:rPr>
          <w:b/>
          <w:noProof/>
        </w:rPr>
        <w:t xml:space="preserve"> </w:t>
      </w:r>
      <w:r w:rsidRPr="00BF69CF">
        <w:rPr>
          <w:b/>
          <w:noProof/>
        </w:rPr>
        <w:t>А</w:t>
      </w:r>
    </w:p>
    <w:p w14:paraId="2D9C2DFA" w14:textId="39925930" w:rsidR="00BF69CF" w:rsidRPr="00BF69CF" w:rsidRDefault="00BF69CF" w:rsidP="00BF69CF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</w:t>
      </w:r>
      <w:r w:rsidR="0054280A">
        <w:rPr>
          <w:b/>
          <w:noProof/>
        </w:rPr>
        <w:t xml:space="preserve"> </w:t>
      </w:r>
      <w:r>
        <w:rPr>
          <w:b/>
          <w:noProof/>
        </w:rPr>
        <w:t>ЗАДАНИЕ</w:t>
      </w:r>
    </w:p>
    <w:p w14:paraId="2C4EAFBC" w14:textId="42A7C3E4" w:rsidR="00A1487B" w:rsidRDefault="00BF69CF" w:rsidP="00BF69CF">
      <w:pPr>
        <w:ind w:firstLine="0"/>
        <w:rPr>
          <w:lang w:val="en-US"/>
        </w:rPr>
      </w:pPr>
      <w:r>
        <w:br w:type="page"/>
      </w:r>
    </w:p>
    <w:p w14:paraId="22348FCC" w14:textId="295F1FA1" w:rsidR="00A1487B" w:rsidRDefault="00A1487B" w:rsidP="00BF69CF">
      <w:pPr>
        <w:ind w:firstLine="0"/>
        <w:rPr>
          <w:lang w:val="en-US"/>
        </w:rPr>
      </w:pPr>
    </w:p>
    <w:p w14:paraId="4285C66B" w14:textId="77777777" w:rsidR="00A1487B" w:rsidRPr="00A1487B" w:rsidRDefault="00A1487B" w:rsidP="00BF69CF">
      <w:pPr>
        <w:ind w:firstLine="0"/>
        <w:rPr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4AA6C91C" w:rsidR="00990EAC" w:rsidRPr="00990058" w:rsidRDefault="00990EAC" w:rsidP="00A6518F">
            <w:pPr>
              <w:ind w:firstLine="0"/>
              <w:rPr>
                <w:lang w:val="en-US"/>
              </w:rPr>
            </w:pP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7168C491" w14:textId="0DD4DF0D" w:rsidR="00990EAC" w:rsidRPr="00F62A47" w:rsidRDefault="00990EAC" w:rsidP="00A6518F">
            <w:pPr>
              <w:ind w:firstLine="0"/>
            </w:pP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0E42DC23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54280A">
              <w:t xml:space="preserve"> </w:t>
            </w:r>
            <w:r w:rsidR="00F62A47">
              <w:t>ОП</w:t>
            </w:r>
          </w:p>
          <w:p w14:paraId="091DDD7E" w14:textId="0D9F15B6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54280A">
              <w:t xml:space="preserve"> </w:t>
            </w:r>
            <w:r w:rsidR="005B2DCE">
              <w:t>Долженкова</w:t>
            </w:r>
            <w:r w:rsidR="0054280A">
              <w:t xml:space="preserve"> </w:t>
            </w:r>
            <w:proofErr w:type="gramStart"/>
            <w:r w:rsidR="005B2DCE">
              <w:t>М</w:t>
            </w:r>
            <w:r w:rsidR="00EF7150">
              <w:t>.</w:t>
            </w:r>
            <w:r w:rsidR="005B2DCE">
              <w:t>Л</w:t>
            </w:r>
            <w:r w:rsidR="00EF7150">
              <w:t>.</w:t>
            </w:r>
            <w:proofErr w:type="gramEnd"/>
          </w:p>
          <w:p w14:paraId="3DBEE99F" w14:textId="2802D8C0" w:rsidR="00990EAC" w:rsidRPr="00F62A47" w:rsidRDefault="00D31A36" w:rsidP="00A6518F">
            <w:pPr>
              <w:ind w:firstLine="0"/>
            </w:pPr>
            <w:r>
              <w:t>«____»</w:t>
            </w:r>
            <w:r w:rsidR="0054280A">
              <w:t xml:space="preserve"> </w:t>
            </w:r>
            <w:r>
              <w:t>_____________</w:t>
            </w:r>
            <w:r w:rsidR="0054280A">
              <w:t xml:space="preserve"> </w:t>
            </w:r>
            <w:r>
              <w:t>20__</w:t>
            </w:r>
            <w:r w:rsidR="0054280A">
              <w:t xml:space="preserve"> </w:t>
            </w:r>
            <w:r w:rsidR="00990EAC" w:rsidRPr="00646136">
              <w:t>г.</w:t>
            </w:r>
          </w:p>
        </w:tc>
      </w:tr>
    </w:tbl>
    <w:p w14:paraId="326582D4" w14:textId="5150BBE2" w:rsidR="00990EAC" w:rsidRPr="003F1129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</w:t>
      </w:r>
      <w:r w:rsidR="0054280A">
        <w:rPr>
          <w:lang w:val="ru-RU"/>
        </w:rPr>
        <w:t xml:space="preserve"> </w:t>
      </w:r>
      <w:r>
        <w:rPr>
          <w:lang w:val="ru-RU"/>
        </w:rPr>
        <w:t>ЗАДАНИЕ</w:t>
      </w:r>
    </w:p>
    <w:p w14:paraId="0A9957D8" w14:textId="0357BB7B" w:rsidR="0013162A" w:rsidRDefault="00990EAC" w:rsidP="0013162A">
      <w:pPr>
        <w:ind w:firstLine="0"/>
        <w:jc w:val="center"/>
      </w:pPr>
      <w:r w:rsidRPr="00646136">
        <w:t>на</w:t>
      </w:r>
      <w:r w:rsidR="0054280A">
        <w:t xml:space="preserve"> </w:t>
      </w:r>
      <w:r w:rsidR="00F2337D">
        <w:t>разработку</w:t>
      </w:r>
      <w:r w:rsidR="0054280A">
        <w:t xml:space="preserve"> </w:t>
      </w:r>
      <w:r w:rsidR="005B2DCE">
        <w:t>по</w:t>
      </w:r>
      <w:r w:rsidR="0054280A">
        <w:t xml:space="preserve"> </w:t>
      </w:r>
      <w:r w:rsidR="005B2DCE">
        <w:t>теме</w:t>
      </w:r>
    </w:p>
    <w:p w14:paraId="1AC91821" w14:textId="2A951216" w:rsidR="00990EAC" w:rsidRPr="00290B5C" w:rsidRDefault="005B2DCE" w:rsidP="0013162A">
      <w:pPr>
        <w:ind w:firstLine="0"/>
        <w:jc w:val="center"/>
        <w:rPr>
          <w:u w:val="single"/>
        </w:rPr>
      </w:pPr>
      <w:r w:rsidRPr="005B2DCE">
        <w:rPr>
          <w:u w:val="single"/>
        </w:rPr>
        <w:t>Оптимизация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процесса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обновления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витрин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данных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КХД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Энергосбыт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с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использованием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Apache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Spark</w:t>
      </w:r>
    </w:p>
    <w:p w14:paraId="2FAF6D5A" w14:textId="77777777" w:rsidR="00990EAC" w:rsidRPr="00646136" w:rsidRDefault="00990EAC" w:rsidP="00303DC8"/>
    <w:p w14:paraId="7802D47B" w14:textId="4800762D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5DA3D094" w:rsidR="00990EAC" w:rsidRPr="00646136" w:rsidRDefault="00990EAC" w:rsidP="0013162A">
            <w:pPr>
              <w:ind w:firstLine="0"/>
            </w:pP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1BE65011" w14:textId="7085AD1B" w:rsidR="00DB67CB" w:rsidRPr="00646136" w:rsidRDefault="00DB67CB" w:rsidP="0013162A">
            <w:pPr>
              <w:ind w:firstLine="0"/>
            </w:pPr>
          </w:p>
          <w:p w14:paraId="391E9847" w14:textId="534EE1DD" w:rsidR="00DB67CB" w:rsidRPr="00646136" w:rsidRDefault="00DB67CB" w:rsidP="0013162A">
            <w:pPr>
              <w:ind w:firstLine="0"/>
            </w:pP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3F78E016" w:rsidR="00DB67CB" w:rsidRPr="00646136" w:rsidRDefault="002502BF" w:rsidP="0013162A">
            <w:pPr>
              <w:ind w:firstLine="0"/>
            </w:pPr>
            <w:r>
              <w:t>Преподаватель</w:t>
            </w:r>
            <w:r w:rsidR="0054280A">
              <w:t xml:space="preserve"> </w:t>
            </w:r>
            <w:r w:rsidR="00A00224">
              <w:t>МДК.05.01</w:t>
            </w:r>
          </w:p>
          <w:p w14:paraId="2CA16E67" w14:textId="2283C0CD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54280A">
              <w:t xml:space="preserve"> </w:t>
            </w:r>
            <w:r w:rsidR="005B2DCE">
              <w:t>Долгих</w:t>
            </w:r>
            <w:r w:rsidR="0054280A">
              <w:t xml:space="preserve"> </w:t>
            </w:r>
            <w:r w:rsidR="005B2DCE">
              <w:t>Д</w:t>
            </w:r>
            <w:r w:rsidR="00EF7150">
              <w:t>.</w:t>
            </w:r>
            <w:r w:rsidR="005B2DCE">
              <w:t>К</w:t>
            </w:r>
            <w:r w:rsidR="00EF7150">
              <w:t>.</w:t>
            </w:r>
          </w:p>
          <w:p w14:paraId="481526AE" w14:textId="4F3A58CB" w:rsidR="00D37FCB" w:rsidRPr="00D37FCB" w:rsidRDefault="00DB67CB" w:rsidP="0013162A">
            <w:pPr>
              <w:ind w:firstLine="0"/>
            </w:pPr>
            <w:r w:rsidRPr="00646136">
              <w:t>«____»</w:t>
            </w:r>
            <w:r w:rsidR="0054280A">
              <w:t xml:space="preserve"> </w:t>
            </w:r>
            <w:r w:rsidRPr="00646136">
              <w:t>_____</w:t>
            </w:r>
            <w:r>
              <w:t>________</w:t>
            </w:r>
            <w:r w:rsidR="0054280A">
              <w:t xml:space="preserve"> </w:t>
            </w:r>
            <w:r>
              <w:t>20</w:t>
            </w:r>
            <w:r w:rsidRPr="002502BF">
              <w:t>__</w:t>
            </w:r>
            <w:r w:rsidR="0054280A">
              <w:t xml:space="preserve"> </w:t>
            </w:r>
            <w:r w:rsidRPr="00646136">
              <w:t>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7DB4D1D5" w:rsidR="003E22A5" w:rsidRPr="00D31A36" w:rsidRDefault="003E22A5" w:rsidP="003E22A5">
            <w:pPr>
              <w:ind w:firstLine="0"/>
            </w:pPr>
          </w:p>
        </w:tc>
      </w:tr>
      <w:tr w:rsidR="00A00224" w14:paraId="74DEDF48" w14:textId="77777777" w:rsidTr="00A00224">
        <w:trPr>
          <w:trHeight w:val="1712"/>
        </w:trPr>
        <w:tc>
          <w:tcPr>
            <w:tcW w:w="4821" w:type="dxa"/>
          </w:tcPr>
          <w:p w14:paraId="18E7F5BA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15CA9CF7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18F472A5" w14:textId="21F2E12A" w:rsidR="00A00224" w:rsidRPr="00646136" w:rsidRDefault="00A00224" w:rsidP="00A00224">
            <w:pPr>
              <w:ind w:firstLine="0"/>
            </w:pPr>
          </w:p>
        </w:tc>
      </w:tr>
      <w:tr w:rsidR="00A00224" w14:paraId="1F060E05" w14:textId="77777777" w:rsidTr="003E22A5">
        <w:trPr>
          <w:trHeight w:val="419"/>
        </w:trPr>
        <w:tc>
          <w:tcPr>
            <w:tcW w:w="4821" w:type="dxa"/>
          </w:tcPr>
          <w:p w14:paraId="040CF9B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00D3B872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557A948" w14:textId="31B9049E" w:rsidR="00A00224" w:rsidRPr="00646136" w:rsidRDefault="00A00224" w:rsidP="00A00224">
            <w:pPr>
              <w:ind w:firstLine="0"/>
            </w:pPr>
          </w:p>
        </w:tc>
      </w:tr>
      <w:tr w:rsidR="00A00224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3377A854" w14:textId="1D71CC58" w:rsidR="00A00224" w:rsidRPr="00D31A36" w:rsidRDefault="00A00224" w:rsidP="005B2DCE">
            <w:pPr>
              <w:ind w:firstLine="0"/>
            </w:pPr>
          </w:p>
        </w:tc>
      </w:tr>
    </w:tbl>
    <w:p w14:paraId="5A5C4ED3" w14:textId="77777777" w:rsidR="00BF69CF" w:rsidRDefault="00BF69CF" w:rsidP="00F113BF">
      <w:pPr>
        <w:ind w:firstLine="0"/>
        <w:jc w:val="center"/>
        <w:rPr>
          <w:lang w:val="en-US"/>
        </w:rPr>
      </w:pPr>
    </w:p>
    <w:p w14:paraId="5FFDF43C" w14:textId="77777777" w:rsidR="00BF69CF" w:rsidRDefault="00BF69CF" w:rsidP="005B2DCE">
      <w:pPr>
        <w:ind w:firstLine="0"/>
      </w:pPr>
    </w:p>
    <w:p w14:paraId="3334347A" w14:textId="39A59A91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6A1D0A">
        <w:t>5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777C68EC" w14:textId="19D1C8C4" w:rsidR="00EF40C7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83314" w:history="1">
            <w:r w:rsidR="00EF40C7" w:rsidRPr="004046E5">
              <w:rPr>
                <w:rStyle w:val="a6"/>
              </w:rPr>
              <w:t>Введение</w:t>
            </w:r>
            <w:r w:rsidR="00EF40C7">
              <w:rPr>
                <w:webHidden/>
              </w:rPr>
              <w:tab/>
            </w:r>
            <w:r w:rsidR="00EF40C7">
              <w:rPr>
                <w:webHidden/>
              </w:rPr>
              <w:fldChar w:fldCharType="begin"/>
            </w:r>
            <w:r w:rsidR="00EF40C7">
              <w:rPr>
                <w:webHidden/>
              </w:rPr>
              <w:instrText xml:space="preserve"> PAGEREF _Toc212583314 \h </w:instrText>
            </w:r>
            <w:r w:rsidR="00EF40C7">
              <w:rPr>
                <w:webHidden/>
              </w:rPr>
            </w:r>
            <w:r w:rsidR="00EF40C7"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2</w:t>
            </w:r>
            <w:r w:rsidR="00EF40C7">
              <w:rPr>
                <w:webHidden/>
              </w:rPr>
              <w:fldChar w:fldCharType="end"/>
            </w:r>
          </w:hyperlink>
        </w:p>
        <w:p w14:paraId="7AD20ACF" w14:textId="3A1AABFF" w:rsidR="00EF40C7" w:rsidRDefault="00EF40C7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15" w:history="1">
            <w:r w:rsidRPr="004046E5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F5A8C0" w14:textId="72BD09B3" w:rsidR="00EF40C7" w:rsidRDefault="00EF40C7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16" w:history="1">
            <w:r w:rsidRPr="004046E5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57A9D5" w14:textId="3DFEEC0B" w:rsidR="00EF40C7" w:rsidRDefault="00EF40C7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17" w:history="1">
            <w:r w:rsidRPr="004046E5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1B59A6" w14:textId="0CCAE59D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18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4B0627" w14:textId="0B4F7ABA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19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37DFA2" w14:textId="159AB211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20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8B1F0C" w14:textId="2C7C5942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21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32D6FE" w14:textId="73DF5896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22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6E9AA1" w14:textId="422A4072" w:rsidR="00EF40C7" w:rsidRDefault="00EF40C7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23" w:history="1">
            <w:r w:rsidRPr="004046E5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2EC97D" w14:textId="4D5DA572" w:rsidR="00EF40C7" w:rsidRDefault="00EF40C7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24" w:history="1">
            <w:r w:rsidRPr="004046E5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F48054" w14:textId="62F8CD16" w:rsidR="00EF40C7" w:rsidRDefault="00EF40C7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25" w:history="1">
            <w:r w:rsidRPr="004046E5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EBC7AB" w14:textId="2E28B851" w:rsidR="00EF40C7" w:rsidRDefault="00EF40C7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26" w:history="1">
            <w:r w:rsidRPr="004046E5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057CAF4" w14:textId="3EF69E76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27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311D8B2" w14:textId="612D6DA2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28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EB2E746" w14:textId="245C4368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29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05F54A1" w14:textId="4E545310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30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43E630D" w14:textId="609A47F2" w:rsidR="00EF40C7" w:rsidRDefault="00EF40C7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31" w:history="1">
            <w:r w:rsidRPr="004046E5">
              <w:rPr>
                <w:rStyle w:val="a6"/>
              </w:rPr>
              <w:t>5.4.1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86ADD42" w14:textId="021500AC" w:rsidR="00EF40C7" w:rsidRDefault="00EF40C7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32" w:history="1">
            <w:r w:rsidRPr="004046E5">
              <w:rPr>
                <w:rStyle w:val="a6"/>
              </w:rPr>
              <w:t>5.4.2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B730A0" w14:textId="52877991" w:rsidR="00EF40C7" w:rsidRDefault="00EF40C7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33" w:history="1">
            <w:r w:rsidRPr="004046E5">
              <w:rPr>
                <w:rStyle w:val="a6"/>
              </w:rPr>
              <w:t>5.4.3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CD14983" w14:textId="2FB4A621" w:rsidR="00EF40C7" w:rsidRDefault="00EF40C7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34" w:history="1">
            <w:r w:rsidRPr="004046E5">
              <w:rPr>
                <w:rStyle w:val="a6"/>
              </w:rPr>
              <w:t>5.4.4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3FDE2D4" w14:textId="3DABDF6B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35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DF3E0B7" w14:textId="6E880BA2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36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000B681" w14:textId="6A5903C4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37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6664D99" w14:textId="36C3D051" w:rsidR="00EF40C7" w:rsidRDefault="00EF40C7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38" w:history="1">
            <w:r w:rsidRPr="004046E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DBBE583" w14:textId="691E3A57" w:rsidR="00EF40C7" w:rsidRDefault="00EF40C7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39" w:history="1">
            <w:r w:rsidRPr="004046E5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C60A10A" w14:textId="6B829F8C" w:rsidR="00EF40C7" w:rsidRDefault="00EF40C7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40" w:history="1">
            <w:r w:rsidRPr="004046E5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20EDD4A" w14:textId="7B05C448" w:rsidR="00EF40C7" w:rsidRDefault="00EF40C7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3341" w:history="1">
            <w:r w:rsidRPr="004046E5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046E5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_Toc212583341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2DCB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CF0F4E1" w14:textId="6F4C45D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212583314"/>
      <w:r>
        <w:lastRenderedPageBreak/>
        <w:t>Вв</w:t>
      </w:r>
      <w:r w:rsidR="005A4E60" w:rsidRPr="00F62DCD">
        <w:t>едение</w:t>
      </w:r>
      <w:bookmarkEnd w:id="0"/>
    </w:p>
    <w:p w14:paraId="58714586" w14:textId="7A309120" w:rsidR="005B2DCE" w:rsidRDefault="005B2DCE" w:rsidP="005B2DCE">
      <w:r>
        <w:t>Данный</w:t>
      </w:r>
      <w:r w:rsidR="0054280A">
        <w:t xml:space="preserve"> </w:t>
      </w:r>
      <w:r>
        <w:t>документ</w:t>
      </w:r>
      <w:r w:rsidR="0054280A">
        <w:t xml:space="preserve"> </w:t>
      </w:r>
      <w:r>
        <w:t>представляет</w:t>
      </w:r>
      <w:r w:rsidR="0054280A">
        <w:t xml:space="preserve"> </w:t>
      </w:r>
      <w:r>
        <w:t>техническое</w:t>
      </w:r>
      <w:r w:rsidR="0054280A">
        <w:t xml:space="preserve"> </w:t>
      </w:r>
      <w:r>
        <w:t>задание</w:t>
      </w:r>
      <w:r w:rsidR="0054280A">
        <w:t xml:space="preserve"> </w:t>
      </w:r>
      <w:r>
        <w:t>на</w:t>
      </w:r>
      <w:r w:rsidR="0054280A">
        <w:t xml:space="preserve"> </w:t>
      </w:r>
      <w:r>
        <w:t>разработку</w:t>
      </w:r>
      <w:r w:rsidR="0054280A">
        <w:t xml:space="preserve"> </w:t>
      </w:r>
      <w:r>
        <w:t>системы</w:t>
      </w:r>
      <w:r w:rsidR="0054280A">
        <w:t xml:space="preserve"> </w:t>
      </w:r>
      <w:r>
        <w:t>обновления</w:t>
      </w:r>
      <w:r w:rsidR="0054280A">
        <w:t xml:space="preserve"> </w:t>
      </w:r>
      <w:r>
        <w:t>аналитических</w:t>
      </w:r>
      <w:r w:rsidR="0054280A">
        <w:t xml:space="preserve"> </w:t>
      </w:r>
      <w:r>
        <w:t>витрин</w:t>
      </w:r>
      <w:r w:rsidR="0054280A">
        <w:t xml:space="preserve"> </w:t>
      </w:r>
      <w:r>
        <w:t>данных</w:t>
      </w:r>
      <w:r w:rsidR="0054280A">
        <w:t xml:space="preserve"> </w:t>
      </w:r>
      <w:r>
        <w:t>корпоративного</w:t>
      </w:r>
      <w:r w:rsidR="0054280A">
        <w:t xml:space="preserve"> </w:t>
      </w:r>
      <w:r>
        <w:t>хранилища</w:t>
      </w:r>
      <w:r w:rsidR="0054280A">
        <w:t xml:space="preserve"> </w:t>
      </w:r>
      <w:r>
        <w:t>данных</w:t>
      </w:r>
      <w:r w:rsidR="0054280A">
        <w:t xml:space="preserve"> </w:t>
      </w:r>
      <w:r>
        <w:t>(КХД)</w:t>
      </w:r>
      <w:r w:rsidR="0054280A">
        <w:t xml:space="preserve"> </w:t>
      </w:r>
      <w:r>
        <w:t>«Энергосбыт»</w:t>
      </w:r>
      <w:r w:rsidR="003B1EFB">
        <w:t>.</w:t>
      </w:r>
    </w:p>
    <w:p w14:paraId="0C85188C" w14:textId="3F2B0313" w:rsidR="005B2DCE" w:rsidRDefault="005B2DCE" w:rsidP="005B2DCE">
      <w:r>
        <w:t>Техническое</w:t>
      </w:r>
      <w:r w:rsidR="0054280A">
        <w:t xml:space="preserve"> </w:t>
      </w:r>
      <w:r>
        <w:t>задание</w:t>
      </w:r>
      <w:r w:rsidR="0054280A">
        <w:t xml:space="preserve"> </w:t>
      </w:r>
      <w:r>
        <w:t>распространяется</w:t>
      </w:r>
      <w:r w:rsidR="0054280A">
        <w:t xml:space="preserve"> </w:t>
      </w:r>
      <w:r>
        <w:t>на</w:t>
      </w:r>
      <w:r w:rsidR="0054280A">
        <w:t xml:space="preserve"> </w:t>
      </w:r>
      <w:r>
        <w:t>разработку</w:t>
      </w:r>
      <w:r w:rsidR="0054280A">
        <w:t xml:space="preserve"> </w:t>
      </w:r>
      <w:r>
        <w:t>системы</w:t>
      </w:r>
      <w:r w:rsidR="0054280A">
        <w:t xml:space="preserve"> </w:t>
      </w:r>
      <w:r w:rsidR="003B1EFB">
        <w:t>обновления</w:t>
      </w:r>
      <w:r w:rsidR="0054280A">
        <w:t xml:space="preserve"> </w:t>
      </w:r>
      <w:r w:rsidR="003B1EFB">
        <w:t>аналитических</w:t>
      </w:r>
      <w:r w:rsidR="0054280A">
        <w:t xml:space="preserve"> </w:t>
      </w:r>
      <w:r w:rsidR="003B1EFB">
        <w:t>витрин</w:t>
      </w:r>
      <w:r w:rsidR="0054280A">
        <w:t xml:space="preserve"> </w:t>
      </w:r>
      <w:r w:rsidR="003B1EFB">
        <w:t>данных</w:t>
      </w:r>
      <w:r w:rsidR="0054280A">
        <w:t xml:space="preserve"> </w:t>
      </w:r>
      <w:r w:rsidR="003B1EFB">
        <w:t>КХД</w:t>
      </w:r>
      <w:r>
        <w:t>,</w:t>
      </w:r>
      <w:r w:rsidR="0054280A">
        <w:t xml:space="preserve"> </w:t>
      </w:r>
      <w:r>
        <w:t>предназначенной</w:t>
      </w:r>
      <w:r w:rsidR="0054280A">
        <w:t xml:space="preserve"> </w:t>
      </w:r>
      <w:r>
        <w:t>для</w:t>
      </w:r>
      <w:r w:rsidR="0054280A">
        <w:t xml:space="preserve"> </w:t>
      </w:r>
      <w:r>
        <w:t>автоматизации</w:t>
      </w:r>
      <w:r w:rsidR="0054280A">
        <w:t xml:space="preserve"> </w:t>
      </w:r>
      <w:r>
        <w:t>и</w:t>
      </w:r>
      <w:r w:rsidR="0054280A">
        <w:t xml:space="preserve"> </w:t>
      </w:r>
      <w:r>
        <w:t>ускорения</w:t>
      </w:r>
      <w:r w:rsidR="0054280A">
        <w:t xml:space="preserve"> </w:t>
      </w:r>
      <w:r>
        <w:t>процесса</w:t>
      </w:r>
      <w:r w:rsidR="0054280A">
        <w:t xml:space="preserve"> </w:t>
      </w:r>
      <w:r>
        <w:t>обновления</w:t>
      </w:r>
      <w:r w:rsidR="0054280A">
        <w:t xml:space="preserve"> </w:t>
      </w:r>
      <w:r>
        <w:t>витрин</w:t>
      </w:r>
      <w:r w:rsidR="0054280A">
        <w:t xml:space="preserve"> </w:t>
      </w:r>
      <w:r>
        <w:t>данных,</w:t>
      </w:r>
      <w:r w:rsidR="0054280A">
        <w:t xml:space="preserve"> </w:t>
      </w:r>
      <w:r>
        <w:t>используемых</w:t>
      </w:r>
      <w:r w:rsidR="0054280A">
        <w:t xml:space="preserve"> </w:t>
      </w:r>
      <w:r>
        <w:t>для</w:t>
      </w:r>
      <w:r w:rsidR="0054280A">
        <w:t xml:space="preserve"> </w:t>
      </w:r>
      <w:r>
        <w:t>бизнес-аналитики</w:t>
      </w:r>
      <w:r w:rsidR="0054280A">
        <w:t xml:space="preserve"> </w:t>
      </w:r>
      <w:r>
        <w:t>в</w:t>
      </w:r>
      <w:r w:rsidR="0054280A">
        <w:t xml:space="preserve"> </w:t>
      </w:r>
      <w:r>
        <w:t>компании</w:t>
      </w:r>
      <w:r w:rsidR="0054280A">
        <w:t xml:space="preserve"> </w:t>
      </w:r>
      <w:r>
        <w:t>«Энергосбыт».</w:t>
      </w:r>
      <w:r w:rsidR="0054280A">
        <w:t xml:space="preserve"> </w:t>
      </w:r>
      <w:r>
        <w:t>Эта</w:t>
      </w:r>
      <w:r w:rsidR="0054280A">
        <w:t xml:space="preserve"> </w:t>
      </w:r>
      <w:r>
        <w:t>система</w:t>
      </w:r>
      <w:r w:rsidR="0054280A">
        <w:t xml:space="preserve"> </w:t>
      </w:r>
      <w:r>
        <w:t>способствует</w:t>
      </w:r>
      <w:r w:rsidR="0054280A">
        <w:t xml:space="preserve"> </w:t>
      </w:r>
      <w:r>
        <w:t>оптимизации</w:t>
      </w:r>
      <w:r w:rsidR="0054280A">
        <w:t xml:space="preserve"> </w:t>
      </w:r>
      <w:r>
        <w:t>ETL-процессов</w:t>
      </w:r>
      <w:r w:rsidR="0054280A">
        <w:t xml:space="preserve"> </w:t>
      </w:r>
      <w:r>
        <w:t>путем</w:t>
      </w:r>
      <w:r w:rsidR="0054280A">
        <w:t xml:space="preserve"> </w:t>
      </w:r>
      <w:r>
        <w:t>переноса</w:t>
      </w:r>
      <w:r w:rsidR="0054280A">
        <w:t xml:space="preserve"> </w:t>
      </w:r>
      <w:r>
        <w:t>ресурсоемких</w:t>
      </w:r>
      <w:r w:rsidR="0054280A">
        <w:t xml:space="preserve"> </w:t>
      </w:r>
      <w:r>
        <w:t>вычислений</w:t>
      </w:r>
      <w:r w:rsidR="0054280A">
        <w:t xml:space="preserve"> </w:t>
      </w:r>
      <w:r>
        <w:t>на</w:t>
      </w:r>
      <w:r w:rsidR="0054280A">
        <w:t xml:space="preserve"> </w:t>
      </w:r>
      <w:r>
        <w:t>кластер</w:t>
      </w:r>
      <w:r w:rsidR="0054280A">
        <w:t xml:space="preserve"> </w:t>
      </w:r>
      <w:r>
        <w:t>распределенной</w:t>
      </w:r>
      <w:r w:rsidR="0054280A">
        <w:t xml:space="preserve"> </w:t>
      </w:r>
      <w:r>
        <w:t>обработки</w:t>
      </w:r>
      <w:r w:rsidR="0054280A">
        <w:t xml:space="preserve"> </w:t>
      </w:r>
      <w:r>
        <w:t>данных</w:t>
      </w:r>
      <w:r w:rsidR="0054280A">
        <w:t xml:space="preserve"> </w:t>
      </w:r>
      <w:r>
        <w:t>Apache</w:t>
      </w:r>
      <w:r w:rsidR="0054280A">
        <w:t xml:space="preserve"> </w:t>
      </w:r>
      <w:r>
        <w:t>Spark.</w:t>
      </w:r>
      <w:r w:rsidR="0054280A">
        <w:t xml:space="preserve"> </w:t>
      </w:r>
      <w:r>
        <w:t>Она</w:t>
      </w:r>
      <w:r w:rsidR="0054280A">
        <w:t xml:space="preserve"> </w:t>
      </w:r>
      <w:r>
        <w:t>позволяет</w:t>
      </w:r>
      <w:r w:rsidR="0054280A">
        <w:t xml:space="preserve"> </w:t>
      </w:r>
      <w:r>
        <w:t>значительно</w:t>
      </w:r>
      <w:r w:rsidR="0054280A">
        <w:t xml:space="preserve"> </w:t>
      </w:r>
      <w:r>
        <w:t>сократить</w:t>
      </w:r>
      <w:r w:rsidR="0054280A">
        <w:t xml:space="preserve"> </w:t>
      </w:r>
      <w:r>
        <w:t>время</w:t>
      </w:r>
      <w:r w:rsidR="0054280A">
        <w:t xml:space="preserve"> </w:t>
      </w:r>
      <w:r>
        <w:t>подготовки</w:t>
      </w:r>
      <w:r w:rsidR="0054280A">
        <w:t xml:space="preserve"> </w:t>
      </w:r>
      <w:r>
        <w:t>данных</w:t>
      </w:r>
      <w:r w:rsidR="0054280A">
        <w:t xml:space="preserve"> </w:t>
      </w:r>
      <w:r>
        <w:t>и</w:t>
      </w:r>
      <w:r w:rsidR="0054280A">
        <w:t xml:space="preserve"> </w:t>
      </w:r>
      <w:r>
        <w:t>обеспечить</w:t>
      </w:r>
      <w:r w:rsidR="0054280A">
        <w:t xml:space="preserve"> </w:t>
      </w:r>
      <w:r>
        <w:t>аналитиков</w:t>
      </w:r>
      <w:r w:rsidR="0054280A">
        <w:t xml:space="preserve"> </w:t>
      </w:r>
      <w:r>
        <w:t>и</w:t>
      </w:r>
      <w:r w:rsidR="0054280A">
        <w:t xml:space="preserve"> </w:t>
      </w:r>
      <w:r>
        <w:t>руководство</w:t>
      </w:r>
      <w:r w:rsidR="0054280A">
        <w:t xml:space="preserve"> </w:t>
      </w:r>
      <w:r>
        <w:t>компании</w:t>
      </w:r>
      <w:r w:rsidR="0054280A">
        <w:t xml:space="preserve"> </w:t>
      </w:r>
      <w:r>
        <w:t>актуальной</w:t>
      </w:r>
      <w:r w:rsidR="0054280A">
        <w:t xml:space="preserve"> </w:t>
      </w:r>
      <w:r>
        <w:t>информацией</w:t>
      </w:r>
      <w:r w:rsidR="0054280A">
        <w:t xml:space="preserve"> </w:t>
      </w:r>
      <w:r>
        <w:t>для</w:t>
      </w:r>
      <w:r w:rsidR="0054280A">
        <w:t xml:space="preserve"> </w:t>
      </w:r>
      <w:r>
        <w:t>принятия</w:t>
      </w:r>
      <w:r w:rsidR="0054280A">
        <w:t xml:space="preserve"> </w:t>
      </w:r>
      <w:r>
        <w:t>оперативных</w:t>
      </w:r>
      <w:r w:rsidR="0054280A">
        <w:t xml:space="preserve"> </w:t>
      </w:r>
      <w:r>
        <w:t>решений.</w:t>
      </w:r>
      <w:r w:rsidR="0054280A">
        <w:t xml:space="preserve"> </w:t>
      </w:r>
      <w:r>
        <w:t>Предполагается,</w:t>
      </w:r>
      <w:r w:rsidR="0054280A">
        <w:t xml:space="preserve"> </w:t>
      </w:r>
      <w:r>
        <w:t>что</w:t>
      </w:r>
      <w:r w:rsidR="0054280A">
        <w:t xml:space="preserve"> </w:t>
      </w:r>
      <w:r>
        <w:t>администрировать</w:t>
      </w:r>
      <w:r w:rsidR="0054280A">
        <w:t xml:space="preserve"> </w:t>
      </w:r>
      <w:r>
        <w:t>и</w:t>
      </w:r>
      <w:r w:rsidR="0054280A">
        <w:t xml:space="preserve"> </w:t>
      </w:r>
      <w:r>
        <w:t>развивать</w:t>
      </w:r>
      <w:r w:rsidR="0054280A">
        <w:t xml:space="preserve"> </w:t>
      </w:r>
      <w:r>
        <w:t>данную</w:t>
      </w:r>
      <w:r w:rsidR="0054280A">
        <w:t xml:space="preserve"> </w:t>
      </w:r>
      <w:r>
        <w:t>систему</w:t>
      </w:r>
      <w:r w:rsidR="0054280A">
        <w:t xml:space="preserve"> </w:t>
      </w:r>
      <w:r>
        <w:t>будут</w:t>
      </w:r>
      <w:r w:rsidR="0054280A">
        <w:t xml:space="preserve"> </w:t>
      </w:r>
      <w:r>
        <w:t>инженеры</w:t>
      </w:r>
      <w:r w:rsidR="0054280A">
        <w:t xml:space="preserve"> </w:t>
      </w:r>
      <w:r>
        <w:t>данных,</w:t>
      </w:r>
      <w:r w:rsidR="0054280A">
        <w:t xml:space="preserve"> </w:t>
      </w:r>
      <w:r>
        <w:t>а</w:t>
      </w:r>
      <w:r w:rsidR="0054280A">
        <w:t xml:space="preserve"> </w:t>
      </w:r>
      <w:r>
        <w:t>основными</w:t>
      </w:r>
      <w:r w:rsidR="0054280A">
        <w:t xml:space="preserve"> </w:t>
      </w:r>
      <w:r>
        <w:t>потребителями</w:t>
      </w:r>
      <w:r w:rsidR="0054280A">
        <w:t xml:space="preserve"> </w:t>
      </w:r>
      <w:r>
        <w:t>результатов</w:t>
      </w:r>
      <w:r w:rsidR="0054280A">
        <w:t xml:space="preserve"> </w:t>
      </w:r>
      <w:r>
        <w:t>ее</w:t>
      </w:r>
      <w:r w:rsidR="0054280A">
        <w:t xml:space="preserve"> </w:t>
      </w:r>
      <w:r>
        <w:t>работы</w:t>
      </w:r>
      <w:r w:rsidR="0054280A">
        <w:t xml:space="preserve"> </w:t>
      </w:r>
      <w:r>
        <w:t>станут</w:t>
      </w:r>
      <w:r w:rsidR="0054280A">
        <w:t xml:space="preserve"> </w:t>
      </w:r>
      <w:r>
        <w:t>бизнес-аналитики</w:t>
      </w:r>
      <w:r w:rsidR="0054280A">
        <w:t xml:space="preserve"> </w:t>
      </w:r>
      <w:r>
        <w:t>компании.</w:t>
      </w:r>
    </w:p>
    <w:p w14:paraId="2CD47678" w14:textId="11E5A1EB" w:rsidR="005B2DCE" w:rsidRDefault="005B2DCE" w:rsidP="005B2DCE">
      <w:r>
        <w:t>Настоящий</w:t>
      </w:r>
      <w:r w:rsidR="0054280A">
        <w:t xml:space="preserve"> </w:t>
      </w:r>
      <w:r>
        <w:t>документ</w:t>
      </w:r>
      <w:r w:rsidR="0054280A">
        <w:t xml:space="preserve"> </w:t>
      </w:r>
      <w:r>
        <w:t>предназначен</w:t>
      </w:r>
      <w:r w:rsidR="0054280A">
        <w:t xml:space="preserve"> </w:t>
      </w:r>
      <w:r>
        <w:t>для</w:t>
      </w:r>
      <w:r w:rsidR="0054280A">
        <w:t xml:space="preserve"> </w:t>
      </w:r>
      <w:r>
        <w:t>заказчика</w:t>
      </w:r>
      <w:r w:rsidR="0054280A">
        <w:t xml:space="preserve"> </w:t>
      </w:r>
      <w:r>
        <w:t>и</w:t>
      </w:r>
      <w:r w:rsidR="0054280A">
        <w:t xml:space="preserve"> </w:t>
      </w:r>
      <w:r>
        <w:t>содержит</w:t>
      </w:r>
      <w:r w:rsidR="0054280A">
        <w:t xml:space="preserve"> </w:t>
      </w:r>
      <w:r>
        <w:t>описание</w:t>
      </w:r>
      <w:r w:rsidR="0054280A">
        <w:t xml:space="preserve"> </w:t>
      </w:r>
      <w:r>
        <w:t>разрабатываемой</w:t>
      </w:r>
      <w:r w:rsidR="0054280A">
        <w:t xml:space="preserve"> </w:t>
      </w:r>
      <w:r>
        <w:t>системы,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ее</w:t>
      </w:r>
      <w:r w:rsidR="0054280A">
        <w:t xml:space="preserve"> </w:t>
      </w:r>
      <w:r>
        <w:t>функциям,</w:t>
      </w:r>
      <w:r w:rsidR="0054280A">
        <w:t xml:space="preserve"> </w:t>
      </w:r>
      <w:r>
        <w:t>архитектуре,</w:t>
      </w:r>
      <w:r w:rsidR="0054280A">
        <w:t xml:space="preserve"> </w:t>
      </w:r>
      <w:r>
        <w:t>источникам</w:t>
      </w:r>
      <w:r w:rsidR="0054280A">
        <w:t xml:space="preserve"> </w:t>
      </w:r>
      <w:r>
        <w:t>данных,</w:t>
      </w:r>
      <w:r w:rsidR="0054280A">
        <w:t xml:space="preserve"> </w:t>
      </w:r>
      <w:r>
        <w:t>стадиям</w:t>
      </w:r>
      <w:r w:rsidR="0054280A">
        <w:t xml:space="preserve"> </w:t>
      </w:r>
      <w:r>
        <w:t>и</w:t>
      </w:r>
      <w:r w:rsidR="0054280A">
        <w:t xml:space="preserve"> </w:t>
      </w:r>
      <w:r>
        <w:t>этапам</w:t>
      </w:r>
      <w:r w:rsidR="0054280A">
        <w:t xml:space="preserve"> </w:t>
      </w:r>
      <w:r>
        <w:t>разработки.</w:t>
      </w:r>
      <w:r w:rsidR="0054280A">
        <w:t xml:space="preserve"> </w:t>
      </w:r>
      <w:r>
        <w:t>Является</w:t>
      </w:r>
      <w:r w:rsidR="0054280A">
        <w:t xml:space="preserve"> </w:t>
      </w:r>
      <w:r>
        <w:t>руководствующим</w:t>
      </w:r>
      <w:r w:rsidR="0054280A">
        <w:t xml:space="preserve"> </w:t>
      </w:r>
      <w:r>
        <w:t>документом</w:t>
      </w:r>
      <w:r w:rsidR="0054280A">
        <w:t xml:space="preserve"> </w:t>
      </w:r>
      <w:r>
        <w:t>для</w:t>
      </w:r>
      <w:r w:rsidR="0054280A">
        <w:t xml:space="preserve"> </w:t>
      </w:r>
      <w:r>
        <w:t>разработчика.</w:t>
      </w:r>
    </w:p>
    <w:p w14:paraId="62FFBDED" w14:textId="77777777" w:rsidR="0069516C" w:rsidRPr="0069516C" w:rsidRDefault="0069516C" w:rsidP="0069516C"/>
    <w:p w14:paraId="794047BB" w14:textId="5E355E44" w:rsidR="00A63893" w:rsidRPr="00327A10" w:rsidRDefault="00EB6A0B" w:rsidP="00C10B2D">
      <w:pPr>
        <w:pStyle w:val="1"/>
      </w:pPr>
      <w:bookmarkStart w:id="1" w:name="_Toc212583315"/>
      <w:bookmarkStart w:id="2" w:name="_Toc74526610"/>
      <w:bookmarkStart w:id="3" w:name="_Toc128474254"/>
      <w:r w:rsidRPr="00327A10">
        <w:lastRenderedPageBreak/>
        <w:t>Термины</w:t>
      </w:r>
      <w:r w:rsidR="0054280A">
        <w:t xml:space="preserve"> </w:t>
      </w:r>
      <w:r w:rsidRPr="00327A10">
        <w:t>и</w:t>
      </w:r>
      <w:r w:rsidR="0054280A">
        <w:t xml:space="preserve"> </w:t>
      </w:r>
      <w:r w:rsidRPr="00327A10">
        <w:t>определения</w:t>
      </w:r>
      <w:bookmarkEnd w:id="1"/>
    </w:p>
    <w:p w14:paraId="225BDEE4" w14:textId="09A49A58" w:rsidR="00327A10" w:rsidRDefault="00695543" w:rsidP="00327A10">
      <w:r w:rsidRPr="00D12FF1">
        <w:t>Apache</w:t>
      </w:r>
      <w:r w:rsidR="0054280A">
        <w:t xml:space="preserve"> </w:t>
      </w:r>
      <w:r w:rsidRPr="00D12FF1">
        <w:t>Spark</w:t>
      </w:r>
      <w:r w:rsidR="0054280A">
        <w:t xml:space="preserve"> </w:t>
      </w:r>
      <w:r w:rsidRPr="00695543">
        <w:t>–</w:t>
      </w:r>
      <w:r w:rsidR="0054280A">
        <w:t xml:space="preserve"> </w:t>
      </w:r>
      <w:r w:rsidRPr="00695543">
        <w:t>фреймворк</w:t>
      </w:r>
      <w:r w:rsidR="0054280A">
        <w:t xml:space="preserve"> </w:t>
      </w:r>
      <w:r w:rsidRPr="00695543">
        <w:t>с</w:t>
      </w:r>
      <w:r w:rsidR="0054280A">
        <w:t xml:space="preserve"> </w:t>
      </w:r>
      <w:r w:rsidRPr="00695543">
        <w:t>открытым</w:t>
      </w:r>
      <w:r w:rsidR="0054280A">
        <w:t xml:space="preserve"> </w:t>
      </w:r>
      <w:r w:rsidRPr="00695543">
        <w:t>исходным</w:t>
      </w:r>
      <w:r w:rsidR="0054280A">
        <w:t xml:space="preserve"> </w:t>
      </w:r>
      <w:r w:rsidRPr="00695543">
        <w:t>кодом</w:t>
      </w:r>
      <w:r w:rsidR="0054280A">
        <w:t xml:space="preserve"> </w:t>
      </w:r>
      <w:r w:rsidRPr="00695543">
        <w:t>для</w:t>
      </w:r>
      <w:r w:rsidR="0054280A">
        <w:t xml:space="preserve"> </w:t>
      </w:r>
      <w:r w:rsidRPr="00695543">
        <w:t>реализации</w:t>
      </w:r>
      <w:r w:rsidR="0054280A">
        <w:t xml:space="preserve"> </w:t>
      </w:r>
      <w:r w:rsidRPr="00695543">
        <w:t>распределённых</w:t>
      </w:r>
      <w:r w:rsidR="0054280A">
        <w:t xml:space="preserve"> </w:t>
      </w:r>
      <w:r w:rsidRPr="00695543">
        <w:t>вычислений</w:t>
      </w:r>
      <w:r w:rsidR="0054280A">
        <w:t xml:space="preserve"> </w:t>
      </w:r>
      <w:r w:rsidRPr="00695543">
        <w:t>в</w:t>
      </w:r>
      <w:r w:rsidR="0054280A">
        <w:t xml:space="preserve"> </w:t>
      </w:r>
      <w:r w:rsidRPr="00695543">
        <w:t>кластерных</w:t>
      </w:r>
      <w:r w:rsidR="0054280A">
        <w:t xml:space="preserve"> </w:t>
      </w:r>
      <w:r w:rsidRPr="00695543">
        <w:t>системах,</w:t>
      </w:r>
      <w:r w:rsidR="0054280A">
        <w:t xml:space="preserve"> </w:t>
      </w:r>
      <w:r w:rsidRPr="00695543">
        <w:t>обеспечивающий</w:t>
      </w:r>
      <w:r w:rsidR="0054280A">
        <w:t xml:space="preserve"> </w:t>
      </w:r>
      <w:r w:rsidRPr="00695543">
        <w:t>высокую</w:t>
      </w:r>
      <w:r w:rsidR="0054280A">
        <w:t xml:space="preserve"> </w:t>
      </w:r>
      <w:r w:rsidRPr="00695543">
        <w:t>производительность</w:t>
      </w:r>
      <w:r w:rsidR="0054280A">
        <w:t xml:space="preserve"> </w:t>
      </w:r>
      <w:r w:rsidRPr="00695543">
        <w:t>за</w:t>
      </w:r>
      <w:r w:rsidR="0054280A">
        <w:t xml:space="preserve"> </w:t>
      </w:r>
      <w:r w:rsidRPr="00695543">
        <w:t>счет</w:t>
      </w:r>
      <w:r w:rsidR="0054280A">
        <w:t xml:space="preserve"> </w:t>
      </w:r>
      <w:r w:rsidRPr="00695543">
        <w:t>обработки</w:t>
      </w:r>
      <w:r w:rsidR="0054280A">
        <w:t xml:space="preserve"> </w:t>
      </w:r>
      <w:r w:rsidRPr="00695543">
        <w:t>данных</w:t>
      </w:r>
      <w:r w:rsidR="0054280A">
        <w:t xml:space="preserve"> </w:t>
      </w:r>
      <w:r w:rsidRPr="00695543">
        <w:t>в</w:t>
      </w:r>
      <w:r w:rsidR="0054280A">
        <w:t xml:space="preserve"> </w:t>
      </w:r>
      <w:r w:rsidRPr="00695543">
        <w:t>оперативной</w:t>
      </w:r>
      <w:r w:rsidR="0054280A">
        <w:t xml:space="preserve"> </w:t>
      </w:r>
      <w:r w:rsidRPr="00695543">
        <w:t>памяти</w:t>
      </w:r>
      <w:r>
        <w:t>.</w:t>
      </w:r>
    </w:p>
    <w:p w14:paraId="0A5F4E52" w14:textId="2A25C9CE" w:rsidR="00D12FF1" w:rsidRDefault="00D12FF1" w:rsidP="00327A10">
      <w:r w:rsidRPr="00D12FF1">
        <w:t>Витрина</w:t>
      </w:r>
      <w:r w:rsidR="0054280A">
        <w:t xml:space="preserve"> </w:t>
      </w:r>
      <w:r w:rsidRPr="00D12FF1">
        <w:t>данных</w:t>
      </w:r>
      <w:r w:rsidR="0054280A">
        <w:t xml:space="preserve"> </w:t>
      </w:r>
      <w:r w:rsidRPr="00D12FF1">
        <w:t>–</w:t>
      </w:r>
      <w:r w:rsidR="0054280A">
        <w:t xml:space="preserve"> </w:t>
      </w:r>
      <w:r w:rsidRPr="00D12FF1">
        <w:t>срез</w:t>
      </w:r>
      <w:r w:rsidR="0054280A">
        <w:t xml:space="preserve"> </w:t>
      </w:r>
      <w:r w:rsidRPr="00D12FF1">
        <w:t>корпоративного</w:t>
      </w:r>
      <w:r w:rsidR="0054280A">
        <w:t xml:space="preserve"> </w:t>
      </w:r>
      <w:r w:rsidRPr="00D12FF1">
        <w:t>хранилища</w:t>
      </w:r>
      <w:r w:rsidR="0054280A">
        <w:t xml:space="preserve"> </w:t>
      </w:r>
      <w:r w:rsidRPr="00D12FF1">
        <w:t>данных,</w:t>
      </w:r>
      <w:r w:rsidR="0054280A">
        <w:t xml:space="preserve"> </w:t>
      </w:r>
      <w:r w:rsidRPr="00D12FF1">
        <w:t>представляющий</w:t>
      </w:r>
      <w:r w:rsidR="0054280A">
        <w:t xml:space="preserve"> </w:t>
      </w:r>
      <w:r w:rsidRPr="00D12FF1">
        <w:t>собой</w:t>
      </w:r>
      <w:r w:rsidR="0054280A">
        <w:t xml:space="preserve"> </w:t>
      </w:r>
      <w:r w:rsidRPr="00D12FF1">
        <w:t>тематический</w:t>
      </w:r>
      <w:r w:rsidR="0054280A">
        <w:t xml:space="preserve"> </w:t>
      </w:r>
      <w:r w:rsidRPr="00D12FF1">
        <w:t>набор</w:t>
      </w:r>
      <w:r w:rsidR="0054280A">
        <w:t xml:space="preserve"> </w:t>
      </w:r>
      <w:r w:rsidRPr="00D12FF1">
        <w:t>данных,</w:t>
      </w:r>
      <w:r w:rsidR="0054280A">
        <w:t xml:space="preserve"> </w:t>
      </w:r>
      <w:r w:rsidRPr="00D12FF1">
        <w:t>который</w:t>
      </w:r>
      <w:r w:rsidR="0054280A">
        <w:t xml:space="preserve"> </w:t>
      </w:r>
      <w:r w:rsidRPr="00D12FF1">
        <w:t>ориентирован</w:t>
      </w:r>
      <w:r w:rsidR="0054280A">
        <w:t xml:space="preserve"> </w:t>
      </w:r>
      <w:r w:rsidRPr="00D12FF1">
        <w:t>на</w:t>
      </w:r>
      <w:r w:rsidR="0054280A">
        <w:t xml:space="preserve"> </w:t>
      </w:r>
      <w:r w:rsidRPr="00D12FF1">
        <w:t>определенную</w:t>
      </w:r>
      <w:r w:rsidR="0054280A">
        <w:t xml:space="preserve"> </w:t>
      </w:r>
      <w:r w:rsidRPr="00D12FF1">
        <w:t>бизнес-область</w:t>
      </w:r>
      <w:r w:rsidR="0054280A">
        <w:t xml:space="preserve"> </w:t>
      </w:r>
      <w:r w:rsidRPr="00D12FF1">
        <w:t>или</w:t>
      </w:r>
      <w:r w:rsidR="0054280A">
        <w:t xml:space="preserve"> </w:t>
      </w:r>
      <w:r w:rsidRPr="00D12FF1">
        <w:t>группу</w:t>
      </w:r>
      <w:r w:rsidR="0054280A">
        <w:t xml:space="preserve"> </w:t>
      </w:r>
      <w:r w:rsidRPr="00D12FF1">
        <w:t>пользователей</w:t>
      </w:r>
      <w:r w:rsidR="0054280A">
        <w:t xml:space="preserve"> </w:t>
      </w:r>
      <w:r w:rsidRPr="00D12FF1">
        <w:t>и</w:t>
      </w:r>
      <w:r w:rsidR="0054280A">
        <w:t xml:space="preserve"> </w:t>
      </w:r>
      <w:r w:rsidRPr="00D12FF1">
        <w:t>оптимизирован</w:t>
      </w:r>
      <w:r w:rsidR="0054280A">
        <w:t xml:space="preserve"> </w:t>
      </w:r>
      <w:r w:rsidRPr="00D12FF1">
        <w:t>для</w:t>
      </w:r>
      <w:r w:rsidR="0054280A">
        <w:t xml:space="preserve"> </w:t>
      </w:r>
      <w:r w:rsidRPr="00D12FF1">
        <w:t>аналитических</w:t>
      </w:r>
      <w:r w:rsidR="0054280A">
        <w:t xml:space="preserve"> </w:t>
      </w:r>
      <w:r w:rsidRPr="00D12FF1">
        <w:t>запросов</w:t>
      </w:r>
      <w:r>
        <w:t>.</w:t>
      </w:r>
    </w:p>
    <w:p w14:paraId="6EDC0E06" w14:textId="42843305" w:rsidR="00D12FF1" w:rsidRDefault="00D12FF1" w:rsidP="00327A10">
      <w:r w:rsidRPr="00D12FF1">
        <w:t>Кластер</w:t>
      </w:r>
      <w:r w:rsidR="0054280A">
        <w:t xml:space="preserve"> </w:t>
      </w:r>
      <w:r w:rsidRPr="00D12FF1">
        <w:t>–</w:t>
      </w:r>
      <w:r w:rsidR="0054280A">
        <w:t xml:space="preserve"> </w:t>
      </w:r>
      <w:r w:rsidRPr="00D12FF1">
        <w:t>группа</w:t>
      </w:r>
      <w:r w:rsidR="0054280A">
        <w:t xml:space="preserve"> </w:t>
      </w:r>
      <w:r w:rsidRPr="00D12FF1">
        <w:t>объединенных</w:t>
      </w:r>
      <w:r w:rsidR="0054280A">
        <w:t xml:space="preserve"> </w:t>
      </w:r>
      <w:r w:rsidRPr="00D12FF1">
        <w:t>по</w:t>
      </w:r>
      <w:r w:rsidR="0054280A">
        <w:t xml:space="preserve"> </w:t>
      </w:r>
      <w:r w:rsidRPr="00D12FF1">
        <w:t>сети</w:t>
      </w:r>
      <w:r w:rsidR="0054280A">
        <w:t xml:space="preserve"> </w:t>
      </w:r>
      <w:r w:rsidRPr="00D12FF1">
        <w:t>компьютеров</w:t>
      </w:r>
      <w:r w:rsidR="0054280A">
        <w:t xml:space="preserve"> </w:t>
      </w:r>
      <w:r w:rsidRPr="00D12FF1">
        <w:t>(узлов),</w:t>
      </w:r>
      <w:r w:rsidR="0054280A">
        <w:t xml:space="preserve"> </w:t>
      </w:r>
      <w:r w:rsidRPr="00D12FF1">
        <w:t>которые</w:t>
      </w:r>
      <w:r w:rsidR="0054280A">
        <w:t xml:space="preserve"> </w:t>
      </w:r>
      <w:r w:rsidRPr="00D12FF1">
        <w:t>работают</w:t>
      </w:r>
      <w:r w:rsidR="0054280A">
        <w:t xml:space="preserve"> </w:t>
      </w:r>
      <w:r w:rsidRPr="00D12FF1">
        <w:t>как</w:t>
      </w:r>
      <w:r w:rsidR="0054280A">
        <w:t xml:space="preserve"> </w:t>
      </w:r>
      <w:r w:rsidRPr="00D12FF1">
        <w:t>единая</w:t>
      </w:r>
      <w:r w:rsidR="0054280A">
        <w:t xml:space="preserve"> </w:t>
      </w:r>
      <w:r w:rsidRPr="00D12FF1">
        <w:t>система</w:t>
      </w:r>
      <w:r w:rsidR="0054280A">
        <w:t xml:space="preserve"> </w:t>
      </w:r>
      <w:r w:rsidRPr="00D12FF1">
        <w:t>для</w:t>
      </w:r>
      <w:r w:rsidR="0054280A">
        <w:t xml:space="preserve"> </w:t>
      </w:r>
      <w:r w:rsidRPr="00D12FF1">
        <w:t>выполнения</w:t>
      </w:r>
      <w:r w:rsidR="0054280A">
        <w:t xml:space="preserve"> </w:t>
      </w:r>
      <w:r w:rsidRPr="00D12FF1">
        <w:t>ресурсоемких</w:t>
      </w:r>
      <w:r w:rsidR="0054280A">
        <w:t xml:space="preserve"> </w:t>
      </w:r>
      <w:r w:rsidRPr="00D12FF1">
        <w:t>задач</w:t>
      </w:r>
      <w:r>
        <w:t>.</w:t>
      </w:r>
    </w:p>
    <w:p w14:paraId="10FE3010" w14:textId="19BFFE14" w:rsidR="00D12FF1" w:rsidRDefault="007F5AC3" w:rsidP="00327A10">
      <w:r w:rsidRPr="007F5AC3">
        <w:t>Корпоративное</w:t>
      </w:r>
      <w:r w:rsidR="0054280A">
        <w:t xml:space="preserve"> </w:t>
      </w:r>
      <w:r w:rsidRPr="007F5AC3">
        <w:t>хранилище</w:t>
      </w:r>
      <w:r w:rsidR="0054280A">
        <w:t xml:space="preserve"> </w:t>
      </w:r>
      <w:r w:rsidRPr="007F5AC3">
        <w:t>данных</w:t>
      </w:r>
      <w:r w:rsidR="0054280A">
        <w:t xml:space="preserve"> </w:t>
      </w:r>
      <w:r w:rsidRPr="007F5AC3">
        <w:t>–</w:t>
      </w:r>
      <w:r w:rsidR="0054280A">
        <w:t xml:space="preserve"> </w:t>
      </w:r>
      <w:r w:rsidRPr="007F5AC3">
        <w:t>предметно-ориентированная,</w:t>
      </w:r>
      <w:r w:rsidR="0054280A">
        <w:t xml:space="preserve"> </w:t>
      </w:r>
      <w:r w:rsidRPr="007F5AC3">
        <w:t>интегрированная,</w:t>
      </w:r>
      <w:r w:rsidR="0054280A">
        <w:t xml:space="preserve"> </w:t>
      </w:r>
      <w:r w:rsidRPr="007F5AC3">
        <w:t>хронологическая</w:t>
      </w:r>
      <w:r w:rsidR="0054280A">
        <w:t xml:space="preserve"> </w:t>
      </w:r>
      <w:r w:rsidRPr="007F5AC3">
        <w:t>и</w:t>
      </w:r>
      <w:r w:rsidR="0054280A">
        <w:t xml:space="preserve"> </w:t>
      </w:r>
      <w:r w:rsidRPr="007F5AC3">
        <w:t>неизменяемая</w:t>
      </w:r>
      <w:r w:rsidR="0054280A">
        <w:t xml:space="preserve"> </w:t>
      </w:r>
      <w:r w:rsidRPr="007F5AC3">
        <w:t>совокупность</w:t>
      </w:r>
      <w:r w:rsidR="0054280A">
        <w:t xml:space="preserve"> </w:t>
      </w:r>
      <w:r w:rsidRPr="007F5AC3">
        <w:t>данных,</w:t>
      </w:r>
      <w:r w:rsidR="0054280A">
        <w:t xml:space="preserve"> </w:t>
      </w:r>
      <w:r w:rsidRPr="007F5AC3">
        <w:t>предназначенная</w:t>
      </w:r>
      <w:r w:rsidR="0054280A">
        <w:t xml:space="preserve"> </w:t>
      </w:r>
      <w:r w:rsidRPr="007F5AC3">
        <w:t>для</w:t>
      </w:r>
      <w:r w:rsidR="0054280A">
        <w:t xml:space="preserve"> </w:t>
      </w:r>
      <w:r w:rsidRPr="007F5AC3">
        <w:t>поддержки</w:t>
      </w:r>
      <w:r w:rsidR="0054280A">
        <w:t xml:space="preserve"> </w:t>
      </w:r>
      <w:r w:rsidRPr="007F5AC3">
        <w:t>принятия</w:t>
      </w:r>
      <w:r w:rsidR="0054280A">
        <w:t xml:space="preserve"> </w:t>
      </w:r>
      <w:r w:rsidRPr="007F5AC3">
        <w:t>управленческих</w:t>
      </w:r>
      <w:r w:rsidR="0054280A">
        <w:t xml:space="preserve"> </w:t>
      </w:r>
      <w:r w:rsidRPr="007F5AC3">
        <w:t>решений</w:t>
      </w:r>
      <w:r>
        <w:t>.</w:t>
      </w:r>
    </w:p>
    <w:p w14:paraId="0B9BC64F" w14:textId="3DA3A6AF" w:rsidR="007F5AC3" w:rsidRDefault="007F5AC3" w:rsidP="00327A10">
      <w:r w:rsidRPr="008A0727">
        <w:t>Оркестратор</w:t>
      </w:r>
      <w:r w:rsidR="0054280A">
        <w:t xml:space="preserve"> </w:t>
      </w:r>
      <w:r w:rsidRPr="007F5AC3">
        <w:t>–</w:t>
      </w:r>
      <w:r w:rsidR="0054280A">
        <w:t xml:space="preserve"> </w:t>
      </w:r>
      <w:r w:rsidRPr="007F5AC3">
        <w:t>программное</w:t>
      </w:r>
      <w:r w:rsidR="0054280A">
        <w:t xml:space="preserve"> </w:t>
      </w:r>
      <w:r w:rsidRPr="007F5AC3">
        <w:t>обеспечение,</w:t>
      </w:r>
      <w:r w:rsidR="0054280A">
        <w:t xml:space="preserve"> </w:t>
      </w:r>
      <w:r w:rsidRPr="007F5AC3">
        <w:t>предназначенное</w:t>
      </w:r>
      <w:r w:rsidR="0054280A">
        <w:t xml:space="preserve"> </w:t>
      </w:r>
      <w:r w:rsidRPr="007F5AC3">
        <w:t>для</w:t>
      </w:r>
      <w:r w:rsidR="0054280A">
        <w:t xml:space="preserve"> </w:t>
      </w:r>
      <w:r w:rsidRPr="007F5AC3">
        <w:t>автоматизации,</w:t>
      </w:r>
      <w:r w:rsidR="0054280A">
        <w:t xml:space="preserve"> </w:t>
      </w:r>
      <w:r w:rsidRPr="007F5AC3">
        <w:t>управления,</w:t>
      </w:r>
      <w:r w:rsidR="0054280A">
        <w:t xml:space="preserve"> </w:t>
      </w:r>
      <w:r w:rsidRPr="007F5AC3">
        <w:t>координации</w:t>
      </w:r>
      <w:r w:rsidR="0054280A">
        <w:t xml:space="preserve"> </w:t>
      </w:r>
      <w:r w:rsidRPr="007F5AC3">
        <w:t>и</w:t>
      </w:r>
      <w:r w:rsidR="0054280A">
        <w:t xml:space="preserve"> </w:t>
      </w:r>
      <w:r w:rsidRPr="007F5AC3">
        <w:t>мониторинга</w:t>
      </w:r>
      <w:r w:rsidR="0054280A">
        <w:t xml:space="preserve"> </w:t>
      </w:r>
      <w:r w:rsidRPr="007F5AC3">
        <w:t>выполнения</w:t>
      </w:r>
      <w:r w:rsidR="0054280A">
        <w:t xml:space="preserve"> </w:t>
      </w:r>
      <w:r w:rsidRPr="007F5AC3">
        <w:t>сложных</w:t>
      </w:r>
      <w:r w:rsidR="0054280A">
        <w:t xml:space="preserve"> </w:t>
      </w:r>
      <w:r w:rsidRPr="007F5AC3">
        <w:t>рабочих</w:t>
      </w:r>
      <w:r w:rsidR="0054280A">
        <w:t xml:space="preserve"> </w:t>
      </w:r>
      <w:r w:rsidRPr="007F5AC3">
        <w:t>процессов</w:t>
      </w:r>
      <w:r>
        <w:t>.</w:t>
      </w:r>
    </w:p>
    <w:p w14:paraId="237F934D" w14:textId="0C3FA3B0" w:rsidR="007F5AC3" w:rsidRDefault="007F5AC3" w:rsidP="00327A10">
      <w:r w:rsidRPr="007F5AC3">
        <w:t>ETL</w:t>
      </w:r>
      <w:r>
        <w:t>-процесс</w:t>
      </w:r>
      <w:r w:rsidR="0054280A">
        <w:t xml:space="preserve"> </w:t>
      </w:r>
      <w:r w:rsidRPr="007F5AC3">
        <w:t>–</w:t>
      </w:r>
      <w:r w:rsidR="0054280A">
        <w:t xml:space="preserve"> </w:t>
      </w:r>
      <w:r w:rsidRPr="007F5AC3">
        <w:t>процесс</w:t>
      </w:r>
      <w:r w:rsidR="0054280A">
        <w:t xml:space="preserve"> </w:t>
      </w:r>
      <w:r w:rsidRPr="007F5AC3">
        <w:t>извлечения</w:t>
      </w:r>
      <w:r w:rsidR="0054280A">
        <w:t xml:space="preserve"> </w:t>
      </w:r>
      <w:r w:rsidRPr="007F5AC3">
        <w:t>данных</w:t>
      </w:r>
      <w:r w:rsidR="0054280A">
        <w:t xml:space="preserve"> </w:t>
      </w:r>
      <w:r w:rsidRPr="007F5AC3">
        <w:t>из</w:t>
      </w:r>
      <w:r w:rsidR="0054280A">
        <w:t xml:space="preserve"> </w:t>
      </w:r>
      <w:r w:rsidRPr="007F5AC3">
        <w:t>внешних</w:t>
      </w:r>
      <w:r w:rsidR="0054280A">
        <w:t xml:space="preserve"> </w:t>
      </w:r>
      <w:r w:rsidRPr="007F5AC3">
        <w:t>сточников,</w:t>
      </w:r>
      <w:r w:rsidR="0054280A">
        <w:t xml:space="preserve"> </w:t>
      </w:r>
      <w:r w:rsidRPr="007F5AC3">
        <w:t>их</w:t>
      </w:r>
      <w:r w:rsidR="0054280A">
        <w:t xml:space="preserve"> </w:t>
      </w:r>
      <w:r w:rsidRPr="007F5AC3">
        <w:t>преобразования</w:t>
      </w:r>
      <w:r w:rsidR="0054280A">
        <w:t xml:space="preserve"> </w:t>
      </w:r>
      <w:r w:rsidRPr="007F5AC3">
        <w:t>и</w:t>
      </w:r>
      <w:r w:rsidR="0054280A">
        <w:t xml:space="preserve"> </w:t>
      </w:r>
      <w:r w:rsidRPr="007F5AC3">
        <w:t>загрузки</w:t>
      </w:r>
      <w:r w:rsidR="0054280A">
        <w:t xml:space="preserve"> </w:t>
      </w:r>
      <w:r w:rsidRPr="007F5AC3">
        <w:t>в</w:t>
      </w:r>
      <w:r w:rsidR="0054280A">
        <w:t xml:space="preserve"> </w:t>
      </w:r>
      <w:r w:rsidRPr="007F5AC3">
        <w:t>целевое</w:t>
      </w:r>
      <w:r w:rsidR="0054280A">
        <w:t xml:space="preserve"> </w:t>
      </w:r>
      <w:r w:rsidRPr="007F5AC3">
        <w:t>хранилище</w:t>
      </w:r>
      <w:r>
        <w:t>.</w:t>
      </w:r>
    </w:p>
    <w:p w14:paraId="42B8586E" w14:textId="14BB42EB" w:rsidR="007F5AC3" w:rsidRPr="00327A10" w:rsidRDefault="008A0727" w:rsidP="00327A10">
      <w:proofErr w:type="spellStart"/>
      <w:r w:rsidRPr="008A0727">
        <w:t>ClickHouse</w:t>
      </w:r>
      <w:proofErr w:type="spellEnd"/>
      <w:r w:rsidR="0054280A">
        <w:t xml:space="preserve"> </w:t>
      </w:r>
      <w:r w:rsidRPr="008A0727">
        <w:t>–</w:t>
      </w:r>
      <w:r w:rsidR="0054280A">
        <w:t xml:space="preserve"> </w:t>
      </w:r>
      <w:r w:rsidRPr="008A0727">
        <w:t>колоночная</w:t>
      </w:r>
      <w:r w:rsidR="0054280A">
        <w:t xml:space="preserve"> </w:t>
      </w:r>
      <w:r w:rsidRPr="008A0727">
        <w:t>аналитическая</w:t>
      </w:r>
      <w:r w:rsidR="0054280A">
        <w:t xml:space="preserve"> </w:t>
      </w:r>
      <w:r w:rsidRPr="008A0727">
        <w:t>система</w:t>
      </w:r>
      <w:r w:rsidR="0054280A">
        <w:t xml:space="preserve"> </w:t>
      </w:r>
      <w:r w:rsidRPr="008A0727">
        <w:t>управления</w:t>
      </w:r>
      <w:r w:rsidR="0054280A">
        <w:t xml:space="preserve"> </w:t>
      </w:r>
      <w:r w:rsidRPr="008A0727">
        <w:t>базами</w:t>
      </w:r>
      <w:r w:rsidR="0054280A">
        <w:t xml:space="preserve"> </w:t>
      </w:r>
      <w:r w:rsidRPr="008A0727">
        <w:t>данных</w:t>
      </w:r>
      <w:r w:rsidR="0054280A">
        <w:t xml:space="preserve"> </w:t>
      </w:r>
      <w:r w:rsidRPr="008A0727">
        <w:t>(СУБД),</w:t>
      </w:r>
      <w:r w:rsidR="0054280A">
        <w:t xml:space="preserve"> </w:t>
      </w:r>
      <w:r w:rsidRPr="008A0727">
        <w:t>позволяющая</w:t>
      </w:r>
      <w:r w:rsidR="0054280A">
        <w:t xml:space="preserve"> </w:t>
      </w:r>
      <w:r w:rsidRPr="008A0727">
        <w:t>выполнять</w:t>
      </w:r>
      <w:r w:rsidR="0054280A">
        <w:t xml:space="preserve"> </w:t>
      </w:r>
      <w:r w:rsidRPr="008A0727">
        <w:t>аналитические</w:t>
      </w:r>
      <w:r w:rsidR="0054280A">
        <w:t xml:space="preserve"> </w:t>
      </w:r>
      <w:r w:rsidRPr="008A0727">
        <w:t>запросы</w:t>
      </w:r>
      <w:r w:rsidR="0054280A">
        <w:t xml:space="preserve"> </w:t>
      </w:r>
      <w:r w:rsidRPr="008A0727">
        <w:t>в</w:t>
      </w:r>
      <w:r w:rsidR="0054280A">
        <w:t xml:space="preserve"> </w:t>
      </w:r>
      <w:r w:rsidRPr="008A0727">
        <w:t>режиме</w:t>
      </w:r>
      <w:r w:rsidR="0054280A">
        <w:t xml:space="preserve"> </w:t>
      </w:r>
      <w:r w:rsidRPr="008A0727">
        <w:t>реального</w:t>
      </w:r>
      <w:r w:rsidR="0054280A">
        <w:t xml:space="preserve"> </w:t>
      </w:r>
      <w:r w:rsidRPr="008A0727">
        <w:t>времени</w:t>
      </w:r>
      <w:r w:rsidR="0054280A">
        <w:t xml:space="preserve"> </w:t>
      </w:r>
      <w:r w:rsidRPr="008A0727">
        <w:t>на</w:t>
      </w:r>
      <w:r w:rsidR="0054280A">
        <w:t xml:space="preserve"> </w:t>
      </w:r>
      <w:r w:rsidRPr="008A0727">
        <w:t>структурированных</w:t>
      </w:r>
      <w:r w:rsidR="0054280A">
        <w:t xml:space="preserve"> </w:t>
      </w:r>
      <w:r w:rsidRPr="008A0727">
        <w:t>больших</w:t>
      </w:r>
      <w:r w:rsidR="0054280A">
        <w:t xml:space="preserve"> </w:t>
      </w:r>
      <w:r w:rsidRPr="008A0727">
        <w:t>данных</w:t>
      </w:r>
      <w:r>
        <w:t>.</w:t>
      </w:r>
    </w:p>
    <w:p w14:paraId="5ED0F146" w14:textId="2EE05D7E" w:rsidR="00D13E64" w:rsidRPr="002E7A34" w:rsidRDefault="00D13E64" w:rsidP="00D13E64"/>
    <w:p w14:paraId="065C2BEB" w14:textId="4017B223" w:rsidR="00263BD6" w:rsidRPr="002E7A34" w:rsidRDefault="00263BD6" w:rsidP="00263BD6"/>
    <w:p w14:paraId="63A1A4BE" w14:textId="60E09EA9" w:rsidR="00A82498" w:rsidRPr="007B05C6" w:rsidRDefault="00A82498" w:rsidP="00A82498">
      <w:pPr>
        <w:pStyle w:val="1"/>
      </w:pPr>
      <w:bookmarkStart w:id="4" w:name="_Toc212583316"/>
      <w:r w:rsidRPr="007B05C6">
        <w:lastRenderedPageBreak/>
        <w:t>Перечень</w:t>
      </w:r>
      <w:r w:rsidR="0054280A">
        <w:t xml:space="preserve"> </w:t>
      </w:r>
      <w:r w:rsidRPr="007B05C6">
        <w:t>сокращений</w:t>
      </w:r>
      <w:bookmarkEnd w:id="4"/>
    </w:p>
    <w:p w14:paraId="43C300C6" w14:textId="1BB13CE3" w:rsidR="007B05C6" w:rsidRPr="0054280A" w:rsidRDefault="005B2DCE" w:rsidP="007B05C6">
      <w:r w:rsidRPr="0054280A">
        <w:t>КХД</w:t>
      </w:r>
      <w:r w:rsidR="0054280A">
        <w:t xml:space="preserve"> </w:t>
      </w:r>
      <w:r w:rsidRPr="0054280A">
        <w:t>–</w:t>
      </w:r>
      <w:r w:rsidR="0054280A">
        <w:t xml:space="preserve"> </w:t>
      </w:r>
      <w:r w:rsidRPr="0054280A">
        <w:t>Корпоративное</w:t>
      </w:r>
      <w:r w:rsidR="0054280A">
        <w:t xml:space="preserve"> </w:t>
      </w:r>
      <w:r w:rsidRPr="0054280A">
        <w:t>хранилище</w:t>
      </w:r>
      <w:r w:rsidR="0054280A">
        <w:t xml:space="preserve"> </w:t>
      </w:r>
      <w:r w:rsidRPr="0054280A">
        <w:t>данных.</w:t>
      </w:r>
    </w:p>
    <w:p w14:paraId="27F55944" w14:textId="499ABB92" w:rsidR="003B1EFB" w:rsidRPr="0054280A" w:rsidRDefault="003B1EFB" w:rsidP="007B05C6">
      <w:r w:rsidRPr="0054280A">
        <w:t>СОВД-Spark</w:t>
      </w:r>
      <w:r w:rsidR="0054280A">
        <w:t xml:space="preserve"> </w:t>
      </w:r>
      <w:r w:rsidRPr="0054280A">
        <w:t>–</w:t>
      </w:r>
      <w:r w:rsidR="0054280A">
        <w:t xml:space="preserve"> </w:t>
      </w:r>
      <w:r w:rsidRPr="0054280A">
        <w:t>Система</w:t>
      </w:r>
      <w:r w:rsidR="0054280A">
        <w:t xml:space="preserve"> </w:t>
      </w:r>
      <w:r w:rsidRPr="0054280A">
        <w:t>обновления</w:t>
      </w:r>
      <w:r w:rsidR="0054280A">
        <w:t xml:space="preserve"> </w:t>
      </w:r>
      <w:r w:rsidRPr="0054280A">
        <w:t>аналитических</w:t>
      </w:r>
      <w:r w:rsidR="0054280A">
        <w:t xml:space="preserve"> </w:t>
      </w:r>
      <w:r w:rsidRPr="0054280A">
        <w:t>витрин</w:t>
      </w:r>
      <w:r w:rsidR="0054280A">
        <w:t xml:space="preserve"> </w:t>
      </w:r>
      <w:r w:rsidRPr="0054280A">
        <w:t>данных</w:t>
      </w:r>
      <w:r w:rsidR="0054280A">
        <w:t xml:space="preserve"> </w:t>
      </w:r>
      <w:r w:rsidRPr="0054280A">
        <w:t>КХД</w:t>
      </w:r>
      <w:r w:rsidR="0054280A">
        <w:t xml:space="preserve"> </w:t>
      </w:r>
      <w:r w:rsidRPr="0054280A">
        <w:t>«Энергосбыт»</w:t>
      </w:r>
      <w:r w:rsidR="0054280A">
        <w:t xml:space="preserve"> </w:t>
      </w:r>
      <w:r w:rsidRPr="0054280A">
        <w:t>средствами</w:t>
      </w:r>
      <w:r w:rsidR="0054280A">
        <w:t xml:space="preserve"> </w:t>
      </w:r>
      <w:r w:rsidRPr="0054280A">
        <w:rPr>
          <w:lang w:val="en-US"/>
        </w:rPr>
        <w:t>Apache</w:t>
      </w:r>
      <w:r w:rsidR="0054280A">
        <w:t xml:space="preserve"> </w:t>
      </w:r>
      <w:r w:rsidRPr="0054280A">
        <w:rPr>
          <w:lang w:val="en-US"/>
        </w:rPr>
        <w:t>Spark</w:t>
      </w:r>
      <w:r w:rsidRPr="0054280A">
        <w:t>.</w:t>
      </w:r>
    </w:p>
    <w:p w14:paraId="13F13F5C" w14:textId="334A4CED" w:rsidR="00B23C0A" w:rsidRPr="0054280A" w:rsidRDefault="00B23C0A" w:rsidP="007B05C6">
      <w:r w:rsidRPr="0054280A">
        <w:rPr>
          <w:lang w:val="en-US"/>
        </w:rPr>
        <w:t>ETL</w:t>
      </w:r>
      <w:r w:rsidR="0054280A">
        <w:t xml:space="preserve"> </w:t>
      </w:r>
      <w:r w:rsidR="007D25B1" w:rsidRPr="0054280A">
        <w:t>–</w:t>
      </w:r>
      <w:r w:rsidR="0054280A">
        <w:t xml:space="preserve"> </w:t>
      </w:r>
      <w:proofErr w:type="spellStart"/>
      <w:r w:rsidR="007D25B1" w:rsidRPr="0054280A">
        <w:t>Extract</w:t>
      </w:r>
      <w:proofErr w:type="spellEnd"/>
      <w:r w:rsidR="007D25B1" w:rsidRPr="0054280A">
        <w:t>,</w:t>
      </w:r>
      <w:r w:rsidR="0054280A">
        <w:t xml:space="preserve"> </w:t>
      </w:r>
      <w:proofErr w:type="spellStart"/>
      <w:r w:rsidR="007D25B1" w:rsidRPr="0054280A">
        <w:t>Transform</w:t>
      </w:r>
      <w:proofErr w:type="spellEnd"/>
      <w:r w:rsidR="007D25B1" w:rsidRPr="0054280A">
        <w:t>,</w:t>
      </w:r>
      <w:r w:rsidR="0054280A">
        <w:t xml:space="preserve"> </w:t>
      </w:r>
      <w:proofErr w:type="spellStart"/>
      <w:r w:rsidR="007D25B1" w:rsidRPr="0054280A">
        <w:t>Load</w:t>
      </w:r>
      <w:proofErr w:type="spellEnd"/>
      <w:r w:rsidR="007D25B1" w:rsidRPr="0054280A">
        <w:t>,</w:t>
      </w:r>
      <w:r w:rsidR="0054280A">
        <w:t xml:space="preserve"> </w:t>
      </w:r>
      <w:r w:rsidR="007D25B1" w:rsidRPr="0054280A">
        <w:t>Извлечение,</w:t>
      </w:r>
      <w:r w:rsidR="0054280A">
        <w:t xml:space="preserve"> </w:t>
      </w:r>
      <w:r w:rsidR="007D25B1" w:rsidRPr="0054280A">
        <w:t>Преобразование,</w:t>
      </w:r>
      <w:r w:rsidR="0054280A">
        <w:t xml:space="preserve"> </w:t>
      </w:r>
      <w:r w:rsidR="007D25B1" w:rsidRPr="0054280A">
        <w:t>Загрузка.</w:t>
      </w:r>
    </w:p>
    <w:p w14:paraId="5C34E232" w14:textId="1409F335" w:rsidR="00C2379E" w:rsidRPr="0054280A" w:rsidRDefault="00C2379E" w:rsidP="007B05C6">
      <w:pPr>
        <w:rPr>
          <w:lang w:val="en-US"/>
        </w:rPr>
      </w:pPr>
      <w:r w:rsidRPr="0054280A">
        <w:rPr>
          <w:lang w:val="en-US"/>
        </w:rPr>
        <w:t>BI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–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Business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Intelligence,</w:t>
      </w:r>
      <w:r w:rsidR="0054280A">
        <w:rPr>
          <w:lang w:val="en-US"/>
        </w:rPr>
        <w:t xml:space="preserve"> </w:t>
      </w:r>
      <w:r w:rsidRPr="0054280A">
        <w:t>Бизнес</w:t>
      </w:r>
      <w:r w:rsidRPr="0054280A">
        <w:rPr>
          <w:lang w:val="en-US"/>
        </w:rPr>
        <w:t>-</w:t>
      </w:r>
      <w:r w:rsidRPr="0054280A">
        <w:t>аналитика</w:t>
      </w:r>
      <w:r w:rsidRPr="0054280A">
        <w:rPr>
          <w:lang w:val="en-US"/>
        </w:rPr>
        <w:t>.</w:t>
      </w:r>
    </w:p>
    <w:p w14:paraId="7F6EF3FF" w14:textId="38806802" w:rsidR="00C2379E" w:rsidRPr="0054280A" w:rsidRDefault="00C2379E" w:rsidP="007B05C6">
      <w:pPr>
        <w:rPr>
          <w:lang w:val="en-US"/>
        </w:rPr>
      </w:pPr>
      <w:r w:rsidRPr="0054280A">
        <w:rPr>
          <w:lang w:val="en-US"/>
        </w:rPr>
        <w:t>API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–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Application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Programming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Interface,</w:t>
      </w:r>
      <w:r w:rsidR="0054280A">
        <w:rPr>
          <w:lang w:val="en-US"/>
        </w:rPr>
        <w:t xml:space="preserve"> </w:t>
      </w:r>
      <w:r w:rsidRPr="0054280A">
        <w:t>Программный</w:t>
      </w:r>
      <w:r w:rsidR="0054280A">
        <w:rPr>
          <w:lang w:val="en-US"/>
        </w:rPr>
        <w:t xml:space="preserve"> </w:t>
      </w:r>
      <w:r w:rsidRPr="0054280A">
        <w:t>интерфейс</w:t>
      </w:r>
      <w:r w:rsidR="0054280A">
        <w:rPr>
          <w:lang w:val="en-US"/>
        </w:rPr>
        <w:t xml:space="preserve"> </w:t>
      </w:r>
      <w:r w:rsidRPr="0054280A">
        <w:t>приложения</w:t>
      </w:r>
      <w:r w:rsidRPr="0054280A">
        <w:rPr>
          <w:lang w:val="en-US"/>
        </w:rPr>
        <w:t>.</w:t>
      </w:r>
    </w:p>
    <w:p w14:paraId="000F9BBD" w14:textId="5F157E23" w:rsidR="007D25B1" w:rsidRPr="0054280A" w:rsidRDefault="007D25B1" w:rsidP="007B05C6">
      <w:pPr>
        <w:rPr>
          <w:lang w:val="en-US"/>
        </w:rPr>
      </w:pPr>
      <w:r w:rsidRPr="0054280A">
        <w:rPr>
          <w:lang w:val="en-US"/>
        </w:rPr>
        <w:t>HDFS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–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Hadoop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Distributed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File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System,</w:t>
      </w:r>
      <w:r w:rsidR="0054280A">
        <w:rPr>
          <w:lang w:val="en-US"/>
        </w:rPr>
        <w:t xml:space="preserve"> </w:t>
      </w:r>
      <w:r w:rsidRPr="0054280A">
        <w:t>Распределенная</w:t>
      </w:r>
      <w:r w:rsidR="0054280A">
        <w:rPr>
          <w:lang w:val="en-US"/>
        </w:rPr>
        <w:t xml:space="preserve"> </w:t>
      </w:r>
      <w:r w:rsidRPr="0054280A">
        <w:t>файловая</w:t>
      </w:r>
      <w:r w:rsidR="0054280A">
        <w:rPr>
          <w:lang w:val="en-US"/>
        </w:rPr>
        <w:t xml:space="preserve"> </w:t>
      </w:r>
      <w:r w:rsidRPr="0054280A">
        <w:t>система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Hadoop.</w:t>
      </w:r>
    </w:p>
    <w:p w14:paraId="7E885FAD" w14:textId="4B79BD72" w:rsidR="0054280A" w:rsidRPr="0054280A" w:rsidRDefault="007D25B1" w:rsidP="007B05C6">
      <w:pPr>
        <w:rPr>
          <w:rFonts w:ascii="Inter" w:hAnsi="Inter"/>
          <w:color w:val="E2E2E5"/>
          <w:sz w:val="21"/>
          <w:szCs w:val="21"/>
          <w:shd w:val="clear" w:color="auto" w:fill="191919"/>
        </w:rPr>
      </w:pPr>
      <w:r w:rsidRPr="0054280A">
        <w:t>JDBC</w:t>
      </w:r>
      <w:r w:rsidR="0054280A">
        <w:t xml:space="preserve"> </w:t>
      </w:r>
      <w:r w:rsidRPr="0054280A">
        <w:t>–</w:t>
      </w:r>
      <w:r w:rsidR="0054280A">
        <w:t xml:space="preserve"> </w:t>
      </w:r>
      <w:r w:rsidRPr="0054280A">
        <w:t>Java</w:t>
      </w:r>
      <w:r w:rsidR="0054280A">
        <w:t xml:space="preserve"> </w:t>
      </w:r>
      <w:r w:rsidRPr="0054280A">
        <w:t>Database</w:t>
      </w:r>
      <w:r w:rsidR="0054280A">
        <w:t xml:space="preserve"> </w:t>
      </w:r>
      <w:proofErr w:type="spellStart"/>
      <w:r w:rsidRPr="0054280A">
        <w:t>Connectivity</w:t>
      </w:r>
      <w:proofErr w:type="spellEnd"/>
      <w:r w:rsidRPr="0054280A">
        <w:t>,</w:t>
      </w:r>
      <w:r w:rsidR="0054280A">
        <w:t xml:space="preserve"> </w:t>
      </w:r>
      <w:r w:rsidRPr="0054280A">
        <w:t>Технология</w:t>
      </w:r>
      <w:r w:rsidR="0054280A">
        <w:t xml:space="preserve"> </w:t>
      </w:r>
      <w:r w:rsidRPr="0054280A">
        <w:t>для</w:t>
      </w:r>
      <w:r w:rsidR="0054280A">
        <w:t xml:space="preserve"> </w:t>
      </w:r>
      <w:r w:rsidRPr="0054280A">
        <w:t>соединения</w:t>
      </w:r>
      <w:r w:rsidR="0054280A">
        <w:t xml:space="preserve"> </w:t>
      </w:r>
      <w:r w:rsidRPr="0054280A">
        <w:t>Java-приложений</w:t>
      </w:r>
      <w:r w:rsidR="0054280A">
        <w:t xml:space="preserve"> </w:t>
      </w:r>
      <w:r w:rsidRPr="0054280A">
        <w:t>с</w:t>
      </w:r>
      <w:r w:rsidR="0054280A">
        <w:t xml:space="preserve"> </w:t>
      </w:r>
      <w:r w:rsidRPr="0054280A">
        <w:t>базами</w:t>
      </w:r>
      <w:r w:rsidR="0054280A">
        <w:t xml:space="preserve"> </w:t>
      </w:r>
      <w:r w:rsidRPr="0054280A">
        <w:t>данных.</w:t>
      </w:r>
    </w:p>
    <w:p w14:paraId="3A116CB6" w14:textId="018B2D9D" w:rsidR="007D25B1" w:rsidRPr="0054280A" w:rsidRDefault="0054280A" w:rsidP="007B05C6">
      <w:r w:rsidRPr="0054280A">
        <w:t>ПО</w:t>
      </w:r>
      <w:r>
        <w:t xml:space="preserve"> </w:t>
      </w:r>
      <w:r w:rsidRPr="0054280A">
        <w:t>–</w:t>
      </w:r>
      <w:r>
        <w:t xml:space="preserve"> </w:t>
      </w:r>
      <w:r w:rsidRPr="0054280A">
        <w:t>Программное</w:t>
      </w:r>
      <w:r>
        <w:t xml:space="preserve"> </w:t>
      </w:r>
      <w:r w:rsidRPr="0054280A">
        <w:t>обеспечение.</w:t>
      </w:r>
    </w:p>
    <w:p w14:paraId="41F5523B" w14:textId="4968F34A" w:rsidR="0054280A" w:rsidRPr="0054280A" w:rsidRDefault="0054280A" w:rsidP="007B05C6">
      <w:r w:rsidRPr="0054280A">
        <w:t>СУБД</w:t>
      </w:r>
      <w:r>
        <w:t xml:space="preserve"> </w:t>
      </w:r>
      <w:r w:rsidRPr="0054280A">
        <w:t>–</w:t>
      </w:r>
      <w:r>
        <w:t xml:space="preserve"> </w:t>
      </w:r>
      <w:r w:rsidRPr="0054280A">
        <w:t>Система</w:t>
      </w:r>
      <w:r>
        <w:t xml:space="preserve"> </w:t>
      </w:r>
      <w:r w:rsidRPr="0054280A">
        <w:t>управления</w:t>
      </w:r>
      <w:r>
        <w:t xml:space="preserve"> </w:t>
      </w:r>
      <w:r w:rsidRPr="0054280A">
        <w:t>базами</w:t>
      </w:r>
      <w:r>
        <w:t xml:space="preserve"> </w:t>
      </w:r>
      <w:r w:rsidRPr="0054280A">
        <w:t>данных.</w:t>
      </w:r>
    </w:p>
    <w:p w14:paraId="1A85F11C" w14:textId="5C9C07A7" w:rsidR="0054280A" w:rsidRPr="0054280A" w:rsidRDefault="0054280A" w:rsidP="007B05C6">
      <w:r w:rsidRPr="0054280A">
        <w:t>ТЗ</w:t>
      </w:r>
      <w:r>
        <w:t xml:space="preserve"> </w:t>
      </w:r>
      <w:r w:rsidRPr="0054280A">
        <w:t>–</w:t>
      </w:r>
      <w:r>
        <w:t xml:space="preserve"> </w:t>
      </w:r>
      <w:r w:rsidRPr="0054280A">
        <w:t>Техническое</w:t>
      </w:r>
      <w:r>
        <w:t xml:space="preserve"> </w:t>
      </w:r>
      <w:r w:rsidRPr="0054280A">
        <w:t>задание.</w:t>
      </w:r>
    </w:p>
    <w:p w14:paraId="2B018745" w14:textId="6F0341BD" w:rsidR="007B05C6" w:rsidRPr="0054280A" w:rsidRDefault="0054280A" w:rsidP="0054280A">
      <w:r w:rsidRPr="0054280A">
        <w:rPr>
          <w:lang w:val="en-US"/>
        </w:rPr>
        <w:t>YARN</w:t>
      </w:r>
      <w:r w:rsidRPr="0054280A">
        <w:t xml:space="preserve"> – </w:t>
      </w:r>
      <w:r w:rsidRPr="0054280A">
        <w:rPr>
          <w:lang w:val="en-US"/>
        </w:rPr>
        <w:t>Yet</w:t>
      </w:r>
      <w:r w:rsidRPr="0054280A">
        <w:t xml:space="preserve"> </w:t>
      </w:r>
      <w:r w:rsidRPr="0054280A">
        <w:rPr>
          <w:lang w:val="en-US"/>
        </w:rPr>
        <w:t>Another</w:t>
      </w:r>
      <w:r w:rsidRPr="0054280A">
        <w:t xml:space="preserve"> </w:t>
      </w:r>
      <w:r w:rsidRPr="0054280A">
        <w:rPr>
          <w:lang w:val="en-US"/>
        </w:rPr>
        <w:t>Resource</w:t>
      </w:r>
      <w:r w:rsidRPr="0054280A">
        <w:t xml:space="preserve"> </w:t>
      </w:r>
      <w:r w:rsidRPr="0054280A">
        <w:rPr>
          <w:lang w:val="en-US"/>
        </w:rPr>
        <w:t>Negotiator</w:t>
      </w:r>
      <w:r w:rsidRPr="0054280A">
        <w:t xml:space="preserve">, Менеджер ресурсов кластера </w:t>
      </w:r>
      <w:r w:rsidRPr="0054280A">
        <w:rPr>
          <w:lang w:val="en-US"/>
        </w:rPr>
        <w:t>Hadoop</w:t>
      </w:r>
      <w:r w:rsidRPr="0054280A">
        <w:t>.</w:t>
      </w:r>
    </w:p>
    <w:p w14:paraId="460AA15E" w14:textId="74AF25A6" w:rsidR="006A73E1" w:rsidRPr="0054280A" w:rsidRDefault="006A73E1" w:rsidP="00EA1009"/>
    <w:p w14:paraId="38600864" w14:textId="411E0F41" w:rsidR="00592879" w:rsidRDefault="00592879" w:rsidP="00592879">
      <w:pPr>
        <w:pStyle w:val="1"/>
      </w:pPr>
      <w:bookmarkStart w:id="5" w:name="_Toc212583317"/>
      <w:r>
        <w:lastRenderedPageBreak/>
        <w:t>Основные</w:t>
      </w:r>
      <w:r w:rsidR="0054280A">
        <w:t xml:space="preserve"> </w:t>
      </w:r>
      <w:r>
        <w:t>сведения</w:t>
      </w:r>
      <w:r w:rsidR="0054280A">
        <w:t xml:space="preserve"> </w:t>
      </w:r>
      <w:r>
        <w:t>о</w:t>
      </w:r>
      <w:r w:rsidR="0054280A">
        <w:t xml:space="preserve"> </w:t>
      </w:r>
      <w:r>
        <w:t>разработке</w:t>
      </w:r>
      <w:bookmarkEnd w:id="5"/>
    </w:p>
    <w:p w14:paraId="28F1AB69" w14:textId="34418857" w:rsidR="008650D0" w:rsidRPr="008650D0" w:rsidRDefault="008650D0" w:rsidP="008650D0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разделе</w:t>
      </w:r>
      <w:r w:rsidR="0054280A">
        <w:t xml:space="preserve"> </w:t>
      </w:r>
      <w:r>
        <w:t>предоставлены</w:t>
      </w:r>
      <w:r w:rsidR="0054280A">
        <w:t xml:space="preserve"> </w:t>
      </w:r>
      <w:r>
        <w:t>основные</w:t>
      </w:r>
      <w:r w:rsidR="0054280A">
        <w:t xml:space="preserve"> </w:t>
      </w:r>
      <w:r>
        <w:t>сведения</w:t>
      </w:r>
      <w:r w:rsidR="0054280A">
        <w:t xml:space="preserve"> </w:t>
      </w:r>
      <w:r>
        <w:t>о</w:t>
      </w:r>
      <w:r w:rsidR="0054280A">
        <w:t xml:space="preserve"> </w:t>
      </w:r>
      <w:r>
        <w:t>разработке</w:t>
      </w:r>
      <w:r w:rsidR="0054280A">
        <w:t xml:space="preserve"> </w:t>
      </w:r>
      <w:r>
        <w:t>информационной</w:t>
      </w:r>
      <w:r w:rsidR="0054280A">
        <w:t xml:space="preserve"> </w:t>
      </w:r>
      <w:r>
        <w:t>системы.</w:t>
      </w:r>
    </w:p>
    <w:p w14:paraId="41078D8B" w14:textId="2AE553AB" w:rsidR="00F91124" w:rsidRDefault="00A52CF3" w:rsidP="00A52CF3">
      <w:pPr>
        <w:pStyle w:val="2"/>
      </w:pPr>
      <w:bookmarkStart w:id="6" w:name="_Toc212583318"/>
      <w:r>
        <w:t>Наименование</w:t>
      </w:r>
      <w:r w:rsidR="0054280A">
        <w:t xml:space="preserve"> </w:t>
      </w:r>
      <w:r>
        <w:t>разработки</w:t>
      </w:r>
      <w:bookmarkEnd w:id="6"/>
    </w:p>
    <w:p w14:paraId="099E9578" w14:textId="720B2F2E" w:rsidR="00E629F3" w:rsidRDefault="00E629F3" w:rsidP="00E629F3">
      <w:r>
        <w:t>Наименование</w:t>
      </w:r>
      <w:r w:rsidR="0054280A">
        <w:t xml:space="preserve"> </w:t>
      </w:r>
      <w:r>
        <w:t>данной</w:t>
      </w:r>
      <w:r w:rsidR="0054280A">
        <w:t xml:space="preserve"> </w:t>
      </w:r>
      <w:r>
        <w:t>разработки</w:t>
      </w:r>
      <w:r w:rsidR="0054280A">
        <w:t xml:space="preserve"> </w:t>
      </w:r>
      <w:r>
        <w:t>–</w:t>
      </w:r>
      <w:r w:rsidR="0054280A">
        <w:t xml:space="preserve"> </w:t>
      </w:r>
      <w:r>
        <w:t>«</w:t>
      </w:r>
      <w:r w:rsidR="003B1EFB" w:rsidRPr="003B1EFB">
        <w:t>Система</w:t>
      </w:r>
      <w:r w:rsidR="0054280A">
        <w:t xml:space="preserve"> </w:t>
      </w:r>
      <w:r w:rsidR="003B1EFB" w:rsidRPr="003B1EFB">
        <w:t>обновления</w:t>
      </w:r>
      <w:r w:rsidR="0054280A">
        <w:t xml:space="preserve"> </w:t>
      </w:r>
      <w:r w:rsidR="003B1EFB" w:rsidRPr="003B1EFB">
        <w:t>аналитических</w:t>
      </w:r>
      <w:r w:rsidR="0054280A">
        <w:t xml:space="preserve"> </w:t>
      </w:r>
      <w:r w:rsidR="003B1EFB" w:rsidRPr="003B1EFB">
        <w:t>витрин</w:t>
      </w:r>
      <w:r w:rsidR="0054280A">
        <w:t xml:space="preserve"> </w:t>
      </w:r>
      <w:r w:rsidR="003B1EFB" w:rsidRPr="003B1EFB">
        <w:t>данных</w:t>
      </w:r>
      <w:r w:rsidR="0054280A">
        <w:t xml:space="preserve"> </w:t>
      </w:r>
      <w:r w:rsidR="003B1EFB" w:rsidRPr="003B1EFB">
        <w:t>КХД</w:t>
      </w:r>
      <w:r w:rsidR="0054280A">
        <w:t xml:space="preserve"> </w:t>
      </w:r>
      <w:r w:rsidR="003B1EFB">
        <w:t>«</w:t>
      </w:r>
      <w:r w:rsidR="003B1EFB" w:rsidRPr="003B1EFB">
        <w:t>Энергосбыт</w:t>
      </w:r>
      <w:r w:rsidR="003B1EFB">
        <w:t>»</w:t>
      </w:r>
      <w:r w:rsidR="0054280A">
        <w:t xml:space="preserve"> </w:t>
      </w:r>
      <w:r w:rsidR="003B1EFB" w:rsidRPr="003B1EFB">
        <w:t>средствами</w:t>
      </w:r>
      <w:r w:rsidR="0054280A">
        <w:t xml:space="preserve"> </w:t>
      </w:r>
      <w:r w:rsidR="003B1EFB" w:rsidRPr="003B1EFB">
        <w:rPr>
          <w:lang w:val="en-US"/>
        </w:rPr>
        <w:t>Apache</w:t>
      </w:r>
      <w:r w:rsidR="0054280A">
        <w:t xml:space="preserve"> </w:t>
      </w:r>
      <w:r w:rsidR="003B1EFB" w:rsidRPr="003B1EFB">
        <w:rPr>
          <w:lang w:val="en-US"/>
        </w:rPr>
        <w:t>Spark</w:t>
      </w:r>
      <w:r>
        <w:t>».</w:t>
      </w:r>
    </w:p>
    <w:p w14:paraId="29CA5EDF" w14:textId="0AD5C513" w:rsidR="003B1EFB" w:rsidRPr="00E629F3" w:rsidRDefault="003B1EFB" w:rsidP="00E629F3">
      <w:r w:rsidRPr="003B1EFB">
        <w:t>Краткое</w:t>
      </w:r>
      <w:r w:rsidR="0054280A">
        <w:t xml:space="preserve"> </w:t>
      </w:r>
      <w:r w:rsidRPr="003B1EFB">
        <w:t>наименование</w:t>
      </w:r>
      <w:r w:rsidR="0054280A">
        <w:t xml:space="preserve"> </w:t>
      </w:r>
      <w:r w:rsidRPr="003B1EFB">
        <w:t>–</w:t>
      </w:r>
      <w:r w:rsidR="0054280A">
        <w:t xml:space="preserve"> </w:t>
      </w:r>
      <w:r w:rsidRPr="003B1EFB">
        <w:t>СОВД-</w:t>
      </w:r>
      <w:r w:rsidRPr="003B1EFB">
        <w:rPr>
          <w:lang w:val="en-US"/>
        </w:rPr>
        <w:t>Spark</w:t>
      </w:r>
      <w:r w:rsidRPr="003B1EFB">
        <w:t>.</w:t>
      </w:r>
    </w:p>
    <w:p w14:paraId="4D0F4268" w14:textId="2174347D" w:rsidR="00A52CF3" w:rsidRPr="007B05C6" w:rsidRDefault="00A52CF3" w:rsidP="00A52CF3">
      <w:pPr>
        <w:pStyle w:val="2"/>
      </w:pPr>
      <w:bookmarkStart w:id="7" w:name="_Toc212583319"/>
      <w:r w:rsidRPr="007B05C6">
        <w:t>Цель</w:t>
      </w:r>
      <w:r w:rsidR="0054280A">
        <w:t xml:space="preserve"> </w:t>
      </w:r>
      <w:r w:rsidRPr="007B05C6">
        <w:t>и</w:t>
      </w:r>
      <w:r w:rsidR="0054280A">
        <w:t xml:space="preserve"> </w:t>
      </w:r>
      <w:r w:rsidRPr="007B05C6">
        <w:t>задачи</w:t>
      </w:r>
      <w:bookmarkEnd w:id="7"/>
    </w:p>
    <w:p w14:paraId="4C9DD5A6" w14:textId="7E7D202A" w:rsidR="00F52E9D" w:rsidRDefault="00F52E9D" w:rsidP="00F52E9D">
      <w:r>
        <w:t>Целью</w:t>
      </w:r>
      <w:r w:rsidR="0054280A">
        <w:t xml:space="preserve"> </w:t>
      </w:r>
      <w:r>
        <w:t>разработки</w:t>
      </w:r>
      <w:r w:rsidR="0054280A">
        <w:t xml:space="preserve"> </w:t>
      </w:r>
      <w:r>
        <w:t>является</w:t>
      </w:r>
      <w:r w:rsidR="0054280A">
        <w:t xml:space="preserve"> </w:t>
      </w:r>
      <w:r>
        <w:t>реализация</w:t>
      </w:r>
      <w:r w:rsidR="0054280A">
        <w:t xml:space="preserve"> </w:t>
      </w:r>
      <w:r w:rsidR="003B1EFB" w:rsidRPr="003B1EFB">
        <w:t>программного</w:t>
      </w:r>
      <w:r w:rsidR="0054280A">
        <w:t xml:space="preserve"> </w:t>
      </w:r>
      <w:r w:rsidR="003B1EFB" w:rsidRPr="003B1EFB">
        <w:t>комплекса</w:t>
      </w:r>
      <w:r w:rsidR="0054280A">
        <w:t xml:space="preserve"> </w:t>
      </w:r>
      <w:r w:rsidR="003B1EFB" w:rsidRPr="003B1EFB">
        <w:t>СОВД-</w:t>
      </w:r>
      <w:r w:rsidR="003B1EFB" w:rsidRPr="003B1EFB">
        <w:rPr>
          <w:lang w:val="en-US"/>
        </w:rPr>
        <w:t>Spark</w:t>
      </w:r>
      <w:r w:rsidR="0054280A">
        <w:t xml:space="preserve"> </w:t>
      </w:r>
      <w:r w:rsidR="003B1EFB" w:rsidRPr="003B1EFB">
        <w:t>в</w:t>
      </w:r>
      <w:r w:rsidR="0054280A">
        <w:t xml:space="preserve"> </w:t>
      </w:r>
      <w:r w:rsidR="003B1EFB" w:rsidRPr="003B1EFB">
        <w:t>соответствии</w:t>
      </w:r>
      <w:r w:rsidR="0054280A">
        <w:t xml:space="preserve"> </w:t>
      </w:r>
      <w:r w:rsidR="003B1EFB" w:rsidRPr="003B1EFB">
        <w:t>с</w:t>
      </w:r>
      <w:r w:rsidR="0054280A">
        <w:t xml:space="preserve"> </w:t>
      </w:r>
      <w:r w:rsidR="003B1EFB" w:rsidRPr="003B1EFB">
        <w:t>требованиями,</w:t>
      </w:r>
      <w:r w:rsidR="0054280A">
        <w:t xml:space="preserve"> </w:t>
      </w:r>
      <w:r w:rsidR="003B1EFB" w:rsidRPr="003B1EFB">
        <w:t>указанными</w:t>
      </w:r>
      <w:r w:rsidR="0054280A">
        <w:t xml:space="preserve"> </w:t>
      </w:r>
      <w:r w:rsidR="003B1EFB" w:rsidRPr="003B1EFB">
        <w:t>в</w:t>
      </w:r>
      <w:r w:rsidR="0054280A">
        <w:t xml:space="preserve"> </w:t>
      </w:r>
      <w:r w:rsidR="003B1EFB" w:rsidRPr="003B1EFB">
        <w:t>настоящем</w:t>
      </w:r>
      <w:r w:rsidR="0054280A">
        <w:t xml:space="preserve"> </w:t>
      </w:r>
      <w:r w:rsidR="003B1EFB" w:rsidRPr="003B1EFB">
        <w:t>документе.</w:t>
      </w:r>
    </w:p>
    <w:p w14:paraId="2F356BD3" w14:textId="4CCEF133" w:rsidR="007B05C6" w:rsidRDefault="00A44E9D" w:rsidP="007B05C6">
      <w:r>
        <w:t>Для</w:t>
      </w:r>
      <w:r w:rsidR="0054280A">
        <w:t xml:space="preserve"> </w:t>
      </w:r>
      <w:r>
        <w:t>достижения</w:t>
      </w:r>
      <w:r w:rsidR="0054280A">
        <w:t xml:space="preserve"> </w:t>
      </w:r>
      <w:r>
        <w:t>цели</w:t>
      </w:r>
      <w:r w:rsidR="0054280A">
        <w:t xml:space="preserve"> </w:t>
      </w:r>
      <w:r>
        <w:t>необходимо</w:t>
      </w:r>
      <w:r w:rsidR="00F52E9D">
        <w:t>:</w:t>
      </w:r>
    </w:p>
    <w:p w14:paraId="3685F892" w14:textId="62394693" w:rsidR="00F52E9D" w:rsidRDefault="003B1EFB" w:rsidP="004242A5">
      <w:pPr>
        <w:pStyle w:val="a0"/>
        <w:ind w:left="0" w:firstLine="851"/>
      </w:pPr>
      <w:r>
        <w:t>р</w:t>
      </w:r>
      <w:r w:rsidRPr="003B1EFB">
        <w:t>азвернуть</w:t>
      </w:r>
      <w:r w:rsidR="0054280A">
        <w:t xml:space="preserve"> </w:t>
      </w:r>
      <w:r w:rsidRPr="003B1EFB">
        <w:t>и</w:t>
      </w:r>
      <w:r w:rsidR="0054280A">
        <w:t xml:space="preserve"> </w:t>
      </w:r>
      <w:r w:rsidRPr="003B1EFB">
        <w:t>настроить</w:t>
      </w:r>
      <w:r w:rsidR="0054280A">
        <w:t xml:space="preserve"> </w:t>
      </w:r>
      <w:r w:rsidRPr="003B1EFB">
        <w:t>кластер</w:t>
      </w:r>
      <w:r w:rsidR="0054280A">
        <w:t xml:space="preserve"> </w:t>
      </w:r>
      <w:r w:rsidRPr="003B1EFB">
        <w:rPr>
          <w:lang w:val="en-US"/>
        </w:rPr>
        <w:t>Apache</w:t>
      </w:r>
      <w:r w:rsidR="0054280A" w:rsidRPr="0054280A">
        <w:t xml:space="preserve"> </w:t>
      </w:r>
      <w:r w:rsidRPr="003B1EFB">
        <w:rPr>
          <w:lang w:val="en-US"/>
        </w:rPr>
        <w:t>Spark</w:t>
      </w:r>
      <w:r w:rsidR="0054280A">
        <w:t xml:space="preserve"> </w:t>
      </w:r>
      <w:r w:rsidRPr="003B1EFB">
        <w:t>для</w:t>
      </w:r>
      <w:r w:rsidR="0054280A">
        <w:t xml:space="preserve"> </w:t>
      </w:r>
      <w:r w:rsidRPr="003B1EFB">
        <w:t>выполнения</w:t>
      </w:r>
      <w:r w:rsidR="0054280A">
        <w:t xml:space="preserve"> </w:t>
      </w:r>
      <w:r w:rsidRPr="003B1EFB">
        <w:t>распределенных</w:t>
      </w:r>
      <w:r w:rsidR="0054280A">
        <w:t xml:space="preserve"> </w:t>
      </w:r>
      <w:r w:rsidRPr="003B1EFB">
        <w:t>вычислений</w:t>
      </w:r>
      <w:r w:rsidR="007B05C6" w:rsidRPr="007B05C6">
        <w:t>;</w:t>
      </w:r>
    </w:p>
    <w:p w14:paraId="3F194785" w14:textId="6D36A09F" w:rsidR="007B05C6" w:rsidRDefault="003B1EFB" w:rsidP="004242A5">
      <w:pPr>
        <w:pStyle w:val="a0"/>
        <w:ind w:left="0" w:firstLine="851"/>
      </w:pPr>
      <w:r>
        <w:t>р</w:t>
      </w:r>
      <w:r w:rsidRPr="003B1EFB">
        <w:t>азработать</w:t>
      </w:r>
      <w:r w:rsidR="0054280A">
        <w:t xml:space="preserve"> </w:t>
      </w:r>
      <w:r w:rsidRPr="003B1EFB">
        <w:t>ETL-процесс</w:t>
      </w:r>
      <w:r w:rsidR="0054280A">
        <w:t xml:space="preserve"> </w:t>
      </w:r>
      <w:r w:rsidRPr="003B1EFB">
        <w:t>на</w:t>
      </w:r>
      <w:r w:rsidR="0054280A">
        <w:t xml:space="preserve"> </w:t>
      </w:r>
      <w:r w:rsidRPr="003B1EFB">
        <w:rPr>
          <w:lang w:val="en-US"/>
        </w:rPr>
        <w:t>Apache</w:t>
      </w:r>
      <w:r w:rsidR="0054280A" w:rsidRPr="0054280A">
        <w:t xml:space="preserve"> </w:t>
      </w:r>
      <w:r w:rsidRPr="003B1EFB">
        <w:rPr>
          <w:lang w:val="en-US"/>
        </w:rPr>
        <w:t>Spark</w:t>
      </w:r>
      <w:r w:rsidR="0054280A">
        <w:t xml:space="preserve"> </w:t>
      </w:r>
      <w:r w:rsidRPr="003B1EFB">
        <w:t>для</w:t>
      </w:r>
      <w:r w:rsidR="0054280A">
        <w:t xml:space="preserve"> </w:t>
      </w:r>
      <w:r w:rsidRPr="003B1EFB">
        <w:t>извлечения</w:t>
      </w:r>
      <w:r w:rsidR="0054280A">
        <w:t xml:space="preserve"> </w:t>
      </w:r>
      <w:r w:rsidRPr="003B1EFB">
        <w:t>данных</w:t>
      </w:r>
      <w:r w:rsidR="0054280A">
        <w:t xml:space="preserve"> </w:t>
      </w:r>
      <w:r w:rsidRPr="003B1EFB">
        <w:t>из</w:t>
      </w:r>
      <w:r w:rsidR="0054280A">
        <w:t xml:space="preserve"> </w:t>
      </w:r>
      <w:r w:rsidRPr="003B1EFB">
        <w:t>источников</w:t>
      </w:r>
      <w:r w:rsidR="0054280A">
        <w:t xml:space="preserve"> </w:t>
      </w:r>
      <w:r w:rsidRPr="003B1EFB">
        <w:t>КХД,</w:t>
      </w:r>
      <w:r w:rsidR="0054280A">
        <w:t xml:space="preserve"> </w:t>
      </w:r>
      <w:r w:rsidRPr="003B1EFB">
        <w:t>их</w:t>
      </w:r>
      <w:r w:rsidR="0054280A">
        <w:t xml:space="preserve"> </w:t>
      </w:r>
      <w:r w:rsidRPr="003B1EFB">
        <w:t>преобразования</w:t>
      </w:r>
      <w:r w:rsidR="0054280A">
        <w:t xml:space="preserve"> </w:t>
      </w:r>
      <w:r w:rsidRPr="003B1EFB">
        <w:t>и</w:t>
      </w:r>
      <w:r w:rsidR="0054280A">
        <w:t xml:space="preserve"> </w:t>
      </w:r>
      <w:r w:rsidRPr="003B1EFB">
        <w:t>агрегации</w:t>
      </w:r>
      <w:r w:rsidR="007B05C6" w:rsidRPr="007B05C6">
        <w:t>;</w:t>
      </w:r>
    </w:p>
    <w:p w14:paraId="3330B86D" w14:textId="666B4AEC" w:rsidR="00327A10" w:rsidRDefault="003B1EFB" w:rsidP="004242A5">
      <w:pPr>
        <w:pStyle w:val="a0"/>
        <w:ind w:left="0" w:firstLine="851"/>
      </w:pPr>
      <w:r>
        <w:t>р</w:t>
      </w:r>
      <w:r w:rsidRPr="003B1EFB">
        <w:t>еализовать</w:t>
      </w:r>
      <w:r w:rsidR="0054280A">
        <w:t xml:space="preserve"> </w:t>
      </w:r>
      <w:r w:rsidRPr="003B1EFB">
        <w:t>загрузку</w:t>
      </w:r>
      <w:r w:rsidR="0054280A">
        <w:t xml:space="preserve"> </w:t>
      </w:r>
      <w:r w:rsidRPr="003B1EFB">
        <w:t>рассчитанных</w:t>
      </w:r>
      <w:r w:rsidR="0054280A">
        <w:t xml:space="preserve"> </w:t>
      </w:r>
      <w:r w:rsidRPr="003B1EFB">
        <w:t>витрин</w:t>
      </w:r>
      <w:r w:rsidR="0054280A">
        <w:t xml:space="preserve"> </w:t>
      </w:r>
      <w:r w:rsidRPr="003B1EFB">
        <w:t>данных</w:t>
      </w:r>
      <w:r w:rsidR="0054280A">
        <w:t xml:space="preserve"> </w:t>
      </w:r>
      <w:r w:rsidRPr="003B1EFB">
        <w:t>в</w:t>
      </w:r>
      <w:r w:rsidR="0054280A">
        <w:t xml:space="preserve"> </w:t>
      </w:r>
      <w:r w:rsidRPr="003B1EFB">
        <w:t>целевую</w:t>
      </w:r>
      <w:r w:rsidR="0054280A">
        <w:t xml:space="preserve"> </w:t>
      </w:r>
      <w:r w:rsidRPr="003B1EFB">
        <w:t>аналитическую</w:t>
      </w:r>
      <w:r w:rsidR="0054280A">
        <w:t xml:space="preserve"> </w:t>
      </w:r>
      <w:r w:rsidRPr="003B1EFB">
        <w:t>базу</w:t>
      </w:r>
      <w:r w:rsidR="0054280A">
        <w:t xml:space="preserve"> </w:t>
      </w:r>
      <w:r w:rsidRPr="003B1EFB">
        <w:t>данных</w:t>
      </w:r>
      <w:r w:rsidR="0054280A">
        <w:t xml:space="preserve"> </w:t>
      </w:r>
      <w:proofErr w:type="spellStart"/>
      <w:r w:rsidRPr="003B1EFB">
        <w:rPr>
          <w:lang w:val="en-US"/>
        </w:rPr>
        <w:t>ClickHouse</w:t>
      </w:r>
      <w:proofErr w:type="spellEnd"/>
      <w:r w:rsidR="00327A10" w:rsidRPr="00327A10">
        <w:t>;</w:t>
      </w:r>
    </w:p>
    <w:p w14:paraId="71426180" w14:textId="42A9198C" w:rsidR="007B05C6" w:rsidRDefault="003B1EFB" w:rsidP="004242A5">
      <w:pPr>
        <w:pStyle w:val="a0"/>
        <w:ind w:left="0" w:firstLine="851"/>
      </w:pPr>
      <w:r>
        <w:t>о</w:t>
      </w:r>
      <w:r w:rsidRPr="003B1EFB">
        <w:t>беспечить</w:t>
      </w:r>
      <w:r w:rsidR="0054280A">
        <w:t xml:space="preserve"> </w:t>
      </w:r>
      <w:r w:rsidRPr="003B1EFB">
        <w:t>автоматизацию</w:t>
      </w:r>
      <w:r w:rsidR="0054280A">
        <w:t xml:space="preserve"> </w:t>
      </w:r>
      <w:r w:rsidRPr="003B1EFB">
        <w:t>процесса</w:t>
      </w:r>
      <w:r w:rsidR="0054280A">
        <w:t xml:space="preserve"> </w:t>
      </w:r>
      <w:r w:rsidRPr="003B1EFB">
        <w:t>обновления</w:t>
      </w:r>
      <w:r w:rsidR="0054280A">
        <w:t xml:space="preserve"> </w:t>
      </w:r>
      <w:r w:rsidRPr="003B1EFB">
        <w:t>витрин</w:t>
      </w:r>
      <w:r w:rsidR="0054280A">
        <w:t xml:space="preserve"> </w:t>
      </w:r>
      <w:r w:rsidRPr="003B1EFB">
        <w:t>по</w:t>
      </w:r>
      <w:r w:rsidR="0054280A">
        <w:t xml:space="preserve"> </w:t>
      </w:r>
      <w:r w:rsidRPr="003B1EFB">
        <w:t>расписанию</w:t>
      </w:r>
      <w:r w:rsidR="007B05C6" w:rsidRPr="007B05C6">
        <w:t>;</w:t>
      </w:r>
    </w:p>
    <w:p w14:paraId="25BCF8D1" w14:textId="5453FC75" w:rsidR="007B05C6" w:rsidRDefault="003B1EFB" w:rsidP="007B05C6">
      <w:pPr>
        <w:pStyle w:val="a0"/>
        <w:ind w:left="0" w:firstLine="851"/>
      </w:pPr>
      <w:r>
        <w:t>п</w:t>
      </w:r>
      <w:r w:rsidRPr="003B1EFB">
        <w:t>ровести</w:t>
      </w:r>
      <w:r w:rsidR="0054280A">
        <w:t xml:space="preserve"> </w:t>
      </w:r>
      <w:r w:rsidRPr="003B1EFB">
        <w:t>тестирование</w:t>
      </w:r>
      <w:r w:rsidR="0054280A">
        <w:t xml:space="preserve"> </w:t>
      </w:r>
      <w:r w:rsidRPr="003B1EFB">
        <w:t>производительности</w:t>
      </w:r>
      <w:r w:rsidR="0054280A">
        <w:t xml:space="preserve"> </w:t>
      </w:r>
      <w:r w:rsidRPr="003B1EFB">
        <w:t>системы</w:t>
      </w:r>
      <w:r w:rsidR="0054280A">
        <w:t xml:space="preserve"> </w:t>
      </w:r>
      <w:r w:rsidRPr="003B1EFB">
        <w:t>и</w:t>
      </w:r>
      <w:r w:rsidR="0054280A">
        <w:t xml:space="preserve"> </w:t>
      </w:r>
      <w:r w:rsidRPr="003B1EFB">
        <w:t>корректности</w:t>
      </w:r>
      <w:r w:rsidR="0054280A">
        <w:t xml:space="preserve"> </w:t>
      </w:r>
      <w:r w:rsidRPr="003B1EFB">
        <w:t>расчетов</w:t>
      </w:r>
      <w:r w:rsidR="0054280A">
        <w:t xml:space="preserve"> </w:t>
      </w:r>
      <w:r w:rsidRPr="003B1EFB">
        <w:t>данных</w:t>
      </w:r>
      <w:r w:rsidR="007B05C6" w:rsidRPr="007B05C6">
        <w:t>.</w:t>
      </w:r>
    </w:p>
    <w:p w14:paraId="52EDEC11" w14:textId="451B652E" w:rsidR="00A52CF3" w:rsidRPr="007B05C6" w:rsidRDefault="00847368" w:rsidP="00847368">
      <w:pPr>
        <w:pStyle w:val="2"/>
      </w:pPr>
      <w:bookmarkStart w:id="8" w:name="_Toc212583320"/>
      <w:r w:rsidRPr="007B05C6">
        <w:t>Сведения</w:t>
      </w:r>
      <w:r w:rsidR="0054280A">
        <w:t xml:space="preserve"> </w:t>
      </w:r>
      <w:r w:rsidRPr="007B05C6">
        <w:t>об</w:t>
      </w:r>
      <w:r w:rsidR="0054280A">
        <w:t xml:space="preserve"> </w:t>
      </w:r>
      <w:r w:rsidRPr="007B05C6">
        <w:t>участниках</w:t>
      </w:r>
      <w:r w:rsidR="0054280A">
        <w:t xml:space="preserve"> </w:t>
      </w:r>
      <w:r w:rsidRPr="007B05C6">
        <w:t>разработки</w:t>
      </w:r>
      <w:bookmarkEnd w:id="8"/>
    </w:p>
    <w:p w14:paraId="3B76311B" w14:textId="7E71D7C8" w:rsidR="00D76D98" w:rsidRDefault="00D76D98" w:rsidP="003B1EFB">
      <w:r>
        <w:t>В</w:t>
      </w:r>
      <w:r w:rsidR="0054280A">
        <w:t xml:space="preserve"> </w:t>
      </w:r>
      <w:r>
        <w:t>качестве</w:t>
      </w:r>
      <w:r w:rsidR="0054280A">
        <w:t xml:space="preserve"> </w:t>
      </w:r>
      <w:r>
        <w:t>исполнителя</w:t>
      </w:r>
      <w:r w:rsidR="0054280A">
        <w:t xml:space="preserve"> </w:t>
      </w:r>
      <w:r>
        <w:t>выступа</w:t>
      </w:r>
      <w:r w:rsidR="003B1EFB">
        <w:t>е</w:t>
      </w:r>
      <w:r>
        <w:t>т</w:t>
      </w:r>
      <w:r w:rsidR="0054280A">
        <w:t xml:space="preserve"> </w:t>
      </w:r>
      <w:r>
        <w:t>студент</w:t>
      </w:r>
      <w:r w:rsidR="0054280A">
        <w:t xml:space="preserve"> </w:t>
      </w:r>
      <w:r>
        <w:t>Колледжа</w:t>
      </w:r>
      <w:r w:rsidR="0054280A">
        <w:t xml:space="preserve"> </w:t>
      </w:r>
      <w:r>
        <w:t>ФГБОУ</w:t>
      </w:r>
      <w:r w:rsidR="0054280A">
        <w:t xml:space="preserve"> </w:t>
      </w:r>
      <w:r>
        <w:t>ВО</w:t>
      </w:r>
      <w:r w:rsidR="0054280A">
        <w:t xml:space="preserve"> </w:t>
      </w:r>
      <w:r>
        <w:t>«Вятский</w:t>
      </w:r>
      <w:r w:rsidR="0054280A">
        <w:t xml:space="preserve"> </w:t>
      </w:r>
      <w:r>
        <w:t>государственный</w:t>
      </w:r>
      <w:r w:rsidR="0054280A">
        <w:t xml:space="preserve"> </w:t>
      </w:r>
      <w:r>
        <w:t>университет»</w:t>
      </w:r>
      <w:r w:rsidR="0054280A">
        <w:t xml:space="preserve"> </w:t>
      </w:r>
      <w:r>
        <w:t>учебной</w:t>
      </w:r>
      <w:r w:rsidR="0054280A">
        <w:t xml:space="preserve"> </w:t>
      </w:r>
      <w:r>
        <w:t>группы</w:t>
      </w:r>
      <w:r w:rsidR="0054280A">
        <w:t xml:space="preserve"> </w:t>
      </w:r>
      <w:r>
        <w:t>ИСПк-</w:t>
      </w:r>
      <w:r w:rsidR="002E4C77">
        <w:t>4</w:t>
      </w:r>
      <w:r>
        <w:t>03-52-00</w:t>
      </w:r>
      <w:r w:rsidR="0054280A">
        <w:t xml:space="preserve"> </w:t>
      </w:r>
      <w:r w:rsidR="003B1EFB">
        <w:t>–</w:t>
      </w:r>
      <w:r w:rsidR="0054280A">
        <w:t xml:space="preserve"> </w:t>
      </w:r>
      <w:r>
        <w:t>Долгих</w:t>
      </w:r>
      <w:r w:rsidR="0054280A">
        <w:t xml:space="preserve"> </w:t>
      </w:r>
      <w:r>
        <w:t>Дмитрий</w:t>
      </w:r>
      <w:r w:rsidR="0054280A">
        <w:t xml:space="preserve"> </w:t>
      </w:r>
      <w:r>
        <w:t>Константинович</w:t>
      </w:r>
      <w:r w:rsidR="002E4C77">
        <w:t>;</w:t>
      </w:r>
    </w:p>
    <w:p w14:paraId="7B5F233E" w14:textId="3F26DEA9" w:rsidR="00143F54" w:rsidRPr="00D76D98" w:rsidRDefault="00D76D98" w:rsidP="003B1EFB">
      <w:r>
        <w:t>В</w:t>
      </w:r>
      <w:r w:rsidR="0054280A">
        <w:t xml:space="preserve"> </w:t>
      </w:r>
      <w:r>
        <w:t>качестве</w:t>
      </w:r>
      <w:r w:rsidR="0054280A">
        <w:t xml:space="preserve"> </w:t>
      </w:r>
      <w:r>
        <w:t>заказчика</w:t>
      </w:r>
      <w:r w:rsidR="0054280A">
        <w:t xml:space="preserve"> </w:t>
      </w:r>
      <w:r>
        <w:t>выступает</w:t>
      </w:r>
      <w:r w:rsidR="0054280A">
        <w:t xml:space="preserve"> </w:t>
      </w:r>
      <w:r>
        <w:t>преподават</w:t>
      </w:r>
      <w:r w:rsidR="00C57713">
        <w:t>ель</w:t>
      </w:r>
      <w:r w:rsidR="0054280A">
        <w:t xml:space="preserve"> </w:t>
      </w:r>
      <w:r>
        <w:t>Колледжа</w:t>
      </w:r>
      <w:r w:rsidR="0054280A">
        <w:t xml:space="preserve"> </w:t>
      </w:r>
      <w:r>
        <w:t>ФГБОУ</w:t>
      </w:r>
      <w:r w:rsidR="0054280A">
        <w:t xml:space="preserve"> </w:t>
      </w:r>
      <w:r>
        <w:t>ВО</w:t>
      </w:r>
      <w:r w:rsidR="0054280A">
        <w:t xml:space="preserve"> </w:t>
      </w:r>
      <w:r>
        <w:t>«Вятский</w:t>
      </w:r>
      <w:r w:rsidR="0054280A">
        <w:t xml:space="preserve"> </w:t>
      </w:r>
      <w:r>
        <w:t>государственный</w:t>
      </w:r>
      <w:r w:rsidR="0054280A">
        <w:t xml:space="preserve"> </w:t>
      </w:r>
      <w:r>
        <w:t>университет»</w:t>
      </w:r>
      <w:r w:rsidR="0054280A">
        <w:t xml:space="preserve"> </w:t>
      </w:r>
      <w:r w:rsidR="003B1EFB">
        <w:t>Долженкова</w:t>
      </w:r>
      <w:r w:rsidR="0054280A">
        <w:t xml:space="preserve"> </w:t>
      </w:r>
      <w:r w:rsidR="003B1EFB">
        <w:t>Мария</w:t>
      </w:r>
      <w:r w:rsidR="0054280A">
        <w:t xml:space="preserve"> </w:t>
      </w:r>
      <w:r w:rsidR="003B1EFB">
        <w:t>Львовна</w:t>
      </w:r>
      <w:r w:rsidR="0054280A">
        <w:t xml:space="preserve"> </w:t>
      </w:r>
      <w:r w:rsidR="008D3CD5">
        <w:t>–</w:t>
      </w:r>
      <w:r w:rsidR="0054280A">
        <w:t xml:space="preserve"> </w:t>
      </w:r>
      <w:r w:rsidR="008D3CD5">
        <w:t>преподаватель</w:t>
      </w:r>
      <w:r w:rsidR="0054280A">
        <w:t xml:space="preserve"> </w:t>
      </w:r>
      <w:r w:rsidR="008D3CD5">
        <w:t>по</w:t>
      </w:r>
      <w:r w:rsidR="0054280A">
        <w:t xml:space="preserve"> </w:t>
      </w:r>
      <w:r w:rsidR="003B1EFB">
        <w:t>УП.03</w:t>
      </w:r>
      <w:r w:rsidR="0054280A">
        <w:t xml:space="preserve"> </w:t>
      </w:r>
      <w:r w:rsidR="003B1EFB">
        <w:t>Учебная</w:t>
      </w:r>
      <w:r w:rsidR="0054280A">
        <w:t xml:space="preserve"> </w:t>
      </w:r>
      <w:r w:rsidR="003B1EFB">
        <w:t>практика</w:t>
      </w:r>
      <w:r w:rsidR="007B05C6">
        <w:t>.</w:t>
      </w:r>
    </w:p>
    <w:p w14:paraId="0A193ADC" w14:textId="0CEF8C41" w:rsidR="00847368" w:rsidRDefault="00847368" w:rsidP="00847368">
      <w:pPr>
        <w:pStyle w:val="2"/>
      </w:pPr>
      <w:bookmarkStart w:id="9" w:name="_Toc212583321"/>
      <w:r>
        <w:t>Сроки</w:t>
      </w:r>
      <w:r w:rsidR="0054280A">
        <w:t xml:space="preserve"> </w:t>
      </w:r>
      <w:r>
        <w:t>разработки</w:t>
      </w:r>
      <w:bookmarkEnd w:id="9"/>
    </w:p>
    <w:p w14:paraId="5E3EDE21" w14:textId="264A0184" w:rsidR="008C48EA" w:rsidRDefault="008C48EA" w:rsidP="008C48EA">
      <w:r>
        <w:t>Начало</w:t>
      </w:r>
      <w:r w:rsidR="0054280A">
        <w:t xml:space="preserve"> </w:t>
      </w:r>
      <w:r>
        <w:t>разработки:</w:t>
      </w:r>
      <w:r w:rsidR="0054280A">
        <w:t xml:space="preserve"> </w:t>
      </w:r>
      <w:r w:rsidR="003B1EFB">
        <w:t>хх</w:t>
      </w:r>
      <w:r>
        <w:t>.</w:t>
      </w:r>
      <w:r w:rsidR="003B1EFB">
        <w:t>хх</w:t>
      </w:r>
      <w:r>
        <w:t>.202</w:t>
      </w:r>
      <w:r w:rsidR="00F75F76">
        <w:t>5</w:t>
      </w:r>
      <w:r>
        <w:t>.</w:t>
      </w:r>
    </w:p>
    <w:p w14:paraId="45B69635" w14:textId="588AECDA" w:rsidR="008C48EA" w:rsidRPr="008C48EA" w:rsidRDefault="008C48EA" w:rsidP="008C48EA">
      <w:r>
        <w:t>Конец</w:t>
      </w:r>
      <w:r w:rsidR="0054280A">
        <w:t xml:space="preserve"> </w:t>
      </w:r>
      <w:r>
        <w:t>разработки:</w:t>
      </w:r>
      <w:r w:rsidR="0054280A">
        <w:t xml:space="preserve"> </w:t>
      </w:r>
      <w:r w:rsidR="003B1EFB">
        <w:t>хх</w:t>
      </w:r>
      <w:r>
        <w:t>.</w:t>
      </w:r>
      <w:r w:rsidR="003B1EFB">
        <w:t>хх</w:t>
      </w:r>
      <w:r>
        <w:t>.202</w:t>
      </w:r>
      <w:r w:rsidR="00502AD0">
        <w:t>5.</w:t>
      </w:r>
    </w:p>
    <w:p w14:paraId="65EBEE70" w14:textId="68DDC2D3" w:rsidR="00847368" w:rsidRDefault="00847368" w:rsidP="00847368">
      <w:pPr>
        <w:pStyle w:val="2"/>
      </w:pPr>
      <w:bookmarkStart w:id="10" w:name="_Toc212583322"/>
      <w:r>
        <w:lastRenderedPageBreak/>
        <w:t>Назначение</w:t>
      </w:r>
      <w:r w:rsidR="0054280A">
        <w:t xml:space="preserve"> </w:t>
      </w:r>
      <w:r>
        <w:t>разработки</w:t>
      </w:r>
      <w:bookmarkEnd w:id="10"/>
    </w:p>
    <w:p w14:paraId="1A25028F" w14:textId="34937422" w:rsidR="0052496B" w:rsidRPr="0052496B" w:rsidRDefault="0052496B" w:rsidP="0052496B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разделе</w:t>
      </w:r>
      <w:r w:rsidR="0054280A">
        <w:t xml:space="preserve"> </w:t>
      </w:r>
      <w:r>
        <w:t>представлено</w:t>
      </w:r>
      <w:r w:rsidR="0054280A">
        <w:t xml:space="preserve"> </w:t>
      </w:r>
      <w:r>
        <w:t>назначение</w:t>
      </w:r>
      <w:r w:rsidR="0054280A">
        <w:t xml:space="preserve"> </w:t>
      </w:r>
      <w:r w:rsidR="0045182D">
        <w:t>разработки</w:t>
      </w:r>
      <w:r w:rsidR="0054280A">
        <w:t xml:space="preserve"> </w:t>
      </w:r>
      <w:r w:rsidR="0045182D">
        <w:t>информационной</w:t>
      </w:r>
      <w:r w:rsidR="0054280A">
        <w:t xml:space="preserve"> </w:t>
      </w:r>
      <w:r w:rsidR="0045182D">
        <w:t>системы.</w:t>
      </w:r>
    </w:p>
    <w:p w14:paraId="010130B5" w14:textId="483786C5" w:rsidR="00A00224" w:rsidRPr="00327A10" w:rsidRDefault="00A00224" w:rsidP="000E06F3">
      <w:pPr>
        <w:pStyle w:val="3"/>
      </w:pPr>
      <w:bookmarkStart w:id="11" w:name="_Toc212583323"/>
      <w:r w:rsidRPr="00327A10">
        <w:t>Функциональное</w:t>
      </w:r>
      <w:r w:rsidR="0054280A">
        <w:t xml:space="preserve"> </w:t>
      </w:r>
      <w:r w:rsidRPr="00327A10">
        <w:t>назначение</w:t>
      </w:r>
      <w:bookmarkEnd w:id="11"/>
    </w:p>
    <w:p w14:paraId="5172A10D" w14:textId="221BEB46" w:rsidR="00075373" w:rsidRPr="003B1EFB" w:rsidRDefault="003B1EFB" w:rsidP="00A631C0">
      <w:pPr>
        <w:rPr>
          <w:sz w:val="22"/>
        </w:rPr>
      </w:pPr>
      <w:r w:rsidRPr="003B1EFB">
        <w:t>Основной</w:t>
      </w:r>
      <w:r w:rsidR="0054280A">
        <w:t xml:space="preserve"> </w:t>
      </w:r>
      <w:r w:rsidRPr="003B1EFB">
        <w:t>функцией</w:t>
      </w:r>
      <w:r w:rsidR="0054280A">
        <w:t xml:space="preserve"> </w:t>
      </w:r>
      <w:r w:rsidRPr="003B1EFB">
        <w:t>системы</w:t>
      </w:r>
      <w:r w:rsidR="0054280A">
        <w:t xml:space="preserve"> </w:t>
      </w:r>
      <w:r w:rsidRPr="003B1EFB">
        <w:t>СОВД-</w:t>
      </w:r>
      <w:r w:rsidRPr="003B1EFB">
        <w:rPr>
          <w:lang w:val="en-US"/>
        </w:rPr>
        <w:t>Spark</w:t>
      </w:r>
      <w:r w:rsidR="0054280A">
        <w:t xml:space="preserve"> </w:t>
      </w:r>
      <w:r w:rsidRPr="003B1EFB">
        <w:t>является</w:t>
      </w:r>
      <w:r w:rsidR="0054280A">
        <w:t xml:space="preserve"> </w:t>
      </w:r>
      <w:r w:rsidRPr="003B1EFB">
        <w:t>автоматизированное</w:t>
      </w:r>
      <w:r w:rsidR="0054280A">
        <w:t xml:space="preserve"> </w:t>
      </w:r>
      <w:r w:rsidRPr="003B1EFB">
        <w:t>выполнение</w:t>
      </w:r>
      <w:r w:rsidR="0054280A">
        <w:t xml:space="preserve"> </w:t>
      </w:r>
      <w:r w:rsidRPr="003B1EFB">
        <w:t>ETL-процесса</w:t>
      </w:r>
      <w:r w:rsidR="0054280A">
        <w:t xml:space="preserve"> </w:t>
      </w:r>
      <w:r w:rsidRPr="003B1EFB">
        <w:t>для</w:t>
      </w:r>
      <w:r w:rsidR="0054280A">
        <w:t xml:space="preserve"> </w:t>
      </w:r>
      <w:r w:rsidRPr="003B1EFB">
        <w:t>обновления</w:t>
      </w:r>
      <w:r w:rsidR="0054280A">
        <w:t xml:space="preserve"> </w:t>
      </w:r>
      <w:r w:rsidRPr="003B1EFB">
        <w:t>аналитических</w:t>
      </w:r>
      <w:r w:rsidR="0054280A">
        <w:t xml:space="preserve"> </w:t>
      </w:r>
      <w:r w:rsidRPr="003B1EFB">
        <w:t>витрин</w:t>
      </w:r>
      <w:r w:rsidR="0054280A">
        <w:t xml:space="preserve"> </w:t>
      </w:r>
      <w:r w:rsidRPr="003B1EFB">
        <w:t>данных.</w:t>
      </w:r>
      <w:r w:rsidR="0054280A">
        <w:t xml:space="preserve"> </w:t>
      </w:r>
      <w:r w:rsidRPr="003B1EFB">
        <w:t>Система</w:t>
      </w:r>
      <w:r w:rsidR="0054280A">
        <w:t xml:space="preserve"> </w:t>
      </w:r>
      <w:r w:rsidRPr="003B1EFB">
        <w:t>позволяет</w:t>
      </w:r>
      <w:r w:rsidR="0054280A">
        <w:t xml:space="preserve"> </w:t>
      </w:r>
      <w:r>
        <w:t>и</w:t>
      </w:r>
      <w:r w:rsidRPr="003B1EFB">
        <w:t>звлекать</w:t>
      </w:r>
      <w:r w:rsidR="0054280A">
        <w:t xml:space="preserve"> </w:t>
      </w:r>
      <w:r w:rsidRPr="003B1EFB">
        <w:t>большие</w:t>
      </w:r>
      <w:r w:rsidR="0054280A">
        <w:t xml:space="preserve"> </w:t>
      </w:r>
      <w:r w:rsidRPr="003B1EFB">
        <w:t>объемы</w:t>
      </w:r>
      <w:r w:rsidR="0054280A">
        <w:t xml:space="preserve"> </w:t>
      </w:r>
      <w:r w:rsidRPr="003B1EFB">
        <w:t>сырых</w:t>
      </w:r>
      <w:r w:rsidR="0054280A">
        <w:t xml:space="preserve"> </w:t>
      </w:r>
      <w:r w:rsidRPr="003B1EFB">
        <w:t>данных</w:t>
      </w:r>
      <w:r w:rsidR="0054280A">
        <w:t xml:space="preserve"> </w:t>
      </w:r>
      <w:r w:rsidRPr="003B1EFB">
        <w:t>из</w:t>
      </w:r>
      <w:r w:rsidR="0054280A">
        <w:t xml:space="preserve"> </w:t>
      </w:r>
      <w:r w:rsidRPr="003B1EFB">
        <w:t>различных</w:t>
      </w:r>
      <w:r w:rsidR="0054280A">
        <w:t xml:space="preserve"> </w:t>
      </w:r>
      <w:r w:rsidRPr="003B1EFB">
        <w:t>источников</w:t>
      </w:r>
      <w:r w:rsidR="0054280A">
        <w:t xml:space="preserve"> </w:t>
      </w:r>
      <w:r>
        <w:t>КХД,</w:t>
      </w:r>
      <w:r w:rsidR="0054280A">
        <w:t xml:space="preserve"> </w:t>
      </w:r>
      <w:r>
        <w:t>п</w:t>
      </w:r>
      <w:r w:rsidRPr="003B1EFB">
        <w:t>роизводить</w:t>
      </w:r>
      <w:r w:rsidR="0054280A">
        <w:t xml:space="preserve"> </w:t>
      </w:r>
      <w:r w:rsidRPr="003B1EFB">
        <w:t>их</w:t>
      </w:r>
      <w:r w:rsidR="0054280A">
        <w:t xml:space="preserve"> </w:t>
      </w:r>
      <w:r w:rsidRPr="003B1EFB">
        <w:t>очистку,</w:t>
      </w:r>
      <w:r w:rsidR="0054280A">
        <w:t xml:space="preserve"> </w:t>
      </w:r>
      <w:r w:rsidRPr="003B1EFB">
        <w:t>обогащение,</w:t>
      </w:r>
      <w:r w:rsidR="0054280A">
        <w:t xml:space="preserve"> </w:t>
      </w:r>
      <w:r w:rsidRPr="003B1EFB">
        <w:t>объединение</w:t>
      </w:r>
      <w:r w:rsidR="0054280A">
        <w:t xml:space="preserve"> </w:t>
      </w:r>
      <w:r w:rsidRPr="003B1EFB">
        <w:t>и</w:t>
      </w:r>
      <w:r w:rsidR="0054280A">
        <w:t xml:space="preserve"> </w:t>
      </w:r>
      <w:r w:rsidRPr="003B1EFB">
        <w:t>сложные</w:t>
      </w:r>
      <w:r w:rsidR="0054280A">
        <w:t xml:space="preserve"> </w:t>
      </w:r>
      <w:r w:rsidRPr="003B1EFB">
        <w:t>агрегирующие</w:t>
      </w:r>
      <w:r w:rsidR="0054280A">
        <w:t xml:space="preserve"> </w:t>
      </w:r>
      <w:r w:rsidRPr="003B1EFB">
        <w:t>расчеты</w:t>
      </w:r>
      <w:r w:rsidR="0054280A">
        <w:t xml:space="preserve"> </w:t>
      </w:r>
      <w:r w:rsidRPr="003B1EFB">
        <w:t>в</w:t>
      </w:r>
      <w:r w:rsidR="0054280A">
        <w:t xml:space="preserve"> </w:t>
      </w:r>
      <w:r w:rsidRPr="003B1EFB">
        <w:t>распределенной</w:t>
      </w:r>
      <w:r w:rsidR="0054280A">
        <w:t xml:space="preserve"> </w:t>
      </w:r>
      <w:r w:rsidRPr="003B1EFB">
        <w:t>среде</w:t>
      </w:r>
      <w:r w:rsidR="0054280A">
        <w:t xml:space="preserve"> </w:t>
      </w:r>
      <w:r w:rsidRPr="003B1EFB">
        <w:rPr>
          <w:lang w:val="en-US"/>
        </w:rPr>
        <w:t>Apache</w:t>
      </w:r>
      <w:r w:rsidR="0054280A">
        <w:t xml:space="preserve"> </w:t>
      </w:r>
      <w:r w:rsidRPr="003B1EFB">
        <w:rPr>
          <w:lang w:val="en-US"/>
        </w:rPr>
        <w:t>Spark</w:t>
      </w:r>
      <w:r>
        <w:t>,</w:t>
      </w:r>
      <w:r w:rsidR="0054280A">
        <w:t xml:space="preserve"> </w:t>
      </w:r>
      <w:r>
        <w:t>з</w:t>
      </w:r>
      <w:r w:rsidRPr="003B1EFB">
        <w:t>агружать</w:t>
      </w:r>
      <w:r w:rsidR="0054280A">
        <w:t xml:space="preserve"> </w:t>
      </w:r>
      <w:r w:rsidRPr="003B1EFB">
        <w:t>сформированные</w:t>
      </w:r>
      <w:r w:rsidR="0054280A">
        <w:t xml:space="preserve"> </w:t>
      </w:r>
      <w:r w:rsidRPr="003B1EFB">
        <w:t>витрины</w:t>
      </w:r>
      <w:r w:rsidR="0054280A">
        <w:t xml:space="preserve"> </w:t>
      </w:r>
      <w:r w:rsidRPr="003B1EFB">
        <w:t>в</w:t>
      </w:r>
      <w:r w:rsidR="0054280A">
        <w:t xml:space="preserve"> </w:t>
      </w:r>
      <w:r w:rsidRPr="003B1EFB">
        <w:t>целевую</w:t>
      </w:r>
      <w:r w:rsidR="0054280A">
        <w:t xml:space="preserve"> </w:t>
      </w:r>
      <w:r w:rsidRPr="003B1EFB">
        <w:t>базу</w:t>
      </w:r>
      <w:r w:rsidR="0054280A">
        <w:t xml:space="preserve"> </w:t>
      </w:r>
      <w:r w:rsidRPr="003B1EFB">
        <w:t>данных</w:t>
      </w:r>
      <w:r w:rsidR="0054280A">
        <w:t xml:space="preserve"> </w:t>
      </w:r>
      <w:proofErr w:type="spellStart"/>
      <w:r w:rsidRPr="003B1EFB">
        <w:rPr>
          <w:lang w:val="en-US"/>
        </w:rPr>
        <w:t>ClickHouse</w:t>
      </w:r>
      <w:proofErr w:type="spellEnd"/>
      <w:r>
        <w:t>.</w:t>
      </w:r>
    </w:p>
    <w:p w14:paraId="71F9BF52" w14:textId="224C7DA9" w:rsidR="00A00224" w:rsidRPr="00327A10" w:rsidRDefault="00A00224" w:rsidP="000E06F3">
      <w:pPr>
        <w:pStyle w:val="3"/>
      </w:pPr>
      <w:bookmarkStart w:id="12" w:name="_Toc212583324"/>
      <w:r w:rsidRPr="00327A10">
        <w:t>Эксплуатационное</w:t>
      </w:r>
      <w:r w:rsidR="0054280A">
        <w:t xml:space="preserve"> </w:t>
      </w:r>
      <w:r w:rsidRPr="00327A10">
        <w:t>назначение</w:t>
      </w:r>
      <w:bookmarkEnd w:id="12"/>
    </w:p>
    <w:p w14:paraId="6314DD34" w14:textId="4087C799" w:rsidR="005A6711" w:rsidRPr="007E463D" w:rsidRDefault="003B1EFB" w:rsidP="005A6711">
      <w:r w:rsidRPr="003B1EFB">
        <w:t>Система</w:t>
      </w:r>
      <w:r w:rsidR="0054280A">
        <w:t xml:space="preserve"> </w:t>
      </w:r>
      <w:r w:rsidRPr="003B1EFB">
        <w:t>СОВД-Spark</w:t>
      </w:r>
      <w:r w:rsidR="0054280A">
        <w:t xml:space="preserve"> </w:t>
      </w:r>
      <w:r w:rsidRPr="003B1EFB">
        <w:t>предназначена</w:t>
      </w:r>
      <w:r w:rsidR="0054280A">
        <w:t xml:space="preserve"> </w:t>
      </w:r>
      <w:r w:rsidRPr="003B1EFB">
        <w:t>для</w:t>
      </w:r>
      <w:r w:rsidR="0054280A">
        <w:t xml:space="preserve"> </w:t>
      </w:r>
      <w:r w:rsidRPr="003B1EFB">
        <w:t>эксплуатации</w:t>
      </w:r>
      <w:r w:rsidR="0054280A">
        <w:t xml:space="preserve"> </w:t>
      </w:r>
      <w:r w:rsidRPr="003B1EFB">
        <w:t>в</w:t>
      </w:r>
      <w:r w:rsidR="0054280A">
        <w:t xml:space="preserve"> </w:t>
      </w:r>
      <w:r w:rsidRPr="003B1EFB">
        <w:t>IT-инфраструктуре</w:t>
      </w:r>
      <w:r w:rsidR="0054280A">
        <w:t xml:space="preserve"> </w:t>
      </w:r>
      <w:r w:rsidRPr="003B1EFB">
        <w:t>компании</w:t>
      </w:r>
      <w:r w:rsidR="0054280A">
        <w:t xml:space="preserve"> </w:t>
      </w:r>
      <w:r w:rsidRPr="003B1EFB">
        <w:t>«Энергосбыт».</w:t>
      </w:r>
      <w:r w:rsidR="0054280A">
        <w:t xml:space="preserve"> </w:t>
      </w:r>
      <w:r w:rsidRPr="003B1EFB">
        <w:t>Основными</w:t>
      </w:r>
      <w:r w:rsidR="0054280A">
        <w:t xml:space="preserve"> </w:t>
      </w:r>
      <w:r w:rsidRPr="003B1EFB">
        <w:t>пользователями</w:t>
      </w:r>
      <w:r w:rsidR="0054280A">
        <w:t xml:space="preserve"> </w:t>
      </w:r>
      <w:r w:rsidRPr="003B1EFB">
        <w:t>и</w:t>
      </w:r>
      <w:r w:rsidR="0054280A">
        <w:t xml:space="preserve"> </w:t>
      </w:r>
      <w:r w:rsidRPr="003B1EFB">
        <w:t>бенефициарами</w:t>
      </w:r>
      <w:r w:rsidR="0054280A">
        <w:t xml:space="preserve"> </w:t>
      </w:r>
      <w:r w:rsidRPr="003B1EFB">
        <w:t>системы</w:t>
      </w:r>
      <w:r w:rsidR="0054280A">
        <w:t xml:space="preserve"> </w:t>
      </w:r>
      <w:r w:rsidRPr="003B1EFB">
        <w:t>являются</w:t>
      </w:r>
      <w:r w:rsidR="0054280A">
        <w:t xml:space="preserve"> </w:t>
      </w:r>
      <w:r w:rsidR="00B23C0A">
        <w:t>бизнес-аналитики,</w:t>
      </w:r>
      <w:r w:rsidR="0054280A">
        <w:t xml:space="preserve"> </w:t>
      </w:r>
      <w:r w:rsidR="00B23C0A">
        <w:t>инженеры</w:t>
      </w:r>
      <w:r w:rsidR="0054280A">
        <w:t xml:space="preserve"> </w:t>
      </w:r>
      <w:r w:rsidR="00B23C0A">
        <w:t>данных</w:t>
      </w:r>
      <w:r w:rsidR="0054280A">
        <w:t xml:space="preserve"> </w:t>
      </w:r>
      <w:r w:rsidR="00B23C0A">
        <w:t>и</w:t>
      </w:r>
      <w:r w:rsidR="0054280A">
        <w:t xml:space="preserve"> </w:t>
      </w:r>
      <w:r w:rsidR="00B23C0A">
        <w:t>руководство</w:t>
      </w:r>
      <w:r w:rsidR="0054280A">
        <w:t xml:space="preserve"> </w:t>
      </w:r>
      <w:r w:rsidR="00B23C0A">
        <w:t>компании.</w:t>
      </w:r>
    </w:p>
    <w:p w14:paraId="41CED6DE" w14:textId="5D11864F" w:rsidR="00592879" w:rsidRDefault="00E61B22" w:rsidP="00E61B22">
      <w:pPr>
        <w:pStyle w:val="1"/>
      </w:pPr>
      <w:bookmarkStart w:id="13" w:name="_Toc212583325"/>
      <w:r>
        <w:lastRenderedPageBreak/>
        <w:t>О</w:t>
      </w:r>
      <w:r w:rsidR="00FC6AE0">
        <w:t>писание</w:t>
      </w:r>
      <w:r w:rsidR="0054280A">
        <w:t xml:space="preserve"> </w:t>
      </w:r>
      <w:r>
        <w:t>предметной</w:t>
      </w:r>
      <w:r w:rsidR="0054280A">
        <w:t xml:space="preserve"> </w:t>
      </w:r>
      <w:r>
        <w:t>области</w:t>
      </w:r>
      <w:bookmarkEnd w:id="13"/>
    </w:p>
    <w:p w14:paraId="6FA2E5D0" w14:textId="774BA503" w:rsidR="004F7D93" w:rsidRDefault="00B23C0A" w:rsidP="00B647F1">
      <w:r w:rsidRPr="00B23C0A">
        <w:t>Информационные</w:t>
      </w:r>
      <w:r w:rsidR="0054280A">
        <w:t xml:space="preserve"> </w:t>
      </w:r>
      <w:r w:rsidRPr="00B23C0A">
        <w:t>системы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бизнес-аналитики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обработки</w:t>
      </w:r>
      <w:r w:rsidR="0054280A">
        <w:t xml:space="preserve"> </w:t>
      </w:r>
      <w:r w:rsidRPr="00B23C0A">
        <w:t>больших</w:t>
      </w:r>
      <w:r w:rsidR="0054280A">
        <w:t xml:space="preserve"> </w:t>
      </w:r>
      <w:r w:rsidRPr="00B23C0A">
        <w:t>данных</w:t>
      </w:r>
      <w:r w:rsidR="0054280A">
        <w:t xml:space="preserve"> </w:t>
      </w:r>
      <w:r w:rsidRPr="00B23C0A">
        <w:t>(Big</w:t>
      </w:r>
      <w:r w:rsidR="0054280A">
        <w:t xml:space="preserve"> </w:t>
      </w:r>
      <w:r w:rsidRPr="00B23C0A">
        <w:t>Data)</w:t>
      </w:r>
      <w:r w:rsidR="0054280A">
        <w:t xml:space="preserve"> </w:t>
      </w:r>
      <w:r w:rsidRPr="00B23C0A">
        <w:t>представляют</w:t>
      </w:r>
      <w:r w:rsidR="0054280A">
        <w:t xml:space="preserve"> </w:t>
      </w:r>
      <w:r w:rsidRPr="00B23C0A">
        <w:t>собой</w:t>
      </w:r>
      <w:r w:rsidR="0054280A">
        <w:t xml:space="preserve"> </w:t>
      </w:r>
      <w:r w:rsidRPr="00B23C0A">
        <w:t>комплексные</w:t>
      </w:r>
      <w:r w:rsidR="0054280A">
        <w:t xml:space="preserve"> </w:t>
      </w:r>
      <w:r w:rsidRPr="00B23C0A">
        <w:t>программные</w:t>
      </w:r>
      <w:r w:rsidR="0054280A">
        <w:t xml:space="preserve"> </w:t>
      </w:r>
      <w:r w:rsidRPr="00B23C0A">
        <w:t>решения,</w:t>
      </w:r>
      <w:r w:rsidR="0054280A">
        <w:t xml:space="preserve"> </w:t>
      </w:r>
      <w:r w:rsidRPr="00B23C0A">
        <w:t>направленные</w:t>
      </w:r>
      <w:r w:rsidR="0054280A">
        <w:t xml:space="preserve"> </w:t>
      </w:r>
      <w:r w:rsidRPr="00B23C0A">
        <w:t>на</w:t>
      </w:r>
      <w:r w:rsidR="0054280A">
        <w:t xml:space="preserve"> </w:t>
      </w:r>
      <w:r w:rsidRPr="00B23C0A">
        <w:t>помощь</w:t>
      </w:r>
      <w:r w:rsidR="0054280A">
        <w:t xml:space="preserve"> </w:t>
      </w:r>
      <w:r w:rsidRPr="00B23C0A">
        <w:t>компаниям</w:t>
      </w:r>
      <w:r w:rsidR="0054280A">
        <w:t xml:space="preserve"> </w:t>
      </w:r>
      <w:r w:rsidRPr="00B23C0A">
        <w:t>в</w:t>
      </w:r>
      <w:r w:rsidR="0054280A">
        <w:t xml:space="preserve"> </w:t>
      </w:r>
      <w:r w:rsidRPr="00B23C0A">
        <w:t>достижении</w:t>
      </w:r>
      <w:r w:rsidR="0054280A">
        <w:t xml:space="preserve"> </w:t>
      </w:r>
      <w:r w:rsidRPr="00B23C0A">
        <w:t>их</w:t>
      </w:r>
      <w:r w:rsidR="0054280A">
        <w:t xml:space="preserve"> </w:t>
      </w:r>
      <w:r w:rsidRPr="00B23C0A">
        <w:t>стратегических</w:t>
      </w:r>
      <w:r w:rsidR="0054280A">
        <w:t xml:space="preserve"> </w:t>
      </w:r>
      <w:r w:rsidRPr="00B23C0A">
        <w:t>целей,</w:t>
      </w:r>
      <w:r w:rsidR="0054280A">
        <w:t xml:space="preserve"> </w:t>
      </w:r>
      <w:r w:rsidRPr="00B23C0A">
        <w:t>будь</w:t>
      </w:r>
      <w:r w:rsidR="0054280A">
        <w:t xml:space="preserve"> </w:t>
      </w:r>
      <w:r w:rsidRPr="00B23C0A">
        <w:t>то</w:t>
      </w:r>
      <w:r w:rsidR="0054280A">
        <w:t xml:space="preserve"> </w:t>
      </w:r>
      <w:r w:rsidRPr="00B23C0A">
        <w:t>повышение</w:t>
      </w:r>
      <w:r w:rsidR="0054280A">
        <w:t xml:space="preserve"> </w:t>
      </w:r>
      <w:r w:rsidRPr="00B23C0A">
        <w:t>эффективности,</w:t>
      </w:r>
      <w:r w:rsidR="0054280A">
        <w:t xml:space="preserve"> </w:t>
      </w:r>
      <w:r w:rsidRPr="00B23C0A">
        <w:t>оптимизация</w:t>
      </w:r>
      <w:r w:rsidR="0054280A">
        <w:t xml:space="preserve"> </w:t>
      </w:r>
      <w:r w:rsidRPr="00B23C0A">
        <w:t>затрат</w:t>
      </w:r>
      <w:r w:rsidR="0054280A">
        <w:t xml:space="preserve"> </w:t>
      </w:r>
      <w:r w:rsidRPr="00B23C0A">
        <w:t>или</w:t>
      </w:r>
      <w:r w:rsidR="0054280A">
        <w:t xml:space="preserve"> </w:t>
      </w:r>
      <w:r w:rsidRPr="00B23C0A">
        <w:t>рост</w:t>
      </w:r>
      <w:r w:rsidR="0054280A">
        <w:t xml:space="preserve"> </w:t>
      </w:r>
      <w:r w:rsidRPr="00B23C0A">
        <w:t>конкурентоспособности</w:t>
      </w:r>
      <w:r w:rsidR="00622794" w:rsidRPr="00B23C0A">
        <w:t>.</w:t>
      </w:r>
    </w:p>
    <w:p w14:paraId="3D32F2BF" w14:textId="057DCC02" w:rsidR="00B23C0A" w:rsidRDefault="00B23C0A" w:rsidP="00B647F1">
      <w:r w:rsidRPr="00B23C0A">
        <w:t>Концепция</w:t>
      </w:r>
      <w:r w:rsidR="0054280A">
        <w:t xml:space="preserve"> </w:t>
      </w:r>
      <w:r w:rsidRPr="00B23C0A">
        <w:t>сбора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анализа</w:t>
      </w:r>
      <w:r w:rsidR="0054280A">
        <w:t xml:space="preserve"> </w:t>
      </w:r>
      <w:r w:rsidRPr="00B23C0A">
        <w:t>данных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принятия</w:t>
      </w:r>
      <w:r w:rsidR="0054280A">
        <w:t xml:space="preserve"> </w:t>
      </w:r>
      <w:r w:rsidRPr="00B23C0A">
        <w:t>решений</w:t>
      </w:r>
      <w:r w:rsidR="0054280A">
        <w:t xml:space="preserve"> </w:t>
      </w:r>
      <w:r w:rsidRPr="00B23C0A">
        <w:t>существует</w:t>
      </w:r>
      <w:r w:rsidR="0054280A">
        <w:t xml:space="preserve"> </w:t>
      </w:r>
      <w:r w:rsidRPr="00B23C0A">
        <w:t>давно,</w:t>
      </w:r>
      <w:r w:rsidR="0054280A">
        <w:t xml:space="preserve"> </w:t>
      </w:r>
      <w:r w:rsidRPr="00B23C0A">
        <w:t>однако</w:t>
      </w:r>
      <w:r w:rsidR="0054280A">
        <w:t xml:space="preserve"> </w:t>
      </w:r>
      <w:r w:rsidRPr="00B23C0A">
        <w:t>ранее</w:t>
      </w:r>
      <w:r w:rsidR="0054280A">
        <w:t xml:space="preserve"> </w:t>
      </w:r>
      <w:r w:rsidRPr="00B23C0A">
        <w:t>она</w:t>
      </w:r>
      <w:r w:rsidR="0054280A">
        <w:t xml:space="preserve"> </w:t>
      </w:r>
      <w:r w:rsidRPr="00B23C0A">
        <w:t>требовала</w:t>
      </w:r>
      <w:r w:rsidR="0054280A">
        <w:t xml:space="preserve"> </w:t>
      </w:r>
      <w:r w:rsidRPr="00B23C0A">
        <w:t>формирования</w:t>
      </w:r>
      <w:r w:rsidR="0054280A">
        <w:t xml:space="preserve"> </w:t>
      </w:r>
      <w:r w:rsidRPr="00B23C0A">
        <w:t>отчетов</w:t>
      </w:r>
      <w:r w:rsidR="0054280A">
        <w:t xml:space="preserve"> </w:t>
      </w:r>
      <w:r w:rsidRPr="00B23C0A">
        <w:t>вручную</w:t>
      </w:r>
      <w:r w:rsidR="0054280A">
        <w:t xml:space="preserve"> </w:t>
      </w:r>
      <w:r w:rsidRPr="00B23C0A">
        <w:t>или</w:t>
      </w:r>
      <w:r w:rsidR="0054280A">
        <w:t xml:space="preserve"> </w:t>
      </w:r>
      <w:r w:rsidRPr="00B23C0A">
        <w:t>выполнения</w:t>
      </w:r>
      <w:r w:rsidR="0054280A">
        <w:t xml:space="preserve"> </w:t>
      </w:r>
      <w:r w:rsidRPr="00B23C0A">
        <w:t>медленных</w:t>
      </w:r>
      <w:r w:rsidR="0054280A">
        <w:t xml:space="preserve"> </w:t>
      </w:r>
      <w:r w:rsidRPr="00B23C0A">
        <w:t>запросов</w:t>
      </w:r>
      <w:r w:rsidR="0054280A">
        <w:t xml:space="preserve"> </w:t>
      </w:r>
      <w:r w:rsidRPr="00B23C0A">
        <w:t>к</w:t>
      </w:r>
      <w:r w:rsidR="0054280A">
        <w:t xml:space="preserve"> </w:t>
      </w:r>
      <w:r w:rsidRPr="00B23C0A">
        <w:t>транзакционным</w:t>
      </w:r>
      <w:r w:rsidR="0054280A">
        <w:t xml:space="preserve"> </w:t>
      </w:r>
      <w:r w:rsidRPr="00B23C0A">
        <w:t>базам</w:t>
      </w:r>
      <w:r w:rsidR="0054280A">
        <w:t xml:space="preserve"> </w:t>
      </w:r>
      <w:r w:rsidRPr="00B23C0A">
        <w:t>данных,</w:t>
      </w:r>
      <w:r w:rsidR="0054280A">
        <w:t xml:space="preserve"> </w:t>
      </w:r>
      <w:r w:rsidRPr="00B23C0A">
        <w:t>что</w:t>
      </w:r>
      <w:r w:rsidR="0054280A">
        <w:t xml:space="preserve"> </w:t>
      </w:r>
      <w:r w:rsidRPr="00B23C0A">
        <w:t>было</w:t>
      </w:r>
      <w:r w:rsidR="0054280A">
        <w:t xml:space="preserve"> </w:t>
      </w:r>
      <w:r w:rsidRPr="00B23C0A">
        <w:t>трудоемко,</w:t>
      </w:r>
      <w:r w:rsidR="0054280A">
        <w:t xml:space="preserve"> </w:t>
      </w:r>
      <w:proofErr w:type="spellStart"/>
      <w:r w:rsidRPr="00B23C0A">
        <w:t>ресурсозатратно</w:t>
      </w:r>
      <w:proofErr w:type="spellEnd"/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не</w:t>
      </w:r>
      <w:r w:rsidR="0054280A">
        <w:t xml:space="preserve"> </w:t>
      </w:r>
      <w:r w:rsidRPr="00B23C0A">
        <w:t>позволяло</w:t>
      </w:r>
      <w:r w:rsidR="0054280A">
        <w:t xml:space="preserve"> </w:t>
      </w:r>
      <w:r w:rsidRPr="00B23C0A">
        <w:t>получать</w:t>
      </w:r>
      <w:r w:rsidR="0054280A">
        <w:t xml:space="preserve"> </w:t>
      </w:r>
      <w:r w:rsidRPr="00B23C0A">
        <w:t>информацию</w:t>
      </w:r>
      <w:r w:rsidR="0054280A">
        <w:t xml:space="preserve"> </w:t>
      </w:r>
      <w:r w:rsidRPr="00B23C0A">
        <w:t>оперативно.</w:t>
      </w:r>
      <w:r w:rsidR="0054280A">
        <w:t xml:space="preserve"> </w:t>
      </w:r>
      <w:r w:rsidRPr="00B23C0A">
        <w:t>Развитие</w:t>
      </w:r>
      <w:r w:rsidR="0054280A">
        <w:t xml:space="preserve"> </w:t>
      </w:r>
      <w:r w:rsidRPr="00B23C0A">
        <w:t>технологий</w:t>
      </w:r>
      <w:r w:rsidR="0054280A">
        <w:t xml:space="preserve"> </w:t>
      </w:r>
      <w:r w:rsidRPr="00B23C0A">
        <w:t>распределенных</w:t>
      </w:r>
      <w:r w:rsidR="0054280A">
        <w:t xml:space="preserve"> </w:t>
      </w:r>
      <w:r w:rsidRPr="00B23C0A">
        <w:t>вычислений</w:t>
      </w:r>
      <w:r w:rsidR="0054280A">
        <w:t xml:space="preserve"> </w:t>
      </w:r>
      <w:r w:rsidRPr="00B23C0A">
        <w:t>в</w:t>
      </w:r>
      <w:r w:rsidR="0054280A">
        <w:t xml:space="preserve"> </w:t>
      </w:r>
      <w:r w:rsidRPr="00B23C0A">
        <w:t>2000-х</w:t>
      </w:r>
      <w:r w:rsidR="0054280A">
        <w:t xml:space="preserve"> </w:t>
      </w:r>
      <w:r w:rsidRPr="00B23C0A">
        <w:t>годах</w:t>
      </w:r>
      <w:r w:rsidR="0054280A">
        <w:t xml:space="preserve"> </w:t>
      </w:r>
      <w:r w:rsidRPr="00B23C0A">
        <w:t>открыло</w:t>
      </w:r>
      <w:r w:rsidR="0054280A">
        <w:t xml:space="preserve"> </w:t>
      </w:r>
      <w:r w:rsidRPr="00B23C0A">
        <w:t>новые</w:t>
      </w:r>
      <w:r w:rsidR="0054280A">
        <w:t xml:space="preserve"> </w:t>
      </w:r>
      <w:r w:rsidRPr="00B23C0A">
        <w:t>возможности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автоматизации</w:t>
      </w:r>
      <w:r w:rsidR="0054280A">
        <w:t xml:space="preserve"> </w:t>
      </w:r>
      <w:r w:rsidRPr="00B23C0A">
        <w:t>этого</w:t>
      </w:r>
      <w:r w:rsidR="0054280A">
        <w:t xml:space="preserve"> </w:t>
      </w:r>
      <w:r w:rsidRPr="00B23C0A">
        <w:t>процесса.</w:t>
      </w:r>
      <w:r w:rsidR="0054280A">
        <w:t xml:space="preserve"> </w:t>
      </w:r>
      <w:r w:rsidRPr="00B23C0A">
        <w:t>Появились</w:t>
      </w:r>
      <w:r w:rsidR="0054280A">
        <w:t xml:space="preserve"> </w:t>
      </w:r>
      <w:r w:rsidRPr="00B23C0A">
        <w:t>первые</w:t>
      </w:r>
      <w:r w:rsidR="0054280A">
        <w:t xml:space="preserve"> </w:t>
      </w:r>
      <w:r w:rsidRPr="00B23C0A">
        <w:t>технологии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обработки</w:t>
      </w:r>
      <w:r w:rsidR="0054280A">
        <w:t xml:space="preserve"> </w:t>
      </w:r>
      <w:r w:rsidRPr="00B23C0A">
        <w:t>сверхбольших</w:t>
      </w:r>
      <w:r w:rsidR="0054280A">
        <w:t xml:space="preserve"> </w:t>
      </w:r>
      <w:r w:rsidRPr="00B23C0A">
        <w:t>объемов</w:t>
      </w:r>
      <w:r w:rsidR="0054280A">
        <w:t xml:space="preserve"> </w:t>
      </w:r>
      <w:r w:rsidRPr="00B23C0A">
        <w:t>данных,</w:t>
      </w:r>
      <w:r w:rsidR="0054280A">
        <w:t xml:space="preserve"> </w:t>
      </w:r>
      <w:r w:rsidRPr="00B23C0A">
        <w:t>пионером</w:t>
      </w:r>
      <w:r w:rsidR="0054280A">
        <w:t xml:space="preserve"> </w:t>
      </w:r>
      <w:r w:rsidRPr="00B23C0A">
        <w:t>в</w:t>
      </w:r>
      <w:r w:rsidR="0054280A">
        <w:t xml:space="preserve"> </w:t>
      </w:r>
      <w:r w:rsidRPr="00B23C0A">
        <w:t>этой</w:t>
      </w:r>
      <w:r w:rsidR="0054280A">
        <w:t xml:space="preserve"> </w:t>
      </w:r>
      <w:r w:rsidRPr="00B23C0A">
        <w:t>области</w:t>
      </w:r>
      <w:r w:rsidR="0054280A">
        <w:t xml:space="preserve"> </w:t>
      </w:r>
      <w:r w:rsidRPr="00B23C0A">
        <w:t>стала</w:t>
      </w:r>
      <w:r w:rsidR="0054280A">
        <w:t xml:space="preserve"> </w:t>
      </w:r>
      <w:r w:rsidRPr="00B23C0A">
        <w:t>экосистема</w:t>
      </w:r>
      <w:r w:rsidR="0054280A">
        <w:t xml:space="preserve"> </w:t>
      </w:r>
      <w:r w:rsidRPr="00B23C0A">
        <w:t>Apache</w:t>
      </w:r>
      <w:r w:rsidR="0054280A">
        <w:t xml:space="preserve"> </w:t>
      </w:r>
      <w:proofErr w:type="spellStart"/>
      <w:r w:rsidRPr="00B23C0A">
        <w:t>Hadoop</w:t>
      </w:r>
      <w:proofErr w:type="spellEnd"/>
      <w:r>
        <w:t>.</w:t>
      </w:r>
    </w:p>
    <w:p w14:paraId="23D284A3" w14:textId="2C74A86B" w:rsidR="00B23C0A" w:rsidRDefault="00B23C0A" w:rsidP="00B647F1">
      <w:r w:rsidRPr="00B23C0A">
        <w:t>Основной</w:t>
      </w:r>
      <w:r w:rsidR="0054280A">
        <w:t xml:space="preserve"> </w:t>
      </w:r>
      <w:r w:rsidRPr="00B23C0A">
        <w:t>предпосылкой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создания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развития</w:t>
      </w:r>
      <w:r w:rsidR="0054280A">
        <w:t xml:space="preserve"> </w:t>
      </w:r>
      <w:r w:rsidRPr="00B23C0A">
        <w:t>таких</w:t>
      </w:r>
      <w:r w:rsidR="0054280A">
        <w:t xml:space="preserve"> </w:t>
      </w:r>
      <w:r w:rsidRPr="00B23C0A">
        <w:t>систем</w:t>
      </w:r>
      <w:r w:rsidR="0054280A">
        <w:t xml:space="preserve"> </w:t>
      </w:r>
      <w:r w:rsidRPr="00B23C0A">
        <w:t>является</w:t>
      </w:r>
      <w:r w:rsidR="0054280A">
        <w:t xml:space="preserve"> </w:t>
      </w:r>
      <w:r w:rsidRPr="00B23C0A">
        <w:t>стремление</w:t>
      </w:r>
      <w:r w:rsidR="0054280A">
        <w:t xml:space="preserve"> </w:t>
      </w:r>
      <w:r w:rsidRPr="00B23C0A">
        <w:t>бизнеса</w:t>
      </w:r>
      <w:r w:rsidR="0054280A">
        <w:t xml:space="preserve"> </w:t>
      </w:r>
      <w:r w:rsidRPr="00B23C0A">
        <w:t>к</w:t>
      </w:r>
      <w:r w:rsidR="0054280A">
        <w:t xml:space="preserve"> </w:t>
      </w:r>
      <w:r w:rsidRPr="00B23C0A">
        <w:t>более</w:t>
      </w:r>
      <w:r w:rsidR="0054280A">
        <w:t xml:space="preserve"> </w:t>
      </w:r>
      <w:r w:rsidRPr="00B23C0A">
        <w:t>осознанному</w:t>
      </w:r>
      <w:r w:rsidR="0054280A">
        <w:t xml:space="preserve"> </w:t>
      </w:r>
      <w:r w:rsidRPr="00B23C0A">
        <w:t>подходу</w:t>
      </w:r>
      <w:r w:rsidR="0054280A">
        <w:t xml:space="preserve"> </w:t>
      </w:r>
      <w:r w:rsidRPr="00B23C0A">
        <w:t>к</w:t>
      </w:r>
      <w:r w:rsidR="0054280A">
        <w:t xml:space="preserve"> </w:t>
      </w:r>
      <w:r w:rsidRPr="00B23C0A">
        <w:t>управлению</w:t>
      </w:r>
      <w:r w:rsidR="0054280A">
        <w:t xml:space="preserve"> </w:t>
      </w:r>
      <w:r w:rsidRPr="00B23C0A">
        <w:t>на</w:t>
      </w:r>
      <w:r w:rsidR="0054280A">
        <w:t xml:space="preserve"> </w:t>
      </w:r>
      <w:r w:rsidRPr="00B23C0A">
        <w:t>основе</w:t>
      </w:r>
      <w:r w:rsidR="0054280A">
        <w:t xml:space="preserve"> </w:t>
      </w:r>
      <w:r w:rsidRPr="00B23C0A">
        <w:t>точных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актуальных</w:t>
      </w:r>
      <w:r w:rsidR="0054280A">
        <w:t xml:space="preserve"> </w:t>
      </w:r>
      <w:r w:rsidRPr="00B23C0A">
        <w:t>данных.</w:t>
      </w:r>
      <w:r w:rsidR="0054280A">
        <w:t xml:space="preserve"> </w:t>
      </w:r>
      <w:r w:rsidRPr="00B23C0A">
        <w:t>Информационные</w:t>
      </w:r>
      <w:r w:rsidR="0054280A">
        <w:t xml:space="preserve"> </w:t>
      </w:r>
      <w:r w:rsidRPr="00B23C0A">
        <w:t>системы</w:t>
      </w:r>
      <w:r w:rsidR="0054280A">
        <w:t xml:space="preserve"> </w:t>
      </w:r>
      <w:r w:rsidRPr="00B23C0A">
        <w:t>призваны</w:t>
      </w:r>
      <w:r w:rsidR="0054280A">
        <w:t xml:space="preserve"> </w:t>
      </w:r>
      <w:r w:rsidRPr="00B23C0A">
        <w:t>кардинально</w:t>
      </w:r>
      <w:r w:rsidR="0054280A">
        <w:t xml:space="preserve"> </w:t>
      </w:r>
      <w:r w:rsidRPr="00B23C0A">
        <w:t>упростить</w:t>
      </w:r>
      <w:r w:rsidR="0054280A">
        <w:t xml:space="preserve"> </w:t>
      </w:r>
      <w:r w:rsidRPr="00B23C0A">
        <w:t>эту</w:t>
      </w:r>
      <w:r w:rsidR="0054280A">
        <w:t xml:space="preserve"> </w:t>
      </w:r>
      <w:r w:rsidRPr="00B23C0A">
        <w:t>задачу,</w:t>
      </w:r>
      <w:r w:rsidR="0054280A">
        <w:t xml:space="preserve"> </w:t>
      </w:r>
      <w:r w:rsidRPr="00B23C0A">
        <w:t>предоставляя</w:t>
      </w:r>
      <w:r w:rsidR="0054280A">
        <w:t xml:space="preserve"> </w:t>
      </w:r>
      <w:r w:rsidRPr="00B23C0A">
        <w:t>инструменты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автоматизированного</w:t>
      </w:r>
      <w:r w:rsidR="0054280A">
        <w:t xml:space="preserve"> </w:t>
      </w:r>
      <w:r w:rsidRPr="00B23C0A">
        <w:t>сбора,</w:t>
      </w:r>
      <w:r w:rsidR="0054280A">
        <w:t xml:space="preserve"> </w:t>
      </w:r>
      <w:r w:rsidRPr="00B23C0A">
        <w:t>обработки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анализа</w:t>
      </w:r>
      <w:r w:rsidR="0054280A">
        <w:t xml:space="preserve"> </w:t>
      </w:r>
      <w:r w:rsidRPr="00B23C0A">
        <w:t>данных.</w:t>
      </w:r>
    </w:p>
    <w:p w14:paraId="3C95B4C3" w14:textId="70B06A81" w:rsidR="00B23C0A" w:rsidRDefault="00B23C0A" w:rsidP="00B647F1">
      <w:r w:rsidRPr="00B23C0A">
        <w:t>Информационные</w:t>
      </w:r>
      <w:r w:rsidR="0054280A">
        <w:t xml:space="preserve"> </w:t>
      </w:r>
      <w:r w:rsidRPr="00B23C0A">
        <w:t>системы</w:t>
      </w:r>
      <w:r w:rsidR="0054280A">
        <w:t xml:space="preserve"> </w:t>
      </w:r>
      <w:r w:rsidRPr="00B23C0A">
        <w:t>данного</w:t>
      </w:r>
      <w:r w:rsidR="0054280A">
        <w:t xml:space="preserve"> </w:t>
      </w:r>
      <w:r w:rsidRPr="00B23C0A">
        <w:t>типа</w:t>
      </w:r>
      <w:r w:rsidR="0054280A">
        <w:t xml:space="preserve"> </w:t>
      </w:r>
      <w:r w:rsidRPr="00B23C0A">
        <w:t>обычно</w:t>
      </w:r>
      <w:r w:rsidR="0054280A">
        <w:t xml:space="preserve"> </w:t>
      </w:r>
      <w:r w:rsidRPr="00B23C0A">
        <w:t>включают</w:t>
      </w:r>
      <w:r w:rsidR="0054280A">
        <w:t xml:space="preserve"> </w:t>
      </w:r>
      <w:r w:rsidRPr="00B23C0A">
        <w:t>в</w:t>
      </w:r>
      <w:r w:rsidR="0054280A">
        <w:t xml:space="preserve"> </w:t>
      </w:r>
      <w:r w:rsidRPr="00B23C0A">
        <w:t>себя</w:t>
      </w:r>
      <w:r w:rsidR="0054280A">
        <w:t xml:space="preserve"> </w:t>
      </w:r>
      <w:r w:rsidRPr="00B23C0A">
        <w:t>следующие</w:t>
      </w:r>
      <w:r w:rsidR="0054280A">
        <w:t xml:space="preserve"> </w:t>
      </w:r>
      <w:r w:rsidRPr="00B23C0A">
        <w:t>основные</w:t>
      </w:r>
      <w:r w:rsidR="0054280A">
        <w:t xml:space="preserve"> </w:t>
      </w:r>
      <w:r w:rsidRPr="00B23C0A">
        <w:t>компоненты:</w:t>
      </w:r>
    </w:p>
    <w:p w14:paraId="7885317C" w14:textId="0F4E8EA7" w:rsidR="00B23C0A" w:rsidRDefault="00B23C0A" w:rsidP="00B23C0A">
      <w:pPr>
        <w:pStyle w:val="a0"/>
        <w:ind w:left="0" w:firstLine="851"/>
      </w:pPr>
      <w:r>
        <w:t>источники</w:t>
      </w:r>
      <w:r w:rsidR="0054280A">
        <w:t xml:space="preserve"> </w:t>
      </w:r>
      <w:r>
        <w:t>данных;</w:t>
      </w:r>
    </w:p>
    <w:p w14:paraId="28C86300" w14:textId="0F209302" w:rsidR="00B23C0A" w:rsidRDefault="00B23C0A" w:rsidP="00B23C0A">
      <w:pPr>
        <w:pStyle w:val="a0"/>
        <w:ind w:left="0" w:firstLine="851"/>
      </w:pPr>
      <w:r>
        <w:t>КХД;</w:t>
      </w:r>
    </w:p>
    <w:p w14:paraId="2A8AC1B5" w14:textId="62B71783" w:rsidR="00B23C0A" w:rsidRDefault="00B23C0A" w:rsidP="00B23C0A">
      <w:pPr>
        <w:pStyle w:val="a0"/>
        <w:ind w:left="0" w:firstLine="851"/>
      </w:pPr>
      <w:r>
        <w:t>м</w:t>
      </w:r>
      <w:r w:rsidRPr="00B23C0A">
        <w:t>еханизм</w:t>
      </w:r>
      <w:r w:rsidR="0054280A">
        <w:t xml:space="preserve"> </w:t>
      </w:r>
      <w:r w:rsidRPr="00B23C0A">
        <w:t>извлечения,</w:t>
      </w:r>
      <w:r w:rsidR="0054280A">
        <w:t xml:space="preserve"> </w:t>
      </w:r>
      <w:r w:rsidRPr="00B23C0A">
        <w:t>преобразования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загрузки</w:t>
      </w:r>
      <w:r w:rsidR="0054280A">
        <w:t xml:space="preserve"> </w:t>
      </w:r>
      <w:r w:rsidRPr="00B23C0A">
        <w:t>данных</w:t>
      </w:r>
      <w:r>
        <w:t>;</w:t>
      </w:r>
    </w:p>
    <w:p w14:paraId="6C036152" w14:textId="07794788" w:rsidR="00B23C0A" w:rsidRDefault="00B23C0A" w:rsidP="00B23C0A">
      <w:pPr>
        <w:pStyle w:val="a0"/>
        <w:ind w:left="0" w:firstLine="851"/>
      </w:pPr>
      <w:r>
        <w:t>аналитические</w:t>
      </w:r>
      <w:r w:rsidR="0054280A">
        <w:t xml:space="preserve"> </w:t>
      </w:r>
      <w:r>
        <w:t>витрины</w:t>
      </w:r>
      <w:r w:rsidR="0054280A">
        <w:t xml:space="preserve"> </w:t>
      </w:r>
      <w:r>
        <w:t>данных;</w:t>
      </w:r>
    </w:p>
    <w:p w14:paraId="73C8F041" w14:textId="350EA564" w:rsidR="00B23C0A" w:rsidRDefault="00B23C0A" w:rsidP="00B23C0A">
      <w:pPr>
        <w:pStyle w:val="a0"/>
        <w:ind w:left="0" w:firstLine="851"/>
      </w:pPr>
      <w:r>
        <w:t>системы</w:t>
      </w:r>
      <w:r w:rsidR="0054280A">
        <w:t xml:space="preserve"> </w:t>
      </w:r>
      <w:r>
        <w:t>визуализации</w:t>
      </w:r>
      <w:r w:rsidR="0054280A">
        <w:t xml:space="preserve"> </w:t>
      </w:r>
      <w:r>
        <w:t>и</w:t>
      </w:r>
      <w:r w:rsidR="0054280A">
        <w:t xml:space="preserve"> </w:t>
      </w:r>
      <w:r>
        <w:t>отчетности;</w:t>
      </w:r>
    </w:p>
    <w:p w14:paraId="7B910DA6" w14:textId="2944F824" w:rsidR="00B23C0A" w:rsidRDefault="00B23C0A" w:rsidP="00B23C0A">
      <w:pPr>
        <w:pStyle w:val="a0"/>
        <w:ind w:left="0" w:firstLine="851"/>
      </w:pPr>
      <w:r>
        <w:t>системы</w:t>
      </w:r>
      <w:r w:rsidR="0054280A">
        <w:t xml:space="preserve"> </w:t>
      </w:r>
      <w:proofErr w:type="spellStart"/>
      <w:r>
        <w:t>оркестрации</w:t>
      </w:r>
      <w:proofErr w:type="spellEnd"/>
      <w:r w:rsidR="0054280A">
        <w:t xml:space="preserve"> </w:t>
      </w:r>
      <w:r>
        <w:t>и</w:t>
      </w:r>
      <w:r w:rsidR="0054280A">
        <w:t xml:space="preserve"> </w:t>
      </w:r>
      <w:r>
        <w:t>мониторинга.</w:t>
      </w:r>
    </w:p>
    <w:p w14:paraId="75AFBDCA" w14:textId="43BA57F4" w:rsidR="00B23C0A" w:rsidRDefault="00B23C0A" w:rsidP="00B647F1">
      <w:r w:rsidRPr="00B23C0A">
        <w:t>Целевая</w:t>
      </w:r>
      <w:r w:rsidR="0054280A">
        <w:t xml:space="preserve"> </w:t>
      </w:r>
      <w:r w:rsidRPr="00B23C0A">
        <w:t>аудитори</w:t>
      </w:r>
      <w:r>
        <w:t>и</w:t>
      </w:r>
      <w:r w:rsidR="0054280A">
        <w:t xml:space="preserve"> </w:t>
      </w:r>
      <w:r w:rsidRPr="00B23C0A">
        <w:t>таких</w:t>
      </w:r>
      <w:r w:rsidR="0054280A">
        <w:t xml:space="preserve"> </w:t>
      </w:r>
      <w:r w:rsidRPr="00B23C0A">
        <w:t>систем</w:t>
      </w:r>
      <w:r w:rsidR="0054280A">
        <w:t xml:space="preserve"> </w:t>
      </w:r>
      <w:r w:rsidRPr="00B23C0A">
        <w:t>очень</w:t>
      </w:r>
      <w:r w:rsidR="0054280A">
        <w:t xml:space="preserve"> </w:t>
      </w:r>
      <w:r w:rsidRPr="00B23C0A">
        <w:t>широка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включает</w:t>
      </w:r>
      <w:r w:rsidR="0054280A">
        <w:t xml:space="preserve"> </w:t>
      </w:r>
      <w:r w:rsidRPr="00B23C0A">
        <w:t>бизнес-аналитиков,</w:t>
      </w:r>
      <w:r w:rsidR="0054280A">
        <w:t xml:space="preserve"> </w:t>
      </w:r>
      <w:r w:rsidRPr="00B23C0A">
        <w:t>формирующих</w:t>
      </w:r>
      <w:r w:rsidR="0054280A">
        <w:t xml:space="preserve"> </w:t>
      </w:r>
      <w:r w:rsidRPr="00B23C0A">
        <w:t>отчетность;</w:t>
      </w:r>
      <w:r w:rsidR="0054280A">
        <w:t xml:space="preserve"> </w:t>
      </w:r>
      <w:r w:rsidRPr="00B23C0A">
        <w:t>руководителей</w:t>
      </w:r>
      <w:r w:rsidR="0054280A">
        <w:t xml:space="preserve"> </w:t>
      </w:r>
      <w:r w:rsidRPr="00B23C0A">
        <w:t>подразделений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топ-менеджмент,</w:t>
      </w:r>
      <w:r w:rsidR="0054280A">
        <w:t xml:space="preserve"> </w:t>
      </w:r>
      <w:r w:rsidRPr="00B23C0A">
        <w:t>принимающих</w:t>
      </w:r>
      <w:r w:rsidR="0054280A">
        <w:t xml:space="preserve"> </w:t>
      </w:r>
      <w:r w:rsidRPr="00B23C0A">
        <w:t>решения</w:t>
      </w:r>
      <w:r w:rsidR="0054280A">
        <w:t xml:space="preserve"> </w:t>
      </w:r>
      <w:r w:rsidRPr="00B23C0A">
        <w:t>на</w:t>
      </w:r>
      <w:r w:rsidR="0054280A">
        <w:t xml:space="preserve"> </w:t>
      </w:r>
      <w:r w:rsidRPr="00B23C0A">
        <w:t>основе</w:t>
      </w:r>
      <w:r w:rsidR="0054280A">
        <w:t xml:space="preserve"> </w:t>
      </w:r>
      <w:r w:rsidRPr="00B23C0A">
        <w:t>данных;</w:t>
      </w:r>
      <w:r w:rsidR="0054280A">
        <w:t xml:space="preserve"> </w:t>
      </w:r>
      <w:r w:rsidRPr="00B23C0A">
        <w:t>инженеров</w:t>
      </w:r>
      <w:r w:rsidR="0054280A">
        <w:t xml:space="preserve"> </w:t>
      </w:r>
      <w:r w:rsidRPr="00B23C0A">
        <w:t>данных,</w:t>
      </w:r>
      <w:r w:rsidR="0054280A">
        <w:t xml:space="preserve"> </w:t>
      </w:r>
      <w:r w:rsidRPr="00B23C0A">
        <w:t>которые</w:t>
      </w:r>
      <w:r w:rsidR="0054280A">
        <w:t xml:space="preserve"> </w:t>
      </w:r>
      <w:r w:rsidRPr="00B23C0A">
        <w:t>разрабатывают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поддерживают</w:t>
      </w:r>
      <w:r w:rsidR="0054280A">
        <w:t xml:space="preserve"> </w:t>
      </w:r>
      <w:r w:rsidRPr="00B23C0A">
        <w:t>инфраструктуру</w:t>
      </w:r>
      <w:r w:rsidR="0054280A">
        <w:t xml:space="preserve"> </w:t>
      </w:r>
      <w:r w:rsidRPr="00B23C0A">
        <w:t>обработки</w:t>
      </w:r>
      <w:r w:rsidR="0054280A">
        <w:t xml:space="preserve"> </w:t>
      </w:r>
      <w:r w:rsidRPr="00B23C0A">
        <w:t>данных.</w:t>
      </w:r>
    </w:p>
    <w:p w14:paraId="466A0B4C" w14:textId="43F4FFB4" w:rsidR="00B23C0A" w:rsidRPr="00B23C0A" w:rsidRDefault="00B23C0A" w:rsidP="00B23C0A">
      <w:r w:rsidRPr="00B23C0A">
        <w:t>Основные</w:t>
      </w:r>
      <w:r w:rsidR="0054280A">
        <w:t xml:space="preserve"> </w:t>
      </w:r>
      <w:r w:rsidRPr="00B23C0A">
        <w:t>задачи,</w:t>
      </w:r>
      <w:r w:rsidR="0054280A">
        <w:t xml:space="preserve"> </w:t>
      </w:r>
      <w:r w:rsidRPr="00B23C0A">
        <w:t>которые</w:t>
      </w:r>
      <w:r w:rsidR="0054280A">
        <w:t xml:space="preserve"> </w:t>
      </w:r>
      <w:r w:rsidRPr="00B23C0A">
        <w:t>решают</w:t>
      </w:r>
      <w:r w:rsidR="0054280A">
        <w:t xml:space="preserve"> </w:t>
      </w:r>
      <w:r w:rsidRPr="00B23C0A">
        <w:t>данные</w:t>
      </w:r>
      <w:r w:rsidR="0054280A">
        <w:t xml:space="preserve"> </w:t>
      </w:r>
      <w:r w:rsidRPr="00B23C0A">
        <w:t>информационные</w:t>
      </w:r>
      <w:r w:rsidR="0054280A">
        <w:t xml:space="preserve"> </w:t>
      </w:r>
      <w:r w:rsidRPr="00B23C0A">
        <w:t>системы:</w:t>
      </w:r>
    </w:p>
    <w:p w14:paraId="66577D58" w14:textId="6540EF9C" w:rsidR="00B23C0A" w:rsidRDefault="00B23C0A" w:rsidP="00B23C0A">
      <w:pPr>
        <w:pStyle w:val="a0"/>
        <w:ind w:left="0" w:firstLine="851"/>
      </w:pPr>
      <w:r>
        <w:t>ускорение</w:t>
      </w:r>
      <w:r w:rsidR="0054280A">
        <w:t xml:space="preserve"> </w:t>
      </w:r>
      <w:r>
        <w:t>и</w:t>
      </w:r>
      <w:r w:rsidR="0054280A">
        <w:t xml:space="preserve"> </w:t>
      </w:r>
      <w:r>
        <w:t>автоматизация</w:t>
      </w:r>
      <w:r w:rsidR="0054280A">
        <w:t xml:space="preserve"> </w:t>
      </w:r>
      <w:r>
        <w:t>подготовки</w:t>
      </w:r>
      <w:r w:rsidR="0054280A">
        <w:t xml:space="preserve"> </w:t>
      </w:r>
      <w:r>
        <w:t>аналитической</w:t>
      </w:r>
      <w:r w:rsidR="0054280A">
        <w:t xml:space="preserve"> </w:t>
      </w:r>
      <w:r>
        <w:t>отчетности;</w:t>
      </w:r>
    </w:p>
    <w:p w14:paraId="457086E3" w14:textId="17E68778" w:rsidR="00B23C0A" w:rsidRDefault="00B23C0A" w:rsidP="00B23C0A">
      <w:pPr>
        <w:pStyle w:val="a0"/>
        <w:ind w:left="0" w:firstLine="851"/>
      </w:pPr>
      <w:r>
        <w:t>обеспечение</w:t>
      </w:r>
      <w:r w:rsidR="0054280A">
        <w:t xml:space="preserve"> </w:t>
      </w:r>
      <w:r>
        <w:t>консистентности</w:t>
      </w:r>
      <w:r w:rsidR="0054280A">
        <w:t xml:space="preserve"> </w:t>
      </w:r>
      <w:r>
        <w:t>и</w:t>
      </w:r>
      <w:r w:rsidR="0054280A">
        <w:t xml:space="preserve"> </w:t>
      </w:r>
      <w:r>
        <w:t>достоверности</w:t>
      </w:r>
      <w:r w:rsidR="0054280A">
        <w:t xml:space="preserve"> </w:t>
      </w:r>
      <w:r>
        <w:t>данных;</w:t>
      </w:r>
    </w:p>
    <w:p w14:paraId="7628CEDC" w14:textId="77777777" w:rsidR="00B23C0A" w:rsidRDefault="00B23C0A" w:rsidP="00B23C0A"/>
    <w:p w14:paraId="08F39E37" w14:textId="20080408" w:rsidR="00B23C0A" w:rsidRDefault="00B23C0A" w:rsidP="00B23C0A">
      <w:pPr>
        <w:pStyle w:val="a0"/>
        <w:ind w:left="0" w:firstLine="851"/>
      </w:pPr>
      <w:r>
        <w:lastRenderedPageBreak/>
        <w:t>предоставление</w:t>
      </w:r>
      <w:r w:rsidR="0054280A">
        <w:t xml:space="preserve"> </w:t>
      </w:r>
      <w:r>
        <w:t>возможности</w:t>
      </w:r>
      <w:r w:rsidR="0054280A">
        <w:t xml:space="preserve"> </w:t>
      </w:r>
      <w:r>
        <w:t>для</w:t>
      </w:r>
      <w:r w:rsidR="0054280A">
        <w:t xml:space="preserve"> </w:t>
      </w:r>
      <w:r>
        <w:t>проведения</w:t>
      </w:r>
      <w:r w:rsidR="0054280A">
        <w:t xml:space="preserve"> </w:t>
      </w:r>
      <w:r>
        <w:t>сложного</w:t>
      </w:r>
      <w:r w:rsidR="0054280A">
        <w:t xml:space="preserve"> </w:t>
      </w:r>
      <w:r>
        <w:t>анализа</w:t>
      </w:r>
      <w:r w:rsidR="0054280A">
        <w:t xml:space="preserve"> </w:t>
      </w:r>
      <w:r>
        <w:t>без</w:t>
      </w:r>
      <w:r w:rsidR="0054280A">
        <w:t xml:space="preserve"> </w:t>
      </w:r>
      <w:r>
        <w:t>влияния</w:t>
      </w:r>
      <w:r w:rsidR="0054280A">
        <w:t xml:space="preserve"> </w:t>
      </w:r>
      <w:r>
        <w:t>на</w:t>
      </w:r>
      <w:r w:rsidR="0054280A">
        <w:t xml:space="preserve"> </w:t>
      </w:r>
      <w:r>
        <w:t>производительность</w:t>
      </w:r>
      <w:r w:rsidR="0054280A">
        <w:t xml:space="preserve"> </w:t>
      </w:r>
      <w:r>
        <w:t>операционных</w:t>
      </w:r>
      <w:r w:rsidR="0054280A">
        <w:t xml:space="preserve"> </w:t>
      </w:r>
      <w:r>
        <w:t>систем;</w:t>
      </w:r>
    </w:p>
    <w:p w14:paraId="05095F1A" w14:textId="705C2772" w:rsidR="00B23C0A" w:rsidRPr="00B23C0A" w:rsidRDefault="00B23C0A" w:rsidP="00B23C0A">
      <w:pPr>
        <w:pStyle w:val="a0"/>
        <w:ind w:left="0" w:firstLine="851"/>
      </w:pPr>
      <w:r>
        <w:t>снижение</w:t>
      </w:r>
      <w:r w:rsidR="0054280A">
        <w:t xml:space="preserve"> </w:t>
      </w:r>
      <w:r>
        <w:t>трудозатрат</w:t>
      </w:r>
      <w:r w:rsidR="0054280A">
        <w:t xml:space="preserve"> </w:t>
      </w:r>
      <w:r>
        <w:t>на</w:t>
      </w:r>
      <w:r w:rsidR="0054280A">
        <w:t xml:space="preserve"> </w:t>
      </w:r>
      <w:r>
        <w:t>рутинные</w:t>
      </w:r>
      <w:r w:rsidR="0054280A">
        <w:t xml:space="preserve"> </w:t>
      </w:r>
      <w:r>
        <w:t>операции</w:t>
      </w:r>
      <w:r w:rsidR="0054280A">
        <w:t xml:space="preserve"> </w:t>
      </w:r>
      <w:r>
        <w:t>по</w:t>
      </w:r>
      <w:r w:rsidR="0054280A">
        <w:t xml:space="preserve"> </w:t>
      </w:r>
      <w:r>
        <w:t>сбору</w:t>
      </w:r>
      <w:r w:rsidR="0054280A">
        <w:t xml:space="preserve"> </w:t>
      </w:r>
      <w:r>
        <w:t>и</w:t>
      </w:r>
      <w:r w:rsidR="0054280A">
        <w:t xml:space="preserve"> </w:t>
      </w:r>
      <w:r>
        <w:t>обработке</w:t>
      </w:r>
      <w:r w:rsidR="0054280A">
        <w:t xml:space="preserve"> </w:t>
      </w:r>
      <w:r>
        <w:t>информации.</w:t>
      </w:r>
    </w:p>
    <w:p w14:paraId="5BD0FB86" w14:textId="47B3099D" w:rsidR="00B647F1" w:rsidRDefault="00B23C0A" w:rsidP="00B647F1">
      <w:r w:rsidRPr="00B23C0A">
        <w:t>На</w:t>
      </w:r>
      <w:r w:rsidR="0054280A">
        <w:t xml:space="preserve"> </w:t>
      </w:r>
      <w:r w:rsidRPr="00B23C0A">
        <w:t>рынке</w:t>
      </w:r>
      <w:r w:rsidR="0054280A">
        <w:t xml:space="preserve"> </w:t>
      </w:r>
      <w:r w:rsidRPr="00B23C0A">
        <w:t>существует</w:t>
      </w:r>
      <w:r w:rsidR="0054280A">
        <w:t xml:space="preserve"> </w:t>
      </w:r>
      <w:r w:rsidRPr="00B23C0A">
        <w:t>множество</w:t>
      </w:r>
      <w:r w:rsidR="0054280A">
        <w:t xml:space="preserve"> </w:t>
      </w:r>
      <w:r w:rsidRPr="00B23C0A">
        <w:t>аналогов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смежных</w:t>
      </w:r>
      <w:r w:rsidR="0054280A">
        <w:t xml:space="preserve"> </w:t>
      </w:r>
      <w:r w:rsidRPr="00B23C0A">
        <w:t>технологий,</w:t>
      </w:r>
      <w:r w:rsidR="0054280A">
        <w:t xml:space="preserve"> </w:t>
      </w:r>
      <w:r w:rsidRPr="00B23C0A">
        <w:t>от</w:t>
      </w:r>
      <w:r w:rsidR="0054280A">
        <w:t xml:space="preserve"> </w:t>
      </w:r>
      <w:r w:rsidRPr="00B23C0A">
        <w:t>традиционных</w:t>
      </w:r>
      <w:r w:rsidR="0054280A">
        <w:t xml:space="preserve"> </w:t>
      </w:r>
      <w:r w:rsidRPr="00B23C0A">
        <w:t>ETL-инструментов</w:t>
      </w:r>
      <w:r w:rsidR="0054280A">
        <w:t xml:space="preserve"> </w:t>
      </w:r>
      <w:r w:rsidRPr="00B23C0A">
        <w:t>до</w:t>
      </w:r>
      <w:r w:rsidR="0054280A">
        <w:t xml:space="preserve"> </w:t>
      </w:r>
      <w:r w:rsidRPr="00B23C0A">
        <w:t>современных</w:t>
      </w:r>
      <w:r w:rsidR="0054280A">
        <w:t xml:space="preserve"> </w:t>
      </w:r>
      <w:r w:rsidRPr="00B23C0A">
        <w:t>фреймворков</w:t>
      </w:r>
      <w:r w:rsidR="0054280A">
        <w:t xml:space="preserve"> </w:t>
      </w:r>
      <w:r w:rsidRPr="00B23C0A">
        <w:t>распределенных</w:t>
      </w:r>
      <w:r w:rsidR="0054280A">
        <w:t xml:space="preserve"> </w:t>
      </w:r>
      <w:r w:rsidRPr="00B23C0A">
        <w:t>вычислений,</w:t>
      </w:r>
      <w:r w:rsidR="0054280A">
        <w:t xml:space="preserve"> </w:t>
      </w:r>
      <w:r w:rsidRPr="00B23C0A">
        <w:t>что</w:t>
      </w:r>
      <w:r w:rsidR="0054280A">
        <w:t xml:space="preserve"> </w:t>
      </w:r>
      <w:r w:rsidRPr="00B23C0A">
        <w:t>свидетельствует</w:t>
      </w:r>
      <w:r w:rsidR="0054280A">
        <w:t xml:space="preserve"> </w:t>
      </w:r>
      <w:r w:rsidRPr="00B23C0A">
        <w:t>о</w:t>
      </w:r>
      <w:r w:rsidR="0054280A">
        <w:t xml:space="preserve"> </w:t>
      </w:r>
      <w:r w:rsidRPr="00B23C0A">
        <w:t>высоком</w:t>
      </w:r>
      <w:r w:rsidR="0054280A">
        <w:t xml:space="preserve"> </w:t>
      </w:r>
      <w:r w:rsidRPr="00B23C0A">
        <w:t>спросе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критической</w:t>
      </w:r>
      <w:r w:rsidR="0054280A">
        <w:t xml:space="preserve"> </w:t>
      </w:r>
      <w:r w:rsidRPr="00B23C0A">
        <w:t>важности</w:t>
      </w:r>
      <w:r w:rsidR="0054280A">
        <w:t xml:space="preserve"> </w:t>
      </w:r>
      <w:r w:rsidRPr="00B23C0A">
        <w:t>данной</w:t>
      </w:r>
      <w:r w:rsidR="0054280A">
        <w:t xml:space="preserve"> </w:t>
      </w:r>
      <w:r w:rsidRPr="00B23C0A">
        <w:t>предметной</w:t>
      </w:r>
      <w:r w:rsidR="0054280A">
        <w:t xml:space="preserve"> </w:t>
      </w:r>
      <w:r w:rsidRPr="00B23C0A">
        <w:t>области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современного</w:t>
      </w:r>
      <w:r w:rsidR="0054280A">
        <w:t xml:space="preserve"> </w:t>
      </w:r>
      <w:r w:rsidRPr="00B23C0A">
        <w:t>бизнеса.</w:t>
      </w:r>
    </w:p>
    <w:p w14:paraId="5118DFED" w14:textId="77777777" w:rsidR="00B23C0A" w:rsidRDefault="00B23C0A" w:rsidP="00B647F1"/>
    <w:p w14:paraId="49BA03D7" w14:textId="19970371" w:rsidR="002D5251" w:rsidRPr="00567458" w:rsidRDefault="00BF5DFD" w:rsidP="00567458">
      <w:pPr>
        <w:rPr>
          <w:b/>
          <w:bCs/>
        </w:rPr>
      </w:pPr>
      <w:bookmarkStart w:id="14" w:name="_Toc180232083"/>
      <w:r w:rsidRPr="00BF5DFD">
        <w:rPr>
          <w:b/>
          <w:bCs/>
        </w:rPr>
        <w:t>Аналог</w:t>
      </w:r>
      <w:r w:rsidR="0054280A">
        <w:rPr>
          <w:b/>
          <w:bCs/>
        </w:rPr>
        <w:t xml:space="preserve"> </w:t>
      </w:r>
      <w:r w:rsidRPr="00BF5DFD">
        <w:rPr>
          <w:b/>
          <w:bCs/>
        </w:rPr>
        <w:t>1</w:t>
      </w:r>
      <w:r w:rsidR="0054280A">
        <w:rPr>
          <w:b/>
          <w:bCs/>
        </w:rPr>
        <w:t xml:space="preserve"> </w:t>
      </w:r>
      <w:r w:rsidRPr="00BF5DFD">
        <w:rPr>
          <w:b/>
          <w:bCs/>
        </w:rPr>
        <w:t>–</w:t>
      </w:r>
      <w:r w:rsidR="0054280A">
        <w:rPr>
          <w:b/>
          <w:bCs/>
        </w:rPr>
        <w:t xml:space="preserve"> </w:t>
      </w:r>
      <w:r w:rsidRPr="00BF5DFD">
        <w:rPr>
          <w:b/>
          <w:bCs/>
        </w:rPr>
        <w:t>«</w:t>
      </w:r>
      <w:r w:rsidR="00350E7B">
        <w:rPr>
          <w:b/>
          <w:bCs/>
          <w:lang w:val="en-US"/>
        </w:rPr>
        <w:t>Apache</w:t>
      </w:r>
      <w:r w:rsidR="0054280A">
        <w:rPr>
          <w:b/>
          <w:bCs/>
        </w:rPr>
        <w:t xml:space="preserve"> </w:t>
      </w:r>
      <w:r w:rsidR="00350E7B">
        <w:rPr>
          <w:b/>
          <w:bCs/>
          <w:lang w:val="en-US"/>
        </w:rPr>
        <w:t>Hadoop</w:t>
      </w:r>
      <w:r w:rsidRPr="00BF5DFD">
        <w:rPr>
          <w:b/>
          <w:bCs/>
        </w:rPr>
        <w:t>»</w:t>
      </w:r>
      <w:bookmarkEnd w:id="14"/>
      <w:r w:rsidR="00567458">
        <w:rPr>
          <w:b/>
          <w:bCs/>
        </w:rPr>
        <w:t>.</w:t>
      </w:r>
    </w:p>
    <w:p w14:paraId="00322BB9" w14:textId="4A8C1999" w:rsidR="002D5251" w:rsidRDefault="00350E7B" w:rsidP="00567458">
      <w:r w:rsidRPr="00350E7B">
        <w:t>«Apache</w:t>
      </w:r>
      <w:r w:rsidR="0054280A">
        <w:t xml:space="preserve"> </w:t>
      </w:r>
      <w:proofErr w:type="spellStart"/>
      <w:r w:rsidRPr="00350E7B">
        <w:t>Hadoop</w:t>
      </w:r>
      <w:proofErr w:type="spellEnd"/>
      <w:r w:rsidRPr="00350E7B">
        <w:t>»</w:t>
      </w:r>
      <w:r w:rsidR="0054280A">
        <w:t xml:space="preserve"> </w:t>
      </w:r>
      <w:r w:rsidR="009F2BC1">
        <w:t>–</w:t>
      </w:r>
      <w:r w:rsidR="0054280A">
        <w:t xml:space="preserve"> </w:t>
      </w:r>
      <w:r w:rsidRPr="00350E7B">
        <w:t>это</w:t>
      </w:r>
      <w:r w:rsidR="0054280A">
        <w:t xml:space="preserve"> </w:t>
      </w:r>
      <w:r w:rsidRPr="00350E7B">
        <w:t>фундаментальный</w:t>
      </w:r>
      <w:r w:rsidR="0054280A">
        <w:t xml:space="preserve"> </w:t>
      </w:r>
      <w:r w:rsidRPr="00350E7B">
        <w:t>фреймворк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открытым</w:t>
      </w:r>
      <w:r w:rsidR="0054280A">
        <w:t xml:space="preserve"> </w:t>
      </w:r>
      <w:r w:rsidRPr="00350E7B">
        <w:t>исходным</w:t>
      </w:r>
      <w:r w:rsidR="0054280A">
        <w:t xml:space="preserve"> </w:t>
      </w:r>
      <w:r w:rsidRPr="00350E7B">
        <w:t>кодом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распределенного</w:t>
      </w:r>
      <w:r w:rsidR="0054280A">
        <w:t xml:space="preserve"> </w:t>
      </w:r>
      <w:r w:rsidRPr="00350E7B">
        <w:t>хранения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обработки</w:t>
      </w:r>
      <w:r w:rsidR="0054280A">
        <w:t xml:space="preserve"> </w:t>
      </w:r>
      <w:r w:rsidRPr="00350E7B">
        <w:t>сверхбольших</w:t>
      </w:r>
      <w:r w:rsidR="0054280A">
        <w:t xml:space="preserve"> </w:t>
      </w:r>
      <w:r w:rsidRPr="00350E7B">
        <w:t>наборов</w:t>
      </w:r>
      <w:r w:rsidR="0054280A">
        <w:t xml:space="preserve"> </w:t>
      </w:r>
      <w:r w:rsidRPr="00350E7B">
        <w:t>данных</w:t>
      </w:r>
      <w:r w:rsidR="0054280A">
        <w:t xml:space="preserve"> </w:t>
      </w:r>
      <w:r w:rsidRPr="00350E7B">
        <w:t>(Big</w:t>
      </w:r>
      <w:r w:rsidR="0054280A">
        <w:t xml:space="preserve"> </w:t>
      </w:r>
      <w:r w:rsidRPr="00350E7B">
        <w:t>Data).</w:t>
      </w:r>
      <w:r w:rsidR="0054280A">
        <w:t xml:space="preserve"> </w:t>
      </w:r>
      <w:r w:rsidRPr="00350E7B">
        <w:t>Проект</w:t>
      </w:r>
      <w:r w:rsidR="0054280A">
        <w:t xml:space="preserve"> </w:t>
      </w:r>
      <w:r w:rsidRPr="00350E7B">
        <w:t>был</w:t>
      </w:r>
      <w:r w:rsidR="0054280A">
        <w:t xml:space="preserve"> </w:t>
      </w:r>
      <w:r w:rsidRPr="00350E7B">
        <w:t>запущен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2006</w:t>
      </w:r>
      <w:r w:rsidR="0054280A">
        <w:t xml:space="preserve"> </w:t>
      </w:r>
      <w:r w:rsidRPr="00350E7B">
        <w:t>году</w:t>
      </w:r>
      <w:r w:rsidR="0054280A">
        <w:t xml:space="preserve"> </w:t>
      </w:r>
      <w:proofErr w:type="spellStart"/>
      <w:r w:rsidRPr="00350E7B">
        <w:t>Дугом</w:t>
      </w:r>
      <w:proofErr w:type="spellEnd"/>
      <w:r w:rsidR="0054280A">
        <w:t xml:space="preserve"> </w:t>
      </w:r>
      <w:proofErr w:type="spellStart"/>
      <w:r w:rsidRPr="00350E7B">
        <w:t>Каттингом</w:t>
      </w:r>
      <w:proofErr w:type="spellEnd"/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Майком</w:t>
      </w:r>
      <w:r w:rsidR="0054280A">
        <w:t xml:space="preserve"> </w:t>
      </w:r>
      <w:proofErr w:type="spellStart"/>
      <w:r w:rsidRPr="00350E7B">
        <w:t>Кафареллой</w:t>
      </w:r>
      <w:proofErr w:type="spellEnd"/>
      <w:r w:rsidRPr="00350E7B">
        <w:t>,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он</w:t>
      </w:r>
      <w:r w:rsidR="0054280A">
        <w:t xml:space="preserve"> </w:t>
      </w:r>
      <w:r w:rsidRPr="00350E7B">
        <w:t>во</w:t>
      </w:r>
      <w:r w:rsidR="0054280A">
        <w:t xml:space="preserve"> </w:t>
      </w:r>
      <w:r w:rsidRPr="00350E7B">
        <w:t>многом</w:t>
      </w:r>
      <w:r w:rsidR="0054280A">
        <w:t xml:space="preserve"> </w:t>
      </w:r>
      <w:r w:rsidRPr="00350E7B">
        <w:t>определил</w:t>
      </w:r>
      <w:r w:rsidR="0054280A">
        <w:t xml:space="preserve"> </w:t>
      </w:r>
      <w:r w:rsidRPr="00350E7B">
        <w:t>развитие</w:t>
      </w:r>
      <w:r w:rsidR="0054280A">
        <w:t xml:space="preserve"> </w:t>
      </w:r>
      <w:r w:rsidRPr="00350E7B">
        <w:t>всей</w:t>
      </w:r>
      <w:r w:rsidR="0054280A">
        <w:t xml:space="preserve"> </w:t>
      </w:r>
      <w:r w:rsidRPr="00350E7B">
        <w:t>индустрии</w:t>
      </w:r>
      <w:r w:rsidR="0054280A">
        <w:t xml:space="preserve"> </w:t>
      </w:r>
      <w:r w:rsidRPr="00350E7B">
        <w:t>больших</w:t>
      </w:r>
      <w:r w:rsidR="0054280A">
        <w:t xml:space="preserve"> </w:t>
      </w:r>
      <w:r w:rsidRPr="00350E7B">
        <w:t>данных.</w:t>
      </w:r>
      <w:r w:rsidR="0054280A">
        <w:t xml:space="preserve"> </w:t>
      </w:r>
      <w:r w:rsidRPr="00350E7B">
        <w:t>Его</w:t>
      </w:r>
      <w:r w:rsidR="0054280A">
        <w:t xml:space="preserve"> </w:t>
      </w:r>
      <w:r w:rsidRPr="00350E7B">
        <w:t>ключевыми</w:t>
      </w:r>
      <w:r w:rsidR="0054280A">
        <w:t xml:space="preserve"> </w:t>
      </w:r>
      <w:r w:rsidRPr="00350E7B">
        <w:t>компонентами</w:t>
      </w:r>
      <w:r w:rsidR="0054280A">
        <w:t xml:space="preserve"> </w:t>
      </w:r>
      <w:r w:rsidRPr="00350E7B">
        <w:t>являются</w:t>
      </w:r>
      <w:r w:rsidR="0054280A">
        <w:t xml:space="preserve"> </w:t>
      </w:r>
      <w:r w:rsidRPr="00350E7B">
        <w:t>распределенная</w:t>
      </w:r>
      <w:r w:rsidR="0054280A">
        <w:t xml:space="preserve"> </w:t>
      </w:r>
      <w:r w:rsidRPr="00350E7B">
        <w:t>файловая</w:t>
      </w:r>
      <w:r w:rsidR="0054280A">
        <w:t xml:space="preserve"> </w:t>
      </w:r>
      <w:r w:rsidRPr="00350E7B">
        <w:t>система</w:t>
      </w:r>
      <w:r w:rsidR="0054280A">
        <w:t xml:space="preserve"> </w:t>
      </w:r>
      <w:r w:rsidRPr="00350E7B">
        <w:t>HDFS</w:t>
      </w:r>
      <w:r w:rsidR="0054280A">
        <w:t xml:space="preserve"> </w:t>
      </w:r>
      <w:r w:rsidRPr="00350E7B">
        <w:t>(</w:t>
      </w:r>
      <w:proofErr w:type="spellStart"/>
      <w:r w:rsidRPr="00350E7B">
        <w:t>Hadoop</w:t>
      </w:r>
      <w:proofErr w:type="spellEnd"/>
      <w:r w:rsidR="0054280A">
        <w:t xml:space="preserve"> </w:t>
      </w:r>
      <w:proofErr w:type="spellStart"/>
      <w:r w:rsidRPr="00350E7B">
        <w:t>Distributed</w:t>
      </w:r>
      <w:proofErr w:type="spellEnd"/>
      <w:r w:rsidR="0054280A">
        <w:t xml:space="preserve"> </w:t>
      </w:r>
      <w:r w:rsidRPr="00350E7B">
        <w:t>File</w:t>
      </w:r>
      <w:r w:rsidR="0054280A">
        <w:t xml:space="preserve"> </w:t>
      </w:r>
      <w:r w:rsidRPr="00350E7B">
        <w:t>System)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модель</w:t>
      </w:r>
      <w:r w:rsidR="0054280A">
        <w:t xml:space="preserve"> </w:t>
      </w:r>
      <w:r w:rsidRPr="00350E7B">
        <w:t>вычислений</w:t>
      </w:r>
      <w:r w:rsidR="0054280A">
        <w:t xml:space="preserve"> </w:t>
      </w:r>
      <w:proofErr w:type="spellStart"/>
      <w:r w:rsidRPr="00350E7B">
        <w:t>MapReduce</w:t>
      </w:r>
      <w:proofErr w:type="spellEnd"/>
      <w:r w:rsidRPr="00350E7B">
        <w:t>.</w:t>
      </w:r>
      <w:r w:rsidR="0054280A">
        <w:t xml:space="preserve"> </w:t>
      </w:r>
      <w:proofErr w:type="spellStart"/>
      <w:r w:rsidRPr="00350E7B">
        <w:t>Hadoop</w:t>
      </w:r>
      <w:proofErr w:type="spellEnd"/>
      <w:r w:rsidR="0054280A">
        <w:t xml:space="preserve"> </w:t>
      </w:r>
      <w:r w:rsidRPr="00350E7B">
        <w:t>стал</w:t>
      </w:r>
      <w:r w:rsidR="0054280A">
        <w:t xml:space="preserve"> </w:t>
      </w:r>
      <w:r w:rsidRPr="00350E7B">
        <w:t>стандартом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пакетной</w:t>
      </w:r>
      <w:r w:rsidR="0054280A">
        <w:t xml:space="preserve"> </w:t>
      </w:r>
      <w:r w:rsidRPr="00350E7B">
        <w:t>обработки</w:t>
      </w:r>
      <w:r w:rsidR="0054280A">
        <w:t xml:space="preserve"> </w:t>
      </w:r>
      <w:r w:rsidRPr="00350E7B">
        <w:t>данных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масштабах</w:t>
      </w:r>
      <w:r w:rsidR="0054280A">
        <w:t xml:space="preserve"> </w:t>
      </w:r>
      <w:r w:rsidRPr="00350E7B">
        <w:t>от</w:t>
      </w:r>
      <w:r w:rsidR="0054280A">
        <w:t xml:space="preserve"> </w:t>
      </w:r>
      <w:r w:rsidRPr="00350E7B">
        <w:t>терабайт</w:t>
      </w:r>
      <w:r w:rsidR="0054280A">
        <w:t xml:space="preserve"> </w:t>
      </w:r>
      <w:r w:rsidRPr="00350E7B">
        <w:t>до</w:t>
      </w:r>
      <w:r w:rsidR="0054280A">
        <w:t xml:space="preserve"> </w:t>
      </w:r>
      <w:r w:rsidRPr="00350E7B">
        <w:t>петабайт.</w:t>
      </w:r>
      <w:r w:rsidR="0054280A">
        <w:t xml:space="preserve"> </w:t>
      </w:r>
      <w:r w:rsidR="00AA681A">
        <w:t>Логотип</w:t>
      </w:r>
      <w:r w:rsidR="0054280A">
        <w:t xml:space="preserve"> </w:t>
      </w:r>
      <w:r w:rsidR="00AA681A">
        <w:rPr>
          <w:lang w:val="en-US"/>
        </w:rPr>
        <w:t>Apache</w:t>
      </w:r>
      <w:r w:rsidR="0054280A">
        <w:rPr>
          <w:lang w:val="en-US"/>
        </w:rPr>
        <w:t xml:space="preserve"> </w:t>
      </w:r>
      <w:proofErr w:type="spellStart"/>
      <w:r w:rsidRPr="00350E7B">
        <w:t>Hadoop</w:t>
      </w:r>
      <w:proofErr w:type="spellEnd"/>
      <w:r w:rsidR="0054280A">
        <w:t xml:space="preserve"> </w:t>
      </w:r>
      <w:r w:rsidRPr="00350E7B">
        <w:t>представлен</w:t>
      </w:r>
      <w:r w:rsidR="0054280A">
        <w:t xml:space="preserve"> </w:t>
      </w:r>
      <w:r w:rsidRPr="00350E7B">
        <w:t>на</w:t>
      </w:r>
      <w:r w:rsidR="0054280A">
        <w:t xml:space="preserve"> </w:t>
      </w:r>
      <w:r w:rsidRPr="00350E7B">
        <w:t>рисунке</w:t>
      </w:r>
      <w:r w:rsidR="0054280A">
        <w:t xml:space="preserve"> </w:t>
      </w:r>
      <w:r>
        <w:rPr>
          <w:lang w:val="en-US"/>
        </w:rPr>
        <w:t>4</w:t>
      </w:r>
      <w:r w:rsidRPr="00350E7B">
        <w:t>.1</w:t>
      </w:r>
      <w:r w:rsidR="002D5251">
        <w:t>.</w:t>
      </w:r>
    </w:p>
    <w:p w14:paraId="1FC3F8CE" w14:textId="77777777" w:rsidR="002D5251" w:rsidRDefault="002D5251" w:rsidP="002D5251">
      <w:pPr>
        <w:ind w:firstLine="0"/>
        <w:jc w:val="center"/>
      </w:pPr>
      <w:r>
        <w:rPr>
          <w:noProof/>
        </w:rPr>
        <w:drawing>
          <wp:inline distT="0" distB="0" distL="0" distR="0" wp14:anchorId="704C31E0" wp14:editId="767836D6">
            <wp:extent cx="5195271" cy="311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71" cy="31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AAD7" w14:textId="0C05FCCB" w:rsidR="002D5251" w:rsidRPr="00485485" w:rsidRDefault="002D5251" w:rsidP="002D5251">
      <w:pPr>
        <w:pStyle w:val="a9"/>
      </w:pPr>
      <w:r w:rsidRPr="00485485">
        <w:t>Рисунок</w:t>
      </w:r>
      <w:r w:rsidR="0054280A">
        <w:t xml:space="preserve"> </w:t>
      </w:r>
      <w:r>
        <w:t>4.</w:t>
      </w:r>
      <w:r w:rsidRPr="00485485">
        <w:t>1</w:t>
      </w:r>
      <w:r w:rsidR="0054280A">
        <w:t xml:space="preserve"> </w:t>
      </w:r>
      <w:r w:rsidRPr="00485485">
        <w:t>–</w:t>
      </w:r>
      <w:r w:rsidR="0054280A">
        <w:t xml:space="preserve"> </w:t>
      </w:r>
      <w:r w:rsidR="00AA681A">
        <w:t>Логотип</w:t>
      </w:r>
      <w:r w:rsidR="0054280A">
        <w:t xml:space="preserve"> </w:t>
      </w:r>
      <w:r w:rsidR="00AA681A">
        <w:rPr>
          <w:lang w:val="en-US"/>
        </w:rPr>
        <w:t>Apache</w:t>
      </w:r>
      <w:r w:rsidR="0054280A" w:rsidRPr="0054280A">
        <w:t xml:space="preserve"> </w:t>
      </w:r>
      <w:proofErr w:type="spellStart"/>
      <w:r w:rsidR="00AA681A" w:rsidRPr="00350E7B">
        <w:t>Hadoop</w:t>
      </w:r>
      <w:proofErr w:type="spellEnd"/>
    </w:p>
    <w:p w14:paraId="18A2BE38" w14:textId="77777777" w:rsidR="002D5251" w:rsidRDefault="002D5251" w:rsidP="002D5251">
      <w:r>
        <w:t>Преимущества:</w:t>
      </w:r>
    </w:p>
    <w:p w14:paraId="66EAEF2D" w14:textId="6A417569" w:rsidR="002639BF" w:rsidRDefault="00350E7B" w:rsidP="00350E7B">
      <w:pPr>
        <w:pStyle w:val="a0"/>
        <w:ind w:left="0" w:firstLine="851"/>
      </w:pPr>
      <w:r>
        <w:t>высокая</w:t>
      </w:r>
      <w:r w:rsidR="0054280A">
        <w:t xml:space="preserve"> </w:t>
      </w:r>
      <w:r>
        <w:t>масштабируемость</w:t>
      </w:r>
      <w:r w:rsidR="0054280A">
        <w:t xml:space="preserve"> </w:t>
      </w:r>
      <w:r>
        <w:t>и</w:t>
      </w:r>
      <w:r w:rsidR="0054280A">
        <w:t xml:space="preserve"> </w:t>
      </w:r>
      <w:r>
        <w:t>отказоустойчивость,</w:t>
      </w:r>
      <w:r w:rsidR="0054280A">
        <w:t xml:space="preserve"> </w:t>
      </w:r>
      <w:proofErr w:type="spellStart"/>
      <w:r w:rsidRPr="00350E7B">
        <w:t>Hadoop</w:t>
      </w:r>
      <w:proofErr w:type="spellEnd"/>
      <w:r w:rsidR="0054280A">
        <w:t xml:space="preserve"> </w:t>
      </w:r>
      <w:r w:rsidRPr="00350E7B">
        <w:t>разработан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работы</w:t>
      </w:r>
      <w:r w:rsidR="0054280A">
        <w:t xml:space="preserve"> </w:t>
      </w:r>
      <w:r w:rsidRPr="00350E7B">
        <w:t>на</w:t>
      </w:r>
      <w:r w:rsidR="0054280A">
        <w:t xml:space="preserve"> </w:t>
      </w:r>
      <w:r w:rsidRPr="00350E7B">
        <w:t>кластерах</w:t>
      </w:r>
      <w:r w:rsidR="0054280A">
        <w:t xml:space="preserve"> </w:t>
      </w:r>
      <w:r w:rsidRPr="00350E7B">
        <w:t>из</w:t>
      </w:r>
      <w:r w:rsidR="0054280A">
        <w:t xml:space="preserve"> </w:t>
      </w:r>
      <w:r w:rsidRPr="00350E7B">
        <w:t>тысяч</w:t>
      </w:r>
      <w:r w:rsidR="0054280A">
        <w:t xml:space="preserve"> </w:t>
      </w:r>
      <w:r w:rsidRPr="00350E7B">
        <w:t>обычных</w:t>
      </w:r>
      <w:r w:rsidR="0054280A">
        <w:t xml:space="preserve"> </w:t>
      </w:r>
      <w:r w:rsidRPr="00350E7B">
        <w:t>серверов,</w:t>
      </w:r>
      <w:r w:rsidR="0054280A">
        <w:t xml:space="preserve"> </w:t>
      </w:r>
      <w:r w:rsidRPr="00350E7B">
        <w:t>обеспечивая</w:t>
      </w:r>
      <w:r w:rsidR="0054280A">
        <w:t xml:space="preserve"> </w:t>
      </w:r>
      <w:r w:rsidRPr="00350E7B">
        <w:t>надежное</w:t>
      </w:r>
      <w:r w:rsidR="0054280A">
        <w:t xml:space="preserve"> </w:t>
      </w:r>
      <w:r w:rsidRPr="00350E7B">
        <w:t>хранение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обработку</w:t>
      </w:r>
      <w:r w:rsidR="0054280A">
        <w:t xml:space="preserve"> </w:t>
      </w:r>
      <w:r w:rsidRPr="00350E7B">
        <w:t>данных</w:t>
      </w:r>
      <w:r w:rsidR="002639BF" w:rsidRPr="002639BF">
        <w:t>;</w:t>
      </w:r>
    </w:p>
    <w:p w14:paraId="19B0B736" w14:textId="480111F4" w:rsidR="002639BF" w:rsidRDefault="00350E7B" w:rsidP="002639BF">
      <w:pPr>
        <w:pStyle w:val="a0"/>
        <w:ind w:left="0" w:firstLine="851"/>
      </w:pPr>
      <w:r>
        <w:lastRenderedPageBreak/>
        <w:t>в</w:t>
      </w:r>
      <w:r w:rsidRPr="00350E7B">
        <w:t>округ</w:t>
      </w:r>
      <w:r w:rsidR="0054280A">
        <w:t xml:space="preserve"> </w:t>
      </w:r>
      <w:proofErr w:type="spellStart"/>
      <w:r w:rsidRPr="00350E7B">
        <w:t>Hadoop</w:t>
      </w:r>
      <w:proofErr w:type="spellEnd"/>
      <w:r w:rsidR="0054280A">
        <w:t xml:space="preserve"> </w:t>
      </w:r>
      <w:r w:rsidRPr="00350E7B">
        <w:t>существует</w:t>
      </w:r>
      <w:r w:rsidR="0054280A">
        <w:t xml:space="preserve"> </w:t>
      </w:r>
      <w:r w:rsidRPr="00350E7B">
        <w:t>огромное</w:t>
      </w:r>
      <w:r w:rsidR="0054280A">
        <w:t xml:space="preserve"> </w:t>
      </w:r>
      <w:r w:rsidRPr="00350E7B">
        <w:t>количество</w:t>
      </w:r>
      <w:r w:rsidR="0054280A">
        <w:t xml:space="preserve"> </w:t>
      </w:r>
      <w:r w:rsidRPr="00350E7B">
        <w:t>проектов,</w:t>
      </w:r>
      <w:r w:rsidR="0054280A">
        <w:t xml:space="preserve"> </w:t>
      </w:r>
      <w:r w:rsidRPr="00350E7B">
        <w:t>которые</w:t>
      </w:r>
      <w:r w:rsidR="0054280A">
        <w:t xml:space="preserve"> </w:t>
      </w:r>
      <w:r w:rsidRPr="00350E7B">
        <w:t>расширяют</w:t>
      </w:r>
      <w:r w:rsidR="0054280A">
        <w:t xml:space="preserve"> </w:t>
      </w:r>
      <w:r w:rsidRPr="00350E7B">
        <w:t>его</w:t>
      </w:r>
      <w:r w:rsidR="0054280A">
        <w:t xml:space="preserve"> </w:t>
      </w:r>
      <w:r w:rsidRPr="00350E7B">
        <w:t>функциональность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решения</w:t>
      </w:r>
      <w:r w:rsidR="0054280A">
        <w:t xml:space="preserve"> </w:t>
      </w:r>
      <w:r w:rsidRPr="00350E7B">
        <w:t>различных</w:t>
      </w:r>
      <w:r w:rsidR="0054280A">
        <w:t xml:space="preserve"> </w:t>
      </w:r>
      <w:r w:rsidRPr="00350E7B">
        <w:t>задач</w:t>
      </w:r>
      <w:r w:rsidR="002639BF" w:rsidRPr="002639BF">
        <w:t>;</w:t>
      </w:r>
    </w:p>
    <w:p w14:paraId="6E625529" w14:textId="372F452B" w:rsidR="002639BF" w:rsidRDefault="00350E7B" w:rsidP="002639BF">
      <w:pPr>
        <w:pStyle w:val="a0"/>
        <w:ind w:left="0" w:firstLine="851"/>
      </w:pPr>
      <w:r>
        <w:t>э</w:t>
      </w:r>
      <w:r w:rsidRPr="00350E7B">
        <w:t>кономическая</w:t>
      </w:r>
      <w:r w:rsidR="0054280A">
        <w:t xml:space="preserve"> </w:t>
      </w:r>
      <w:r w:rsidRPr="00350E7B">
        <w:t>эффективность</w:t>
      </w:r>
      <w:r w:rsidR="0054280A">
        <w:t xml:space="preserve"> </w:t>
      </w:r>
      <w:r>
        <w:t>п</w:t>
      </w:r>
      <w:r w:rsidRPr="00350E7B">
        <w:t>озволяет</w:t>
      </w:r>
      <w:r w:rsidR="0054280A">
        <w:t xml:space="preserve"> </w:t>
      </w:r>
      <w:r w:rsidRPr="00350E7B">
        <w:t>хранить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обрабатывать</w:t>
      </w:r>
      <w:r w:rsidR="0054280A">
        <w:t xml:space="preserve"> </w:t>
      </w:r>
      <w:r w:rsidRPr="00350E7B">
        <w:t>петабайты</w:t>
      </w:r>
      <w:r w:rsidR="0054280A">
        <w:t xml:space="preserve"> </w:t>
      </w:r>
      <w:r w:rsidRPr="00350E7B">
        <w:t>данных</w:t>
      </w:r>
      <w:r w:rsidR="0054280A">
        <w:t xml:space="preserve"> </w:t>
      </w:r>
      <w:r w:rsidRPr="00350E7B">
        <w:t>со</w:t>
      </w:r>
      <w:r w:rsidR="0054280A">
        <w:t xml:space="preserve"> </w:t>
      </w:r>
      <w:r w:rsidRPr="00350E7B">
        <w:t>значительно</w:t>
      </w:r>
      <w:r w:rsidR="0054280A">
        <w:t xml:space="preserve"> </w:t>
      </w:r>
      <w:r w:rsidRPr="00350E7B">
        <w:t>меньшими</w:t>
      </w:r>
      <w:r w:rsidR="0054280A">
        <w:t xml:space="preserve"> </w:t>
      </w:r>
      <w:r w:rsidRPr="00350E7B">
        <w:t>затратами</w:t>
      </w:r>
      <w:r w:rsidR="0054280A">
        <w:t xml:space="preserve"> </w:t>
      </w:r>
      <w:r w:rsidRPr="00350E7B">
        <w:t>по</w:t>
      </w:r>
      <w:r w:rsidR="0054280A">
        <w:t xml:space="preserve"> </w:t>
      </w:r>
      <w:r w:rsidRPr="00350E7B">
        <w:t>сравнению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традиционными</w:t>
      </w:r>
      <w:r w:rsidR="0054280A">
        <w:t xml:space="preserve"> </w:t>
      </w:r>
      <w:r w:rsidRPr="00350E7B">
        <w:t>реляционными</w:t>
      </w:r>
      <w:r w:rsidR="0054280A">
        <w:t xml:space="preserve"> </w:t>
      </w:r>
      <w:r w:rsidRPr="00350E7B">
        <w:t>СУБД</w:t>
      </w:r>
      <w:r w:rsidR="002639BF" w:rsidRPr="002639BF">
        <w:t>.</w:t>
      </w:r>
    </w:p>
    <w:p w14:paraId="6595BC42" w14:textId="0D617215" w:rsidR="002D5251" w:rsidRDefault="002D5251" w:rsidP="002D5251">
      <w:r>
        <w:t>Недостатки:</w:t>
      </w:r>
    </w:p>
    <w:p w14:paraId="47E2B6C6" w14:textId="035D518D" w:rsidR="009746B3" w:rsidRDefault="00350E7B" w:rsidP="009746B3">
      <w:pPr>
        <w:pStyle w:val="a0"/>
        <w:ind w:left="0" w:firstLine="851"/>
      </w:pPr>
      <w:r>
        <w:t>н</w:t>
      </w:r>
      <w:r w:rsidRPr="00350E7B">
        <w:t>изкая</w:t>
      </w:r>
      <w:r w:rsidR="0054280A">
        <w:t xml:space="preserve"> </w:t>
      </w:r>
      <w:r w:rsidRPr="00350E7B">
        <w:t>производительность</w:t>
      </w:r>
      <w:r w:rsidR="0054280A">
        <w:t xml:space="preserve"> </w:t>
      </w:r>
      <w:r w:rsidRPr="00350E7B">
        <w:t>из-за</w:t>
      </w:r>
      <w:r w:rsidR="0054280A">
        <w:t xml:space="preserve"> </w:t>
      </w:r>
      <w:r w:rsidRPr="00350E7B">
        <w:t>дисковых</w:t>
      </w:r>
      <w:r w:rsidR="0054280A">
        <w:t xml:space="preserve"> </w:t>
      </w:r>
      <w:r w:rsidRPr="00350E7B">
        <w:t>операций</w:t>
      </w:r>
      <w:r w:rsidR="009746B3">
        <w:t>;</w:t>
      </w:r>
    </w:p>
    <w:p w14:paraId="5F8A9442" w14:textId="39815847" w:rsidR="009746B3" w:rsidRDefault="00350E7B" w:rsidP="009746B3">
      <w:pPr>
        <w:pStyle w:val="a0"/>
        <w:ind w:left="0" w:firstLine="851"/>
      </w:pPr>
      <w:r>
        <w:t>н</w:t>
      </w:r>
      <w:r w:rsidRPr="00350E7B">
        <w:t>аписание</w:t>
      </w:r>
      <w:r w:rsidR="0054280A">
        <w:t xml:space="preserve"> </w:t>
      </w:r>
      <w:proofErr w:type="spellStart"/>
      <w:r w:rsidRPr="00350E7B">
        <w:t>MapReduce</w:t>
      </w:r>
      <w:proofErr w:type="spellEnd"/>
      <w:r w:rsidRPr="00350E7B">
        <w:t>-задач</w:t>
      </w:r>
      <w:r w:rsidR="0054280A">
        <w:t xml:space="preserve"> </w:t>
      </w:r>
      <w:r w:rsidRPr="00350E7B">
        <w:t>является</w:t>
      </w:r>
      <w:r w:rsidR="0054280A">
        <w:t xml:space="preserve"> </w:t>
      </w:r>
      <w:r w:rsidRPr="00350E7B">
        <w:t>сложным</w:t>
      </w:r>
      <w:r w:rsidR="0054280A">
        <w:t xml:space="preserve"> </w:t>
      </w:r>
      <w:r w:rsidRPr="00350E7B">
        <w:t>процессом</w:t>
      </w:r>
      <w:r w:rsidR="0054280A">
        <w:t xml:space="preserve"> </w:t>
      </w:r>
      <w:r w:rsidRPr="00350E7B">
        <w:t>по</w:t>
      </w:r>
      <w:r w:rsidR="0054280A">
        <w:t xml:space="preserve"> </w:t>
      </w:r>
      <w:r w:rsidRPr="00350E7B">
        <w:t>сравнению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современными</w:t>
      </w:r>
      <w:r w:rsidR="0054280A">
        <w:t xml:space="preserve"> </w:t>
      </w:r>
      <w:r w:rsidRPr="00350E7B">
        <w:t>фреймворками,</w:t>
      </w:r>
      <w:r w:rsidR="0054280A">
        <w:t xml:space="preserve"> </w:t>
      </w:r>
      <w:r w:rsidRPr="00350E7B">
        <w:t>требующим</w:t>
      </w:r>
      <w:r w:rsidR="0054280A">
        <w:t xml:space="preserve"> </w:t>
      </w:r>
      <w:r w:rsidRPr="00350E7B">
        <w:t>от</w:t>
      </w:r>
      <w:r w:rsidR="0054280A">
        <w:t xml:space="preserve"> </w:t>
      </w:r>
      <w:r w:rsidRPr="00350E7B">
        <w:t>разработчика</w:t>
      </w:r>
      <w:r w:rsidR="0054280A">
        <w:t xml:space="preserve"> </w:t>
      </w:r>
      <w:r w:rsidRPr="00350E7B">
        <w:t>написания</w:t>
      </w:r>
      <w:r w:rsidR="0054280A">
        <w:t xml:space="preserve"> </w:t>
      </w:r>
      <w:r w:rsidRPr="00350E7B">
        <w:t>большого</w:t>
      </w:r>
      <w:r w:rsidR="0054280A">
        <w:t xml:space="preserve"> </w:t>
      </w:r>
      <w:r w:rsidRPr="00350E7B">
        <w:t>количества</w:t>
      </w:r>
      <w:r w:rsidR="0054280A">
        <w:t xml:space="preserve"> </w:t>
      </w:r>
      <w:r w:rsidRPr="00350E7B">
        <w:t>шаблонного</w:t>
      </w:r>
      <w:r w:rsidR="0054280A">
        <w:t xml:space="preserve"> </w:t>
      </w:r>
      <w:r w:rsidRPr="00350E7B">
        <w:t>кода</w:t>
      </w:r>
      <w:r w:rsidR="009746B3">
        <w:t>;</w:t>
      </w:r>
    </w:p>
    <w:p w14:paraId="1A54651A" w14:textId="7C1565DC" w:rsidR="00B647F1" w:rsidRDefault="00350E7B" w:rsidP="00B647F1">
      <w:pPr>
        <w:pStyle w:val="a0"/>
        <w:ind w:left="0" w:firstLine="851"/>
      </w:pPr>
      <w:proofErr w:type="spellStart"/>
      <w:r w:rsidRPr="00350E7B">
        <w:t>Hadoop</w:t>
      </w:r>
      <w:proofErr w:type="spellEnd"/>
      <w:r w:rsidR="0054280A">
        <w:t xml:space="preserve"> </w:t>
      </w:r>
      <w:r w:rsidRPr="00350E7B">
        <w:t>не</w:t>
      </w:r>
      <w:r w:rsidR="0054280A">
        <w:t xml:space="preserve"> </w:t>
      </w:r>
      <w:r w:rsidRPr="00350E7B">
        <w:t>подходит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интерактивных</w:t>
      </w:r>
      <w:r w:rsidR="0054280A">
        <w:t xml:space="preserve"> </w:t>
      </w:r>
      <w:r w:rsidRPr="00350E7B">
        <w:t>запросов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обработки</w:t>
      </w:r>
      <w:r w:rsidR="0054280A">
        <w:t xml:space="preserve"> </w:t>
      </w:r>
      <w:r w:rsidRPr="00350E7B">
        <w:t>данных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режиме,</w:t>
      </w:r>
      <w:r w:rsidR="0054280A">
        <w:t xml:space="preserve"> </w:t>
      </w:r>
      <w:r w:rsidRPr="00350E7B">
        <w:t>близком</w:t>
      </w:r>
      <w:r w:rsidR="0054280A">
        <w:t xml:space="preserve"> </w:t>
      </w:r>
      <w:r w:rsidRPr="00350E7B">
        <w:t>к</w:t>
      </w:r>
      <w:r w:rsidR="0054280A">
        <w:t xml:space="preserve"> </w:t>
      </w:r>
      <w:r w:rsidRPr="00350E7B">
        <w:t>реальному</w:t>
      </w:r>
      <w:r w:rsidR="0054280A">
        <w:t xml:space="preserve"> </w:t>
      </w:r>
      <w:r w:rsidRPr="00350E7B">
        <w:t>времени</w:t>
      </w:r>
      <w:r w:rsidR="009746B3">
        <w:t>.</w:t>
      </w:r>
    </w:p>
    <w:p w14:paraId="4212BE09" w14:textId="77777777" w:rsidR="009F2BC1" w:rsidRDefault="009F2BC1" w:rsidP="00567458">
      <w:pPr>
        <w:rPr>
          <w:b/>
          <w:bCs/>
        </w:rPr>
      </w:pPr>
      <w:bookmarkStart w:id="15" w:name="_Toc180232084"/>
    </w:p>
    <w:p w14:paraId="332BEE40" w14:textId="5420DE9F" w:rsidR="002D5251" w:rsidRPr="00567458" w:rsidRDefault="006C520A" w:rsidP="00567458">
      <w:pPr>
        <w:rPr>
          <w:b/>
          <w:bCs/>
        </w:rPr>
      </w:pPr>
      <w:r w:rsidRPr="006C520A">
        <w:rPr>
          <w:b/>
          <w:bCs/>
        </w:rPr>
        <w:t>Аналог</w:t>
      </w:r>
      <w:r w:rsidR="0054280A">
        <w:rPr>
          <w:b/>
          <w:bCs/>
        </w:rPr>
        <w:t xml:space="preserve"> </w:t>
      </w:r>
      <w:r w:rsidRPr="006C520A">
        <w:rPr>
          <w:b/>
          <w:bCs/>
        </w:rPr>
        <w:t>2</w:t>
      </w:r>
      <w:r w:rsidR="0054280A">
        <w:rPr>
          <w:b/>
          <w:bCs/>
        </w:rPr>
        <w:t xml:space="preserve"> </w:t>
      </w:r>
      <w:r w:rsidRPr="006C520A">
        <w:rPr>
          <w:b/>
          <w:bCs/>
        </w:rPr>
        <w:t>–</w:t>
      </w:r>
      <w:r w:rsidR="0054280A">
        <w:rPr>
          <w:b/>
          <w:bCs/>
        </w:rPr>
        <w:t xml:space="preserve"> </w:t>
      </w:r>
      <w:r w:rsidRPr="006C520A">
        <w:rPr>
          <w:b/>
          <w:bCs/>
        </w:rPr>
        <w:t>«</w:t>
      </w:r>
      <w:r w:rsidR="00350E7B">
        <w:rPr>
          <w:b/>
          <w:bCs/>
          <w:lang w:val="en-US"/>
        </w:rPr>
        <w:t>Apache</w:t>
      </w:r>
      <w:r w:rsidR="0054280A">
        <w:rPr>
          <w:b/>
          <w:bCs/>
        </w:rPr>
        <w:t xml:space="preserve"> </w:t>
      </w:r>
      <w:r w:rsidR="00350E7B">
        <w:rPr>
          <w:b/>
          <w:bCs/>
          <w:lang w:val="en-US"/>
        </w:rPr>
        <w:t>Airflow</w:t>
      </w:r>
      <w:r w:rsidRPr="006C520A">
        <w:rPr>
          <w:b/>
          <w:bCs/>
        </w:rPr>
        <w:t>»</w:t>
      </w:r>
      <w:bookmarkEnd w:id="15"/>
      <w:r w:rsidR="00567458">
        <w:rPr>
          <w:b/>
          <w:bCs/>
        </w:rPr>
        <w:t>.</w:t>
      </w:r>
    </w:p>
    <w:p w14:paraId="375FDFF9" w14:textId="00581FD9" w:rsidR="002D5251" w:rsidRDefault="00350E7B" w:rsidP="00567458">
      <w:r w:rsidRPr="00350E7B">
        <w:t>«Apache</w:t>
      </w:r>
      <w:r w:rsidR="0054280A">
        <w:t xml:space="preserve"> </w:t>
      </w:r>
      <w:proofErr w:type="spellStart"/>
      <w:r w:rsidRPr="00350E7B">
        <w:t>Airflow</w:t>
      </w:r>
      <w:proofErr w:type="spellEnd"/>
      <w:r w:rsidRPr="00350E7B">
        <w:t>»</w:t>
      </w:r>
      <w:r w:rsidR="0054280A">
        <w:t xml:space="preserve"> </w:t>
      </w:r>
      <w:r w:rsidR="009F2BC1">
        <w:t>–</w:t>
      </w:r>
      <w:r w:rsidR="0054280A">
        <w:t xml:space="preserve"> </w:t>
      </w:r>
      <w:r w:rsidR="009F2BC1">
        <w:t>это</w:t>
      </w:r>
      <w:r w:rsidR="0054280A">
        <w:t xml:space="preserve"> </w:t>
      </w:r>
      <w:r w:rsidRPr="00350E7B">
        <w:t>платформа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программного</w:t>
      </w:r>
      <w:r w:rsidR="0054280A">
        <w:t xml:space="preserve"> </w:t>
      </w:r>
      <w:r w:rsidRPr="00350E7B">
        <w:t>создания,</w:t>
      </w:r>
      <w:r w:rsidR="0054280A">
        <w:t xml:space="preserve"> </w:t>
      </w:r>
      <w:r w:rsidRPr="00350E7B">
        <w:t>планирования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мониторинга</w:t>
      </w:r>
      <w:r w:rsidR="0054280A">
        <w:t xml:space="preserve"> </w:t>
      </w:r>
      <w:r w:rsidRPr="00350E7B">
        <w:t>рабочих</w:t>
      </w:r>
      <w:r w:rsidR="0054280A">
        <w:t xml:space="preserve"> </w:t>
      </w:r>
      <w:r w:rsidRPr="00350E7B">
        <w:t>процессов.</w:t>
      </w:r>
      <w:r w:rsidR="0054280A">
        <w:t xml:space="preserve"> </w:t>
      </w:r>
      <w:r w:rsidRPr="00350E7B">
        <w:t>Проект</w:t>
      </w:r>
      <w:r w:rsidR="0054280A">
        <w:t xml:space="preserve"> </w:t>
      </w:r>
      <w:r w:rsidRPr="00350E7B">
        <w:t>был</w:t>
      </w:r>
      <w:r w:rsidR="0054280A">
        <w:t xml:space="preserve"> </w:t>
      </w:r>
      <w:r w:rsidRPr="00350E7B">
        <w:t>создан</w:t>
      </w:r>
      <w:r w:rsidR="0054280A">
        <w:t xml:space="preserve"> </w:t>
      </w:r>
      <w:r w:rsidRPr="00350E7B">
        <w:t>в</w:t>
      </w:r>
      <w:r w:rsidR="0054280A">
        <w:t xml:space="preserve"> </w:t>
      </w:r>
      <w:proofErr w:type="spellStart"/>
      <w:r w:rsidRPr="00350E7B">
        <w:t>Airbnb</w:t>
      </w:r>
      <w:proofErr w:type="spellEnd"/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2014</w:t>
      </w:r>
      <w:r w:rsidR="0054280A">
        <w:t xml:space="preserve"> </w:t>
      </w:r>
      <w:r w:rsidRPr="00350E7B">
        <w:t>году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позже</w:t>
      </w:r>
      <w:r w:rsidR="0054280A">
        <w:t xml:space="preserve"> </w:t>
      </w:r>
      <w:r w:rsidRPr="00350E7B">
        <w:t>передан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Apache</w:t>
      </w:r>
      <w:r w:rsidR="0054280A">
        <w:t xml:space="preserve"> </w:t>
      </w:r>
      <w:r w:rsidRPr="00350E7B">
        <w:t>Software</w:t>
      </w:r>
      <w:r w:rsidR="0054280A">
        <w:t xml:space="preserve"> </w:t>
      </w:r>
      <w:r w:rsidRPr="00350E7B">
        <w:t>Foundation.</w:t>
      </w:r>
      <w:r w:rsidR="0054280A">
        <w:t xml:space="preserve"> </w:t>
      </w:r>
      <w:proofErr w:type="spellStart"/>
      <w:r w:rsidRPr="00350E7B">
        <w:t>Airflow</w:t>
      </w:r>
      <w:proofErr w:type="spellEnd"/>
      <w:r w:rsidR="0054280A">
        <w:t xml:space="preserve"> </w:t>
      </w:r>
      <w:r w:rsidRPr="00350E7B">
        <w:t>не</w:t>
      </w:r>
      <w:r w:rsidR="0054280A">
        <w:t xml:space="preserve"> </w:t>
      </w:r>
      <w:r w:rsidRPr="00350E7B">
        <w:t>является</w:t>
      </w:r>
      <w:r w:rsidR="0054280A">
        <w:t xml:space="preserve"> </w:t>
      </w:r>
      <w:r w:rsidRPr="00350E7B">
        <w:t>системой</w:t>
      </w:r>
      <w:r w:rsidR="0054280A">
        <w:t xml:space="preserve"> </w:t>
      </w:r>
      <w:r w:rsidRPr="00350E7B">
        <w:t>обработки</w:t>
      </w:r>
      <w:r w:rsidR="0054280A">
        <w:t xml:space="preserve"> </w:t>
      </w:r>
      <w:r w:rsidRPr="00350E7B">
        <w:t>данных,</w:t>
      </w:r>
      <w:r w:rsidR="0054280A">
        <w:t xml:space="preserve"> </w:t>
      </w:r>
      <w:r w:rsidRPr="00350E7B">
        <w:t>а</w:t>
      </w:r>
      <w:r w:rsidR="0054280A">
        <w:t xml:space="preserve"> </w:t>
      </w:r>
      <w:r w:rsidRPr="00350E7B">
        <w:t>выступает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роли</w:t>
      </w:r>
      <w:r w:rsidR="0054280A">
        <w:t xml:space="preserve"> </w:t>
      </w:r>
      <w:r w:rsidRPr="00350E7B">
        <w:rPr>
          <w:b/>
          <w:bCs/>
        </w:rPr>
        <w:t>оркестратора</w:t>
      </w:r>
      <w:r w:rsidRPr="00350E7B">
        <w:t>,</w:t>
      </w:r>
      <w:r w:rsidR="0054280A">
        <w:t xml:space="preserve"> </w:t>
      </w:r>
      <w:r w:rsidRPr="00350E7B">
        <w:t>управляющего</w:t>
      </w:r>
      <w:r w:rsidR="0054280A">
        <w:t xml:space="preserve"> </w:t>
      </w:r>
      <w:r w:rsidRPr="00350E7B">
        <w:t>сложными</w:t>
      </w:r>
      <w:r w:rsidR="0054280A">
        <w:t xml:space="preserve"> </w:t>
      </w:r>
      <w:r w:rsidRPr="00350E7B">
        <w:t>конвейерами</w:t>
      </w:r>
      <w:r w:rsidR="0054280A">
        <w:t xml:space="preserve"> </w:t>
      </w:r>
      <w:r w:rsidRPr="00350E7B">
        <w:t>данных.</w:t>
      </w:r>
      <w:r w:rsidR="0054280A">
        <w:t xml:space="preserve"> </w:t>
      </w:r>
      <w:r w:rsidRPr="00350E7B">
        <w:t>Задачи</w:t>
      </w:r>
      <w:r w:rsidR="0054280A">
        <w:t xml:space="preserve"> </w:t>
      </w:r>
      <w:r w:rsidRPr="00350E7B">
        <w:t>в</w:t>
      </w:r>
      <w:r w:rsidR="0054280A">
        <w:t xml:space="preserve"> </w:t>
      </w:r>
      <w:proofErr w:type="spellStart"/>
      <w:r w:rsidRPr="00350E7B">
        <w:t>Airflow</w:t>
      </w:r>
      <w:proofErr w:type="spellEnd"/>
      <w:r w:rsidR="0054280A">
        <w:t xml:space="preserve"> </w:t>
      </w:r>
      <w:r w:rsidRPr="00350E7B">
        <w:t>описываются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виде</w:t>
      </w:r>
      <w:r w:rsidR="0054280A">
        <w:t xml:space="preserve"> </w:t>
      </w:r>
      <w:r w:rsidRPr="00350E7B">
        <w:t>направленных</w:t>
      </w:r>
      <w:r w:rsidR="0054280A">
        <w:t xml:space="preserve"> </w:t>
      </w:r>
      <w:r w:rsidRPr="00350E7B">
        <w:t>ациклических</w:t>
      </w:r>
      <w:r w:rsidR="0054280A">
        <w:t xml:space="preserve"> </w:t>
      </w:r>
      <w:r w:rsidRPr="00350E7B">
        <w:t>графов</w:t>
      </w:r>
      <w:r w:rsidR="0054280A">
        <w:t xml:space="preserve"> </w:t>
      </w:r>
      <w:r w:rsidRPr="00350E7B">
        <w:t>(</w:t>
      </w:r>
      <w:proofErr w:type="spellStart"/>
      <w:r w:rsidRPr="00350E7B">
        <w:t>DAGs</w:t>
      </w:r>
      <w:proofErr w:type="spellEnd"/>
      <w:r w:rsidRPr="00350E7B">
        <w:t>)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использованием</w:t>
      </w:r>
      <w:r w:rsidR="0054280A">
        <w:t xml:space="preserve"> </w:t>
      </w:r>
      <w:r w:rsidRPr="00350E7B">
        <w:t>языка</w:t>
      </w:r>
      <w:r w:rsidR="0054280A">
        <w:t xml:space="preserve"> </w:t>
      </w:r>
      <w:r w:rsidRPr="00350E7B">
        <w:t>Python.</w:t>
      </w:r>
      <w:r w:rsidR="0054280A">
        <w:t xml:space="preserve"> </w:t>
      </w:r>
      <w:r w:rsidRPr="00350E7B">
        <w:t>Пример</w:t>
      </w:r>
      <w:r w:rsidR="0054280A">
        <w:t xml:space="preserve"> </w:t>
      </w:r>
      <w:r w:rsidRPr="00350E7B">
        <w:t>DAG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интерфейсе</w:t>
      </w:r>
      <w:r w:rsidR="0054280A">
        <w:t xml:space="preserve"> </w:t>
      </w:r>
      <w:proofErr w:type="spellStart"/>
      <w:r w:rsidRPr="00350E7B">
        <w:t>Airflow</w:t>
      </w:r>
      <w:proofErr w:type="spellEnd"/>
      <w:r w:rsidR="0054280A">
        <w:t xml:space="preserve"> </w:t>
      </w:r>
      <w:r w:rsidRPr="00350E7B">
        <w:t>представлен</w:t>
      </w:r>
      <w:r w:rsidR="0054280A">
        <w:t xml:space="preserve"> </w:t>
      </w:r>
      <w:r w:rsidRPr="00350E7B">
        <w:t>на</w:t>
      </w:r>
      <w:r w:rsidR="0054280A">
        <w:t xml:space="preserve"> </w:t>
      </w:r>
      <w:r w:rsidRPr="00350E7B">
        <w:t>рисунке</w:t>
      </w:r>
      <w:r w:rsidR="0054280A">
        <w:t xml:space="preserve"> </w:t>
      </w:r>
      <w:r>
        <w:rPr>
          <w:lang w:val="en-US"/>
        </w:rPr>
        <w:t>4</w:t>
      </w:r>
      <w:r w:rsidRPr="00350E7B">
        <w:t>.2</w:t>
      </w:r>
      <w:r w:rsidR="002D5251">
        <w:t>.</w:t>
      </w:r>
    </w:p>
    <w:p w14:paraId="74201B4F" w14:textId="77777777" w:rsidR="002D5251" w:rsidRDefault="002D5251" w:rsidP="002D5251">
      <w:pPr>
        <w:ind w:firstLine="0"/>
        <w:jc w:val="center"/>
      </w:pPr>
      <w:r>
        <w:rPr>
          <w:noProof/>
        </w:rPr>
        <w:drawing>
          <wp:inline distT="0" distB="0" distL="0" distR="0" wp14:anchorId="5BF58F27" wp14:editId="0B6B96D5">
            <wp:extent cx="5677320" cy="20015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20" cy="200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AD53" w14:textId="32D27057" w:rsidR="002D5251" w:rsidRDefault="002D5251" w:rsidP="002D5251">
      <w:pPr>
        <w:pStyle w:val="a9"/>
      </w:pPr>
      <w:r w:rsidRPr="008837EC">
        <w:t>Рисунок</w:t>
      </w:r>
      <w:r w:rsidR="0054280A">
        <w:t xml:space="preserve"> </w:t>
      </w:r>
      <w:r w:rsidRPr="008837EC">
        <w:t>4.2</w:t>
      </w:r>
      <w:r w:rsidR="0054280A">
        <w:t xml:space="preserve"> </w:t>
      </w:r>
      <w:r w:rsidRPr="008837EC">
        <w:t>–</w:t>
      </w:r>
      <w:r w:rsidR="0054280A">
        <w:t xml:space="preserve"> </w:t>
      </w:r>
      <w:r w:rsidR="00AA681A" w:rsidRPr="00350E7B">
        <w:t>Пример</w:t>
      </w:r>
      <w:r w:rsidR="0054280A">
        <w:t xml:space="preserve"> </w:t>
      </w:r>
      <w:r w:rsidR="00AA681A" w:rsidRPr="00350E7B">
        <w:t>DAG</w:t>
      </w:r>
      <w:r w:rsidR="0054280A">
        <w:t xml:space="preserve"> </w:t>
      </w:r>
      <w:r w:rsidR="00AA681A" w:rsidRPr="00350E7B">
        <w:t>в</w:t>
      </w:r>
      <w:r w:rsidR="0054280A">
        <w:t xml:space="preserve"> </w:t>
      </w:r>
      <w:r w:rsidR="00AA681A" w:rsidRPr="00350E7B">
        <w:t>интерфейсе</w:t>
      </w:r>
      <w:r w:rsidR="0054280A">
        <w:t xml:space="preserve"> </w:t>
      </w:r>
      <w:proofErr w:type="spellStart"/>
      <w:r w:rsidR="00AA681A" w:rsidRPr="00350E7B">
        <w:t>Airflow</w:t>
      </w:r>
      <w:proofErr w:type="spellEnd"/>
    </w:p>
    <w:p w14:paraId="2A39F3F0" w14:textId="77777777" w:rsidR="002D5251" w:rsidRDefault="002D5251" w:rsidP="002D5251">
      <w:r>
        <w:t>Преимущества:</w:t>
      </w:r>
    </w:p>
    <w:p w14:paraId="156B50D6" w14:textId="6C3CB522" w:rsidR="00CC2935" w:rsidRDefault="00350E7B" w:rsidP="00CC2935">
      <w:pPr>
        <w:pStyle w:val="a0"/>
        <w:ind w:left="0" w:firstLine="851"/>
      </w:pPr>
      <w:r>
        <w:t>и</w:t>
      </w:r>
      <w:r w:rsidRPr="00350E7B">
        <w:t>спользование</w:t>
      </w:r>
      <w:r w:rsidR="0054280A">
        <w:t xml:space="preserve"> </w:t>
      </w:r>
      <w:r w:rsidRPr="00350E7B">
        <w:t>Python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определения</w:t>
      </w:r>
      <w:r w:rsidR="0054280A">
        <w:t xml:space="preserve"> </w:t>
      </w:r>
      <w:r w:rsidRPr="00350E7B">
        <w:t>рабочих</w:t>
      </w:r>
      <w:r w:rsidR="0054280A">
        <w:t xml:space="preserve"> </w:t>
      </w:r>
      <w:r w:rsidRPr="00350E7B">
        <w:t>процессов</w:t>
      </w:r>
      <w:r w:rsidR="0054280A">
        <w:t xml:space="preserve"> </w:t>
      </w:r>
      <w:r w:rsidRPr="00350E7B">
        <w:t>позволяет</w:t>
      </w:r>
      <w:r w:rsidR="0054280A">
        <w:t xml:space="preserve"> </w:t>
      </w:r>
      <w:r w:rsidRPr="00350E7B">
        <w:t>создавать</w:t>
      </w:r>
      <w:r w:rsidR="0054280A">
        <w:t xml:space="preserve"> </w:t>
      </w:r>
      <w:r w:rsidRPr="00350E7B">
        <w:t>сложные</w:t>
      </w:r>
      <w:r w:rsidR="0054280A">
        <w:t xml:space="preserve"> </w:t>
      </w:r>
      <w:r w:rsidRPr="00350E7B">
        <w:t>логические</w:t>
      </w:r>
      <w:r w:rsidR="0054280A">
        <w:t xml:space="preserve"> </w:t>
      </w:r>
      <w:r w:rsidRPr="00350E7B">
        <w:t>зависимости,</w:t>
      </w:r>
      <w:r w:rsidR="0054280A">
        <w:t xml:space="preserve"> </w:t>
      </w:r>
      <w:r w:rsidRPr="00350E7B">
        <w:t>циклы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ветвления</w:t>
      </w:r>
      <w:r w:rsidR="00CC2935">
        <w:t>;</w:t>
      </w:r>
    </w:p>
    <w:p w14:paraId="5108EB52" w14:textId="1D03390E" w:rsidR="00CC2935" w:rsidRDefault="00350E7B" w:rsidP="00CC2935">
      <w:pPr>
        <w:pStyle w:val="a0"/>
        <w:ind w:left="0" w:firstLine="851"/>
      </w:pPr>
      <w:r>
        <w:lastRenderedPageBreak/>
        <w:t>м</w:t>
      </w:r>
      <w:r w:rsidRPr="00350E7B">
        <w:t>ощный</w:t>
      </w:r>
      <w:r w:rsidR="0054280A">
        <w:t xml:space="preserve"> </w:t>
      </w:r>
      <w:r w:rsidRPr="00350E7B">
        <w:t>веб-интерфейс</w:t>
      </w:r>
      <w:r w:rsidR="0054280A">
        <w:t xml:space="preserve"> </w:t>
      </w:r>
      <w:r>
        <w:t>п</w:t>
      </w:r>
      <w:r w:rsidRPr="00350E7B">
        <w:t>редоставляет</w:t>
      </w:r>
      <w:r w:rsidR="0054280A">
        <w:t xml:space="preserve"> </w:t>
      </w:r>
      <w:r w:rsidRPr="00350E7B">
        <w:t>удобные</w:t>
      </w:r>
      <w:r w:rsidR="0054280A">
        <w:t xml:space="preserve"> </w:t>
      </w:r>
      <w:r w:rsidRPr="00350E7B">
        <w:t>инструменты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визуализации</w:t>
      </w:r>
      <w:r w:rsidR="0054280A">
        <w:t xml:space="preserve"> </w:t>
      </w:r>
      <w:r w:rsidRPr="00350E7B">
        <w:t>конвейеров,</w:t>
      </w:r>
      <w:r w:rsidR="0054280A">
        <w:t xml:space="preserve"> </w:t>
      </w:r>
      <w:r w:rsidRPr="00350E7B">
        <w:t>мониторинга</w:t>
      </w:r>
      <w:r w:rsidR="0054280A">
        <w:t xml:space="preserve"> </w:t>
      </w:r>
      <w:r w:rsidRPr="00350E7B">
        <w:t>статуса</w:t>
      </w:r>
      <w:r w:rsidR="0054280A">
        <w:t xml:space="preserve"> </w:t>
      </w:r>
      <w:r w:rsidRPr="00350E7B">
        <w:t>выполнения</w:t>
      </w:r>
      <w:r w:rsidR="0054280A">
        <w:t xml:space="preserve"> </w:t>
      </w:r>
      <w:r w:rsidRPr="00350E7B">
        <w:t>задач,</w:t>
      </w:r>
      <w:r w:rsidR="0054280A">
        <w:t xml:space="preserve"> </w:t>
      </w:r>
      <w:r w:rsidRPr="00350E7B">
        <w:t>просмотра</w:t>
      </w:r>
      <w:r w:rsidR="0054280A">
        <w:t xml:space="preserve"> </w:t>
      </w:r>
      <w:r w:rsidRPr="00350E7B">
        <w:t>логов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управления</w:t>
      </w:r>
      <w:r w:rsidR="0054280A">
        <w:t xml:space="preserve"> </w:t>
      </w:r>
      <w:r w:rsidRPr="00350E7B">
        <w:t>запусками</w:t>
      </w:r>
      <w:r w:rsidR="00CC2935">
        <w:t>;</w:t>
      </w:r>
    </w:p>
    <w:p w14:paraId="5A8F99F7" w14:textId="1B9F9E56" w:rsidR="00CC2935" w:rsidRDefault="00350E7B" w:rsidP="00CC2935">
      <w:pPr>
        <w:pStyle w:val="a0"/>
        <w:ind w:left="0" w:firstLine="851"/>
      </w:pPr>
      <w:r>
        <w:t>с</w:t>
      </w:r>
      <w:r w:rsidRPr="00350E7B">
        <w:t>уществует</w:t>
      </w:r>
      <w:r w:rsidR="0054280A">
        <w:t xml:space="preserve"> </w:t>
      </w:r>
      <w:r w:rsidRPr="00350E7B">
        <w:t>огромное</w:t>
      </w:r>
      <w:r w:rsidR="0054280A">
        <w:t xml:space="preserve"> </w:t>
      </w:r>
      <w:r w:rsidRPr="00350E7B">
        <w:t>количество</w:t>
      </w:r>
      <w:r w:rsidR="0054280A">
        <w:t xml:space="preserve"> </w:t>
      </w:r>
      <w:r w:rsidRPr="00350E7B">
        <w:t>готовых</w:t>
      </w:r>
      <w:r w:rsidR="0054280A">
        <w:t xml:space="preserve"> </w:t>
      </w:r>
      <w:r w:rsidRPr="00350E7B">
        <w:t>операторов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взаимодействия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базами</w:t>
      </w:r>
      <w:r w:rsidR="0054280A">
        <w:t xml:space="preserve"> </w:t>
      </w:r>
      <w:r w:rsidRPr="00350E7B">
        <w:t>данных,</w:t>
      </w:r>
      <w:r w:rsidR="0054280A">
        <w:t xml:space="preserve"> </w:t>
      </w:r>
      <w:r w:rsidRPr="00350E7B">
        <w:t>облачными</w:t>
      </w:r>
      <w:r w:rsidR="0054280A">
        <w:t xml:space="preserve"> </w:t>
      </w:r>
      <w:r w:rsidRPr="00350E7B">
        <w:t>сервисами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системами</w:t>
      </w:r>
      <w:r w:rsidR="0054280A">
        <w:t xml:space="preserve"> </w:t>
      </w:r>
      <w:r w:rsidRPr="00350E7B">
        <w:t>обработки</w:t>
      </w:r>
      <w:r w:rsidR="0054280A">
        <w:t xml:space="preserve"> </w:t>
      </w:r>
      <w:r w:rsidRPr="00350E7B">
        <w:t>данных</w:t>
      </w:r>
      <w:r w:rsidR="00CC2935">
        <w:t>.</w:t>
      </w:r>
    </w:p>
    <w:p w14:paraId="6A0EBE55" w14:textId="48E6D53E" w:rsidR="002D5251" w:rsidRDefault="002D5251" w:rsidP="00CC2935">
      <w:r>
        <w:t>Недостатки:</w:t>
      </w:r>
    </w:p>
    <w:p w14:paraId="396D6ABA" w14:textId="27527675" w:rsidR="006F3E38" w:rsidRDefault="00350E7B" w:rsidP="006F3E38">
      <w:pPr>
        <w:pStyle w:val="a0"/>
        <w:ind w:left="0" w:firstLine="851"/>
      </w:pPr>
      <w:bookmarkStart w:id="16" w:name="_Toc180232085"/>
      <w:proofErr w:type="spellStart"/>
      <w:r w:rsidRPr="00350E7B">
        <w:t>Airflow</w:t>
      </w:r>
      <w:proofErr w:type="spellEnd"/>
      <w:r w:rsidR="0054280A">
        <w:t xml:space="preserve"> </w:t>
      </w:r>
      <w:r w:rsidRPr="00350E7B">
        <w:t>только</w:t>
      </w:r>
      <w:r w:rsidR="0054280A">
        <w:t xml:space="preserve"> </w:t>
      </w:r>
      <w:r w:rsidRPr="00350E7B">
        <w:t>запускает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контролирует</w:t>
      </w:r>
      <w:r w:rsidR="0054280A">
        <w:t xml:space="preserve"> </w:t>
      </w:r>
      <w:r w:rsidRPr="00350E7B">
        <w:t>задачи,</w:t>
      </w:r>
      <w:r w:rsidR="0054280A">
        <w:t xml:space="preserve"> </w:t>
      </w:r>
      <w:r w:rsidRPr="00350E7B">
        <w:t>но</w:t>
      </w:r>
      <w:r w:rsidR="0054280A">
        <w:t xml:space="preserve"> </w:t>
      </w:r>
      <w:r w:rsidRPr="00350E7B">
        <w:t>сами</w:t>
      </w:r>
      <w:r w:rsidR="0054280A">
        <w:t xml:space="preserve"> </w:t>
      </w:r>
      <w:r w:rsidRPr="00350E7B">
        <w:t>вычисления</w:t>
      </w:r>
      <w:r w:rsidR="0054280A">
        <w:t xml:space="preserve"> </w:t>
      </w:r>
      <w:r w:rsidRPr="00350E7B">
        <w:t>должны</w:t>
      </w:r>
      <w:r w:rsidR="0054280A">
        <w:t xml:space="preserve"> </w:t>
      </w:r>
      <w:r w:rsidRPr="00350E7B">
        <w:t>выполняться</w:t>
      </w:r>
      <w:r w:rsidR="0054280A">
        <w:t xml:space="preserve"> </w:t>
      </w:r>
      <w:r w:rsidRPr="00350E7B">
        <w:t>во</w:t>
      </w:r>
      <w:r w:rsidR="0054280A">
        <w:t xml:space="preserve"> </w:t>
      </w:r>
      <w:r w:rsidRPr="00350E7B">
        <w:t>внешней</w:t>
      </w:r>
      <w:r w:rsidR="0054280A">
        <w:t xml:space="preserve"> </w:t>
      </w:r>
      <w:r w:rsidRPr="00350E7B">
        <w:t>системе</w:t>
      </w:r>
      <w:r>
        <w:t>,</w:t>
      </w:r>
      <w:r w:rsidR="0054280A">
        <w:t xml:space="preserve"> </w:t>
      </w:r>
      <w:r>
        <w:t>о</w:t>
      </w:r>
      <w:r w:rsidRPr="00350E7B">
        <w:t>н</w:t>
      </w:r>
      <w:r w:rsidR="0054280A">
        <w:t xml:space="preserve"> </w:t>
      </w:r>
      <w:r w:rsidRPr="00350E7B">
        <w:t>не</w:t>
      </w:r>
      <w:r w:rsidR="0054280A">
        <w:t xml:space="preserve"> </w:t>
      </w:r>
      <w:r w:rsidRPr="00350E7B">
        <w:t>может</w:t>
      </w:r>
      <w:r w:rsidR="0054280A">
        <w:t xml:space="preserve"> </w:t>
      </w:r>
      <w:r w:rsidRPr="00350E7B">
        <w:t>самостоятельно</w:t>
      </w:r>
      <w:r w:rsidR="0054280A">
        <w:t xml:space="preserve"> </w:t>
      </w:r>
      <w:r w:rsidRPr="00350E7B">
        <w:t>выполнять</w:t>
      </w:r>
      <w:r w:rsidR="0054280A">
        <w:t xml:space="preserve"> </w:t>
      </w:r>
      <w:r w:rsidRPr="00350E7B">
        <w:t>распределенную</w:t>
      </w:r>
      <w:r w:rsidR="0054280A">
        <w:t xml:space="preserve"> </w:t>
      </w:r>
      <w:r w:rsidRPr="00350E7B">
        <w:t>обработку</w:t>
      </w:r>
      <w:r w:rsidR="0054280A">
        <w:t xml:space="preserve"> </w:t>
      </w:r>
      <w:r w:rsidRPr="00350E7B">
        <w:t>данных</w:t>
      </w:r>
      <w:r w:rsidR="006F3E38">
        <w:t>;</w:t>
      </w:r>
    </w:p>
    <w:p w14:paraId="35A42874" w14:textId="4FB3B1A8" w:rsidR="006F3E38" w:rsidRDefault="00350E7B" w:rsidP="006F3E38">
      <w:pPr>
        <w:pStyle w:val="a0"/>
        <w:ind w:left="0" w:firstLine="851"/>
      </w:pPr>
      <w:r>
        <w:t>в</w:t>
      </w:r>
      <w:r w:rsidR="0054280A">
        <w:t xml:space="preserve"> </w:t>
      </w:r>
      <w:r w:rsidRPr="00350E7B">
        <w:t>инсталляциях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тысячами</w:t>
      </w:r>
      <w:r w:rsidR="0054280A">
        <w:t xml:space="preserve"> </w:t>
      </w:r>
      <w:r w:rsidRPr="00350E7B">
        <w:t>конвейеров</w:t>
      </w:r>
      <w:r w:rsidR="0054280A">
        <w:t xml:space="preserve"> </w:t>
      </w:r>
      <w:r w:rsidRPr="00350E7B">
        <w:t>планировщик</w:t>
      </w:r>
      <w:r w:rsidR="0054280A">
        <w:t xml:space="preserve"> </w:t>
      </w:r>
      <w:proofErr w:type="spellStart"/>
      <w:r w:rsidRPr="00350E7B">
        <w:t>Airflow</w:t>
      </w:r>
      <w:proofErr w:type="spellEnd"/>
      <w:r w:rsidR="0054280A">
        <w:t xml:space="preserve"> </w:t>
      </w:r>
      <w:r w:rsidRPr="00350E7B">
        <w:t>может</w:t>
      </w:r>
      <w:r w:rsidR="0054280A">
        <w:t xml:space="preserve"> </w:t>
      </w:r>
      <w:r w:rsidRPr="00350E7B">
        <w:t>стать</w:t>
      </w:r>
      <w:r w:rsidR="0054280A">
        <w:t xml:space="preserve"> </w:t>
      </w:r>
      <w:r w:rsidRPr="00350E7B">
        <w:t>узким</w:t>
      </w:r>
      <w:r w:rsidR="0054280A">
        <w:t xml:space="preserve"> </w:t>
      </w:r>
      <w:r w:rsidRPr="00350E7B">
        <w:t>местом,</w:t>
      </w:r>
      <w:r w:rsidR="0054280A">
        <w:t xml:space="preserve"> </w:t>
      </w:r>
      <w:r w:rsidRPr="00350E7B">
        <w:t>требующим</w:t>
      </w:r>
      <w:r w:rsidR="0054280A">
        <w:t xml:space="preserve"> </w:t>
      </w:r>
      <w:r w:rsidRPr="00350E7B">
        <w:t>тонкой</w:t>
      </w:r>
      <w:r w:rsidR="0054280A">
        <w:t xml:space="preserve"> </w:t>
      </w:r>
      <w:r w:rsidRPr="00350E7B">
        <w:t>настройки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оптимизации</w:t>
      </w:r>
      <w:r w:rsidR="006F3E38">
        <w:t>;</w:t>
      </w:r>
    </w:p>
    <w:p w14:paraId="51CB0597" w14:textId="0B49A206" w:rsidR="00567458" w:rsidRDefault="009F2BC1" w:rsidP="006F3E38">
      <w:pPr>
        <w:pStyle w:val="a0"/>
        <w:ind w:left="0" w:firstLine="851"/>
        <w:rPr>
          <w:b/>
          <w:bCs/>
        </w:rPr>
      </w:pPr>
      <w:proofErr w:type="spellStart"/>
      <w:r w:rsidRPr="009F2BC1">
        <w:t>Airflow</w:t>
      </w:r>
      <w:proofErr w:type="spellEnd"/>
      <w:r w:rsidR="0054280A">
        <w:t xml:space="preserve"> </w:t>
      </w:r>
      <w:r w:rsidRPr="009F2BC1">
        <w:t>не</w:t>
      </w:r>
      <w:r w:rsidR="0054280A">
        <w:t xml:space="preserve"> </w:t>
      </w:r>
      <w:r w:rsidRPr="009F2BC1">
        <w:t>предназначен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передачи</w:t>
      </w:r>
      <w:r w:rsidR="0054280A">
        <w:t xml:space="preserve"> </w:t>
      </w:r>
      <w:r w:rsidRPr="009F2BC1">
        <w:t>больших</w:t>
      </w:r>
      <w:r w:rsidR="0054280A">
        <w:t xml:space="preserve"> </w:t>
      </w:r>
      <w:r w:rsidRPr="009F2BC1">
        <w:t>объемов</w:t>
      </w:r>
      <w:r w:rsidR="0054280A">
        <w:t xml:space="preserve"> </w:t>
      </w:r>
      <w:r w:rsidRPr="009F2BC1">
        <w:t>данных</w:t>
      </w:r>
      <w:r w:rsidR="0054280A">
        <w:t xml:space="preserve"> </w:t>
      </w:r>
      <w:r w:rsidRPr="009F2BC1">
        <w:t>между</w:t>
      </w:r>
      <w:r w:rsidR="0054280A">
        <w:t xml:space="preserve"> </w:t>
      </w:r>
      <w:r w:rsidRPr="009F2BC1">
        <w:t>задачами</w:t>
      </w:r>
      <w:r w:rsidR="006F3E38">
        <w:t>.</w:t>
      </w:r>
    </w:p>
    <w:p w14:paraId="0416555B" w14:textId="77777777" w:rsidR="009F2BC1" w:rsidRDefault="009F2BC1" w:rsidP="00567458">
      <w:pPr>
        <w:rPr>
          <w:b/>
          <w:bCs/>
        </w:rPr>
      </w:pPr>
    </w:p>
    <w:p w14:paraId="4C0D3A88" w14:textId="062E3993" w:rsidR="002D5251" w:rsidRPr="00567458" w:rsidRDefault="00265CF8" w:rsidP="00567458">
      <w:pPr>
        <w:rPr>
          <w:b/>
          <w:bCs/>
        </w:rPr>
      </w:pPr>
      <w:r w:rsidRPr="00265CF8">
        <w:rPr>
          <w:b/>
          <w:bCs/>
        </w:rPr>
        <w:t>Аналог</w:t>
      </w:r>
      <w:r w:rsidR="0054280A">
        <w:rPr>
          <w:b/>
          <w:bCs/>
        </w:rPr>
        <w:t xml:space="preserve"> </w:t>
      </w:r>
      <w:r w:rsidRPr="00265CF8">
        <w:rPr>
          <w:b/>
          <w:bCs/>
        </w:rPr>
        <w:t>3</w:t>
      </w:r>
      <w:r w:rsidR="0054280A">
        <w:rPr>
          <w:b/>
          <w:bCs/>
        </w:rPr>
        <w:t xml:space="preserve"> </w:t>
      </w:r>
      <w:r w:rsidRPr="00265CF8">
        <w:rPr>
          <w:b/>
          <w:bCs/>
        </w:rPr>
        <w:t>–</w:t>
      </w:r>
      <w:r w:rsidR="0054280A">
        <w:rPr>
          <w:b/>
          <w:bCs/>
        </w:rPr>
        <w:t xml:space="preserve"> </w:t>
      </w:r>
      <w:r w:rsidRPr="00265CF8">
        <w:rPr>
          <w:b/>
          <w:bCs/>
        </w:rPr>
        <w:t>«</w:t>
      </w:r>
      <w:r w:rsidR="009F2BC1">
        <w:rPr>
          <w:b/>
          <w:bCs/>
          <w:lang w:val="en-US"/>
        </w:rPr>
        <w:t>Apache</w:t>
      </w:r>
      <w:r w:rsidR="0054280A">
        <w:rPr>
          <w:b/>
          <w:bCs/>
        </w:rPr>
        <w:t xml:space="preserve"> </w:t>
      </w:r>
      <w:r w:rsidR="009F2BC1">
        <w:rPr>
          <w:b/>
          <w:bCs/>
          <w:lang w:val="en-US"/>
        </w:rPr>
        <w:t>Flink</w:t>
      </w:r>
      <w:r w:rsidRPr="00265CF8">
        <w:rPr>
          <w:b/>
          <w:bCs/>
        </w:rPr>
        <w:t>»</w:t>
      </w:r>
      <w:bookmarkEnd w:id="16"/>
      <w:r w:rsidR="00567458">
        <w:rPr>
          <w:b/>
          <w:bCs/>
        </w:rPr>
        <w:t>.</w:t>
      </w:r>
    </w:p>
    <w:p w14:paraId="516095EA" w14:textId="24EC7534" w:rsidR="00E67524" w:rsidRPr="009F2BC1" w:rsidRDefault="009F2BC1" w:rsidP="00E67524">
      <w:r w:rsidRPr="009F2BC1">
        <w:t>«Apache</w:t>
      </w:r>
      <w:r w:rsidR="0054280A">
        <w:t xml:space="preserve"> </w:t>
      </w:r>
      <w:proofErr w:type="spellStart"/>
      <w:r w:rsidRPr="009F2BC1">
        <w:t>Flink</w:t>
      </w:r>
      <w:proofErr w:type="spellEnd"/>
      <w:r w:rsidRPr="009F2BC1">
        <w:t>»</w:t>
      </w:r>
      <w:r w:rsidR="0054280A">
        <w:t xml:space="preserve"> </w:t>
      </w:r>
      <w:r w:rsidRPr="009F2BC1">
        <w:t>–</w:t>
      </w:r>
      <w:r w:rsidR="0054280A">
        <w:t xml:space="preserve"> </w:t>
      </w:r>
      <w:r w:rsidRPr="009F2BC1">
        <w:t>это</w:t>
      </w:r>
      <w:r w:rsidR="0054280A">
        <w:t xml:space="preserve"> </w:t>
      </w:r>
      <w:r w:rsidRPr="009F2BC1">
        <w:t>фреймворк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распределенный</w:t>
      </w:r>
      <w:r w:rsidR="0054280A">
        <w:t xml:space="preserve"> </w:t>
      </w:r>
      <w:r w:rsidRPr="009F2BC1">
        <w:t>движок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обработки</w:t>
      </w:r>
      <w:r w:rsidR="0054280A">
        <w:t xml:space="preserve"> </w:t>
      </w:r>
      <w:r w:rsidRPr="009F2BC1">
        <w:t>потоковых</w:t>
      </w:r>
      <w:r w:rsidR="0054280A">
        <w:t xml:space="preserve"> </w:t>
      </w:r>
      <w:r w:rsidRPr="009F2BC1">
        <w:t>данных.</w:t>
      </w:r>
      <w:r w:rsidR="0054280A">
        <w:t xml:space="preserve"> </w:t>
      </w:r>
      <w:r w:rsidRPr="009F2BC1">
        <w:t>Проект</w:t>
      </w:r>
      <w:r w:rsidR="0054280A">
        <w:t xml:space="preserve"> </w:t>
      </w:r>
      <w:r w:rsidRPr="009F2BC1">
        <w:t>зародился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академической</w:t>
      </w:r>
      <w:r w:rsidR="0054280A">
        <w:t xml:space="preserve"> </w:t>
      </w:r>
      <w:r w:rsidRPr="009F2BC1">
        <w:t>среде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стал</w:t>
      </w:r>
      <w:r w:rsidR="0054280A">
        <w:t xml:space="preserve"> </w:t>
      </w:r>
      <w:r w:rsidRPr="009F2BC1">
        <w:t>проектом</w:t>
      </w:r>
      <w:r w:rsidR="0054280A">
        <w:t xml:space="preserve"> </w:t>
      </w:r>
      <w:r w:rsidRPr="009F2BC1">
        <w:t>верхнего</w:t>
      </w:r>
      <w:r w:rsidR="0054280A">
        <w:t xml:space="preserve"> </w:t>
      </w:r>
      <w:r w:rsidRPr="009F2BC1">
        <w:t>уровня</w:t>
      </w:r>
      <w:r w:rsidR="0054280A">
        <w:t xml:space="preserve"> </w:t>
      </w:r>
      <w:r w:rsidRPr="009F2BC1">
        <w:t>Apache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2014</w:t>
      </w:r>
      <w:r w:rsidR="0054280A">
        <w:t xml:space="preserve"> </w:t>
      </w:r>
      <w:r w:rsidRPr="009F2BC1">
        <w:t>году.</w:t>
      </w:r>
      <w:r w:rsidR="0054280A">
        <w:t xml:space="preserve"> </w:t>
      </w:r>
      <w:r w:rsidRPr="009F2BC1">
        <w:t>Ключевая</w:t>
      </w:r>
      <w:r w:rsidR="0054280A">
        <w:t xml:space="preserve"> </w:t>
      </w:r>
      <w:r w:rsidRPr="009F2BC1">
        <w:t>особенность</w:t>
      </w:r>
      <w:r w:rsidR="0054280A">
        <w:t xml:space="preserve"> </w:t>
      </w:r>
      <w:proofErr w:type="spellStart"/>
      <w:r w:rsidRPr="009F2BC1">
        <w:t>Flink</w:t>
      </w:r>
      <w:proofErr w:type="spellEnd"/>
      <w:r w:rsidR="0054280A">
        <w:t xml:space="preserve"> </w:t>
      </w:r>
      <w:r w:rsidRPr="009F2BC1">
        <w:t>–</w:t>
      </w:r>
      <w:r w:rsidR="0054280A">
        <w:t xml:space="preserve"> </w:t>
      </w:r>
      <w:r w:rsidRPr="009F2BC1">
        <w:t>его</w:t>
      </w:r>
      <w:r w:rsidR="0054280A">
        <w:t xml:space="preserve"> </w:t>
      </w:r>
      <w:r w:rsidRPr="009F2BC1">
        <w:t>архитектура,</w:t>
      </w:r>
      <w:r w:rsidR="0054280A">
        <w:t xml:space="preserve"> </w:t>
      </w:r>
      <w:r w:rsidRPr="009F2BC1">
        <w:t>построенная</w:t>
      </w:r>
      <w:r w:rsidR="0054280A">
        <w:t xml:space="preserve"> </w:t>
      </w:r>
      <w:r w:rsidRPr="009F2BC1">
        <w:t>по</w:t>
      </w:r>
      <w:r w:rsidR="0054280A">
        <w:t xml:space="preserve"> </w:t>
      </w:r>
      <w:r w:rsidRPr="009F2BC1">
        <w:t>принципу</w:t>
      </w:r>
      <w:r w:rsidR="0054280A">
        <w:t xml:space="preserve"> </w:t>
      </w:r>
      <w:r w:rsidRPr="009F2BC1">
        <w:t>«</w:t>
      </w:r>
      <w:proofErr w:type="spellStart"/>
      <w:r w:rsidRPr="009F2BC1">
        <w:t>stream-first</w:t>
      </w:r>
      <w:proofErr w:type="spellEnd"/>
      <w:r w:rsidRPr="009F2BC1">
        <w:t>»,</w:t>
      </w:r>
      <w:r w:rsidR="0054280A">
        <w:t xml:space="preserve"> </w:t>
      </w:r>
      <w:r w:rsidRPr="009F2BC1">
        <w:t>где</w:t>
      </w:r>
      <w:r w:rsidR="0054280A">
        <w:t xml:space="preserve"> </w:t>
      </w:r>
      <w:r w:rsidRPr="009F2BC1">
        <w:t>пакетная</w:t>
      </w:r>
      <w:r w:rsidR="0054280A">
        <w:t xml:space="preserve"> </w:t>
      </w:r>
      <w:r w:rsidRPr="009F2BC1">
        <w:t>обработка</w:t>
      </w:r>
      <w:r w:rsidR="0054280A">
        <w:t xml:space="preserve"> </w:t>
      </w:r>
      <w:r w:rsidRPr="009F2BC1">
        <w:t>рассматривается</w:t>
      </w:r>
      <w:r w:rsidR="0054280A">
        <w:t xml:space="preserve"> </w:t>
      </w:r>
      <w:r w:rsidRPr="009F2BC1">
        <w:t>как</w:t>
      </w:r>
      <w:r w:rsidR="0054280A">
        <w:t xml:space="preserve"> </w:t>
      </w:r>
      <w:r w:rsidRPr="009F2BC1">
        <w:t>частный</w:t>
      </w:r>
      <w:r w:rsidR="0054280A">
        <w:t xml:space="preserve"> </w:t>
      </w:r>
      <w:r w:rsidRPr="009F2BC1">
        <w:t>случай</w:t>
      </w:r>
      <w:r w:rsidR="0054280A">
        <w:t xml:space="preserve"> </w:t>
      </w:r>
      <w:r w:rsidRPr="009F2BC1">
        <w:t>потоковой.</w:t>
      </w:r>
      <w:r w:rsidR="0054280A">
        <w:t xml:space="preserve"> </w:t>
      </w:r>
      <w:r w:rsidRPr="009F2BC1">
        <w:t>Это</w:t>
      </w:r>
      <w:r w:rsidR="0054280A">
        <w:t xml:space="preserve"> </w:t>
      </w:r>
      <w:r w:rsidRPr="009F2BC1">
        <w:t>позволяет</w:t>
      </w:r>
      <w:r w:rsidR="0054280A">
        <w:t xml:space="preserve"> </w:t>
      </w:r>
      <w:r w:rsidRPr="009F2BC1">
        <w:t>ему</w:t>
      </w:r>
      <w:r w:rsidR="0054280A">
        <w:t xml:space="preserve"> </w:t>
      </w:r>
      <w:r w:rsidRPr="009F2BC1">
        <w:t>обеспечивать</w:t>
      </w:r>
      <w:r w:rsidR="0054280A">
        <w:t xml:space="preserve"> </w:t>
      </w:r>
      <w:r w:rsidRPr="009F2BC1">
        <w:t>низкую</w:t>
      </w:r>
      <w:r w:rsidR="0054280A">
        <w:t xml:space="preserve"> </w:t>
      </w:r>
      <w:r w:rsidRPr="009F2BC1">
        <w:t>задержку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высокую</w:t>
      </w:r>
      <w:r w:rsidR="0054280A">
        <w:t xml:space="preserve"> </w:t>
      </w:r>
      <w:r w:rsidRPr="009F2BC1">
        <w:t>пропускную</w:t>
      </w:r>
      <w:r w:rsidR="0054280A">
        <w:t xml:space="preserve"> </w:t>
      </w:r>
      <w:r w:rsidRPr="009F2BC1">
        <w:t>способность</w:t>
      </w:r>
      <w:r w:rsidR="0054280A">
        <w:t xml:space="preserve"> </w:t>
      </w:r>
      <w:r w:rsidRPr="009F2BC1">
        <w:t>при</w:t>
      </w:r>
      <w:r w:rsidR="0054280A">
        <w:t xml:space="preserve"> </w:t>
      </w:r>
      <w:r w:rsidRPr="009F2BC1">
        <w:t>обработке</w:t>
      </w:r>
      <w:r w:rsidR="0054280A">
        <w:t xml:space="preserve"> </w:t>
      </w:r>
      <w:r w:rsidRPr="009F2BC1">
        <w:t>непрерывных</w:t>
      </w:r>
      <w:r w:rsidR="0054280A">
        <w:t xml:space="preserve"> </w:t>
      </w:r>
      <w:r w:rsidRPr="009F2BC1">
        <w:t>потоков</w:t>
      </w:r>
      <w:r w:rsidR="0054280A">
        <w:t xml:space="preserve"> </w:t>
      </w:r>
      <w:r w:rsidRPr="009F2BC1">
        <w:t>данных.</w:t>
      </w:r>
      <w:r w:rsidR="0054280A">
        <w:t xml:space="preserve"> </w:t>
      </w:r>
      <w:r w:rsidR="00AA681A">
        <w:t>Логотип</w:t>
      </w:r>
      <w:r w:rsidR="0054280A">
        <w:t xml:space="preserve"> </w:t>
      </w:r>
      <w:r w:rsidR="00AA681A">
        <w:rPr>
          <w:lang w:val="en-US"/>
        </w:rPr>
        <w:t>Apache</w:t>
      </w:r>
      <w:r w:rsidR="0054280A">
        <w:t xml:space="preserve"> </w:t>
      </w:r>
      <w:proofErr w:type="spellStart"/>
      <w:r w:rsidRPr="009F2BC1">
        <w:t>Flink</w:t>
      </w:r>
      <w:proofErr w:type="spellEnd"/>
      <w:r w:rsidR="0054280A">
        <w:t xml:space="preserve"> </w:t>
      </w:r>
      <w:r w:rsidRPr="009F2BC1">
        <w:t>представлен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рисунке</w:t>
      </w:r>
      <w:r w:rsidR="0054280A">
        <w:t xml:space="preserve"> </w:t>
      </w:r>
      <w:r w:rsidRPr="009F2BC1">
        <w:t>4.3</w:t>
      </w:r>
      <w:r w:rsidR="00265CF8" w:rsidRPr="009F2BC1">
        <w:t>.</w:t>
      </w:r>
    </w:p>
    <w:p w14:paraId="2780A025" w14:textId="77777777" w:rsidR="002D5251" w:rsidRDefault="002D5251" w:rsidP="002D5251">
      <w:pPr>
        <w:ind w:firstLine="0"/>
        <w:jc w:val="center"/>
      </w:pPr>
      <w:r>
        <w:rPr>
          <w:noProof/>
        </w:rPr>
        <w:drawing>
          <wp:inline distT="0" distB="0" distL="0" distR="0" wp14:anchorId="6B023D17" wp14:editId="166A672C">
            <wp:extent cx="4542858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65" cy="22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672A" w14:textId="3FE0F79F" w:rsidR="002D5251" w:rsidRPr="00BC4D45" w:rsidRDefault="002D5251" w:rsidP="002D5251">
      <w:pPr>
        <w:pStyle w:val="a9"/>
      </w:pPr>
      <w:r>
        <w:t>Рисунок</w:t>
      </w:r>
      <w:r w:rsidR="0054280A">
        <w:t xml:space="preserve"> </w:t>
      </w:r>
      <w:r>
        <w:t>4.3</w:t>
      </w:r>
      <w:r w:rsidR="0054280A">
        <w:t xml:space="preserve"> </w:t>
      </w:r>
      <w:r>
        <w:t>–</w:t>
      </w:r>
      <w:r w:rsidR="0054280A">
        <w:t xml:space="preserve"> </w:t>
      </w:r>
      <w:r w:rsidR="00AA681A">
        <w:t>Логотип</w:t>
      </w:r>
      <w:r w:rsidR="0054280A">
        <w:t xml:space="preserve"> </w:t>
      </w:r>
      <w:r w:rsidR="00AA681A">
        <w:rPr>
          <w:lang w:val="en-US"/>
        </w:rPr>
        <w:t>Apache</w:t>
      </w:r>
      <w:r w:rsidR="0054280A">
        <w:t xml:space="preserve"> </w:t>
      </w:r>
      <w:proofErr w:type="spellStart"/>
      <w:r w:rsidR="00AA681A" w:rsidRPr="009F2BC1">
        <w:t>Flink</w:t>
      </w:r>
      <w:proofErr w:type="spellEnd"/>
    </w:p>
    <w:p w14:paraId="015E60D2" w14:textId="77777777" w:rsidR="002D5251" w:rsidRDefault="002D5251" w:rsidP="002D5251">
      <w:r>
        <w:t>Преимущества:</w:t>
      </w:r>
    </w:p>
    <w:p w14:paraId="5B4A4A68" w14:textId="3E707292" w:rsidR="00942654" w:rsidRDefault="0054280A" w:rsidP="00942654">
      <w:pPr>
        <w:pStyle w:val="a0"/>
        <w:ind w:left="0" w:firstLine="851"/>
      </w:pPr>
      <w:r>
        <w:t xml:space="preserve"> </w:t>
      </w:r>
      <w:proofErr w:type="spellStart"/>
      <w:r w:rsidR="009F2BC1" w:rsidRPr="009F2BC1">
        <w:t>Flink</w:t>
      </w:r>
      <w:proofErr w:type="spellEnd"/>
      <w:r>
        <w:t xml:space="preserve"> </w:t>
      </w:r>
      <w:r w:rsidR="009F2BC1" w:rsidRPr="009F2BC1">
        <w:t>обрабатывает</w:t>
      </w:r>
      <w:r>
        <w:t xml:space="preserve"> </w:t>
      </w:r>
      <w:r w:rsidR="009F2BC1" w:rsidRPr="009F2BC1">
        <w:t>события</w:t>
      </w:r>
      <w:r>
        <w:t xml:space="preserve"> </w:t>
      </w:r>
      <w:r w:rsidR="009F2BC1" w:rsidRPr="009F2BC1">
        <w:t>по</w:t>
      </w:r>
      <w:r>
        <w:t xml:space="preserve"> </w:t>
      </w:r>
      <w:r w:rsidR="009F2BC1" w:rsidRPr="009F2BC1">
        <w:t>одному,</w:t>
      </w:r>
      <w:r>
        <w:t xml:space="preserve"> </w:t>
      </w:r>
      <w:r w:rsidR="009F2BC1" w:rsidRPr="009F2BC1">
        <w:t>что</w:t>
      </w:r>
      <w:r>
        <w:t xml:space="preserve"> </w:t>
      </w:r>
      <w:r w:rsidR="009F2BC1" w:rsidRPr="009F2BC1">
        <w:t>позволяет</w:t>
      </w:r>
      <w:r>
        <w:t xml:space="preserve"> </w:t>
      </w:r>
      <w:r w:rsidR="009F2BC1" w:rsidRPr="009F2BC1">
        <w:t>достигать</w:t>
      </w:r>
      <w:r>
        <w:t xml:space="preserve"> </w:t>
      </w:r>
      <w:r w:rsidR="009F2BC1" w:rsidRPr="009F2BC1">
        <w:t>задержек</w:t>
      </w:r>
      <w:r>
        <w:t xml:space="preserve"> </w:t>
      </w:r>
      <w:r w:rsidR="009F2BC1" w:rsidRPr="009F2BC1">
        <w:t>в</w:t>
      </w:r>
      <w:r>
        <w:t xml:space="preserve"> </w:t>
      </w:r>
      <w:r w:rsidR="009F2BC1" w:rsidRPr="009F2BC1">
        <w:t>миллисекунды</w:t>
      </w:r>
      <w:r>
        <w:t xml:space="preserve"> </w:t>
      </w:r>
      <w:r w:rsidR="009F2BC1" w:rsidRPr="009F2BC1">
        <w:t>и</w:t>
      </w:r>
      <w:r>
        <w:t xml:space="preserve"> </w:t>
      </w:r>
      <w:r w:rsidR="009F2BC1" w:rsidRPr="009F2BC1">
        <w:t>идеально</w:t>
      </w:r>
      <w:r>
        <w:t xml:space="preserve"> </w:t>
      </w:r>
      <w:r w:rsidR="009F2BC1" w:rsidRPr="009F2BC1">
        <w:t>подходит</w:t>
      </w:r>
      <w:r>
        <w:t xml:space="preserve"> </w:t>
      </w:r>
      <w:r w:rsidR="009F2BC1" w:rsidRPr="009F2BC1">
        <w:t>для</w:t>
      </w:r>
      <w:r>
        <w:t xml:space="preserve"> </w:t>
      </w:r>
      <w:r w:rsidR="009F2BC1" w:rsidRPr="009F2BC1">
        <w:t>задач</w:t>
      </w:r>
      <w:r>
        <w:t xml:space="preserve"> </w:t>
      </w:r>
      <w:r w:rsidR="009F2BC1" w:rsidRPr="009F2BC1">
        <w:t>реального</w:t>
      </w:r>
      <w:r>
        <w:t xml:space="preserve"> </w:t>
      </w:r>
      <w:r w:rsidR="009F2BC1" w:rsidRPr="009F2BC1">
        <w:t>времени</w:t>
      </w:r>
      <w:r w:rsidR="00942654">
        <w:t>;</w:t>
      </w:r>
    </w:p>
    <w:p w14:paraId="4C155CDC" w14:textId="200A05AC" w:rsidR="00942654" w:rsidRDefault="009F2BC1" w:rsidP="00942654">
      <w:pPr>
        <w:pStyle w:val="a0"/>
        <w:ind w:left="0" w:firstLine="851"/>
      </w:pPr>
      <w:r>
        <w:lastRenderedPageBreak/>
        <w:t>п</w:t>
      </w:r>
      <w:r w:rsidRPr="009F2BC1">
        <w:t>родвинутое</w:t>
      </w:r>
      <w:r w:rsidR="0054280A">
        <w:t xml:space="preserve"> </w:t>
      </w:r>
      <w:r w:rsidRPr="009F2BC1">
        <w:t>управление</w:t>
      </w:r>
      <w:r w:rsidR="0054280A">
        <w:t xml:space="preserve"> </w:t>
      </w:r>
      <w:r w:rsidRPr="009F2BC1">
        <w:t>состоянием</w:t>
      </w:r>
      <w:r w:rsidR="0054280A">
        <w:t xml:space="preserve"> </w:t>
      </w:r>
      <w:r>
        <w:t>п</w:t>
      </w:r>
      <w:r w:rsidRPr="009F2BC1">
        <w:t>редоставляет</w:t>
      </w:r>
      <w:r w:rsidR="0054280A">
        <w:t xml:space="preserve"> </w:t>
      </w:r>
      <w:r w:rsidRPr="009F2BC1">
        <w:t>мощные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надежные</w:t>
      </w:r>
      <w:r w:rsidR="0054280A">
        <w:t xml:space="preserve"> </w:t>
      </w:r>
      <w:r w:rsidRPr="009F2BC1">
        <w:t>механизмы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хранения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управления</w:t>
      </w:r>
      <w:r w:rsidR="0054280A">
        <w:t xml:space="preserve"> </w:t>
      </w:r>
      <w:r w:rsidRPr="009F2BC1">
        <w:t>состоянием</w:t>
      </w:r>
      <w:r w:rsidR="0054280A">
        <w:t xml:space="preserve"> </w:t>
      </w:r>
      <w:r w:rsidRPr="009F2BC1">
        <w:t>вычислений,</w:t>
      </w:r>
      <w:r w:rsidR="0054280A">
        <w:t xml:space="preserve"> </w:t>
      </w:r>
      <w:r w:rsidRPr="009F2BC1">
        <w:t>что</w:t>
      </w:r>
      <w:r w:rsidR="0054280A">
        <w:t xml:space="preserve"> </w:t>
      </w:r>
      <w:r w:rsidRPr="009F2BC1">
        <w:t>критически</w:t>
      </w:r>
      <w:r w:rsidR="0054280A">
        <w:t xml:space="preserve"> </w:t>
      </w:r>
      <w:r w:rsidRPr="009F2BC1">
        <w:t>важно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сложных</w:t>
      </w:r>
      <w:r w:rsidR="0054280A">
        <w:t xml:space="preserve"> </w:t>
      </w:r>
      <w:r w:rsidRPr="009F2BC1">
        <w:t>алгоритмов</w:t>
      </w:r>
      <w:r w:rsidR="0054280A">
        <w:t xml:space="preserve"> </w:t>
      </w:r>
      <w:r w:rsidRPr="009F2BC1">
        <w:t>обработки</w:t>
      </w:r>
      <w:r w:rsidR="0054280A">
        <w:t xml:space="preserve"> </w:t>
      </w:r>
      <w:r w:rsidRPr="009F2BC1">
        <w:t>потоков</w:t>
      </w:r>
      <w:r w:rsidR="00942654">
        <w:t>;</w:t>
      </w:r>
    </w:p>
    <w:p w14:paraId="7427E351" w14:textId="3B4A59B4" w:rsidR="00942654" w:rsidRDefault="009F2BC1" w:rsidP="00942654">
      <w:pPr>
        <w:pStyle w:val="a0"/>
        <w:ind w:left="0" w:firstLine="851"/>
      </w:pPr>
      <w:r>
        <w:t>п</w:t>
      </w:r>
      <w:r w:rsidRPr="009F2BC1">
        <w:t>оддерживает</w:t>
      </w:r>
      <w:r w:rsidR="0054280A">
        <w:t xml:space="preserve"> </w:t>
      </w:r>
      <w:r w:rsidRPr="009F2BC1">
        <w:t>разнообразные</w:t>
      </w:r>
      <w:r w:rsidR="0054280A">
        <w:t xml:space="preserve"> </w:t>
      </w:r>
      <w:r w:rsidRPr="009F2BC1">
        <w:t>типы</w:t>
      </w:r>
      <w:r w:rsidR="0054280A">
        <w:t xml:space="preserve"> </w:t>
      </w:r>
      <w:r w:rsidRPr="009F2BC1">
        <w:t>окон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основе</w:t>
      </w:r>
      <w:r w:rsidR="0054280A">
        <w:t xml:space="preserve"> </w:t>
      </w:r>
      <w:r w:rsidRPr="009F2BC1">
        <w:t>времени</w:t>
      </w:r>
      <w:r w:rsidR="0054280A">
        <w:t xml:space="preserve"> </w:t>
      </w:r>
      <w:r w:rsidRPr="009F2BC1">
        <w:t>события</w:t>
      </w:r>
      <w:r w:rsidR="0054280A">
        <w:t xml:space="preserve"> </w:t>
      </w:r>
      <w:r w:rsidRPr="009F2BC1">
        <w:t>или</w:t>
      </w:r>
      <w:r w:rsidR="0054280A">
        <w:t xml:space="preserve"> </w:t>
      </w:r>
      <w:r w:rsidRPr="009F2BC1">
        <w:t>времени</w:t>
      </w:r>
      <w:r w:rsidR="0054280A">
        <w:t xml:space="preserve"> </w:t>
      </w:r>
      <w:r w:rsidRPr="009F2BC1">
        <w:t>обработки</w:t>
      </w:r>
      <w:r w:rsidR="00942654">
        <w:t>.</w:t>
      </w:r>
    </w:p>
    <w:p w14:paraId="08E2BC57" w14:textId="02899BBA" w:rsidR="002D5251" w:rsidRDefault="002D5251" w:rsidP="00942654">
      <w:r>
        <w:t>Недостатки:</w:t>
      </w:r>
    </w:p>
    <w:p w14:paraId="03174E58" w14:textId="3BA90894" w:rsidR="00942654" w:rsidRDefault="009F2BC1" w:rsidP="00942654">
      <w:pPr>
        <w:pStyle w:val="a0"/>
        <w:ind w:left="0" w:firstLine="851"/>
      </w:pPr>
      <w:r w:rsidRPr="009F2BC1">
        <w:t>API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концепции</w:t>
      </w:r>
      <w:r w:rsidR="0054280A">
        <w:t xml:space="preserve"> </w:t>
      </w:r>
      <w:proofErr w:type="spellStart"/>
      <w:r w:rsidRPr="009F2BC1">
        <w:t>Flink</w:t>
      </w:r>
      <w:proofErr w:type="spellEnd"/>
      <w:r w:rsidR="0054280A">
        <w:t xml:space="preserve"> </w:t>
      </w:r>
      <w:r w:rsidRPr="009F2BC1">
        <w:t>считаются</w:t>
      </w:r>
      <w:r w:rsidR="0054280A">
        <w:t xml:space="preserve"> </w:t>
      </w:r>
      <w:r w:rsidRPr="009F2BC1">
        <w:t>более</w:t>
      </w:r>
      <w:r w:rsidR="0054280A">
        <w:t xml:space="preserve"> </w:t>
      </w:r>
      <w:r w:rsidRPr="009F2BC1">
        <w:t>сложными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освоения</w:t>
      </w:r>
      <w:r w:rsidR="0054280A">
        <w:t xml:space="preserve"> </w:t>
      </w:r>
      <w:r w:rsidRPr="009F2BC1">
        <w:t>по</w:t>
      </w:r>
      <w:r w:rsidR="0054280A">
        <w:t xml:space="preserve"> </w:t>
      </w:r>
      <w:r w:rsidRPr="009F2BC1">
        <w:t>сравнению</w:t>
      </w:r>
      <w:r w:rsidR="0054280A">
        <w:t xml:space="preserve"> </w:t>
      </w:r>
      <w:r w:rsidRPr="009F2BC1">
        <w:t>с</w:t>
      </w:r>
      <w:r w:rsidR="0054280A">
        <w:t xml:space="preserve"> </w:t>
      </w:r>
      <w:r w:rsidRPr="009F2BC1">
        <w:t>Apache</w:t>
      </w:r>
      <w:r w:rsidR="0054280A">
        <w:t xml:space="preserve"> </w:t>
      </w:r>
      <w:r w:rsidRPr="009F2BC1">
        <w:t>Spark</w:t>
      </w:r>
      <w:r w:rsidR="00942654">
        <w:t>;</w:t>
      </w:r>
    </w:p>
    <w:p w14:paraId="30253267" w14:textId="47D1AE5A" w:rsidR="00942654" w:rsidRDefault="009F2BC1" w:rsidP="00942654">
      <w:pPr>
        <w:pStyle w:val="a0"/>
        <w:ind w:left="0" w:firstLine="851"/>
      </w:pPr>
      <w:r w:rsidRPr="009F2BC1">
        <w:t>API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оптимизатор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задач</w:t>
      </w:r>
      <w:r w:rsidR="0054280A">
        <w:t xml:space="preserve"> </w:t>
      </w:r>
      <w:r>
        <w:t>пакетной</w:t>
      </w:r>
      <w:r w:rsidR="0054280A">
        <w:t xml:space="preserve"> </w:t>
      </w:r>
      <w:r>
        <w:t>обработки</w:t>
      </w:r>
      <w:r w:rsidR="0054280A">
        <w:t xml:space="preserve"> </w:t>
      </w:r>
      <w:r w:rsidRPr="009F2BC1">
        <w:t>менее</w:t>
      </w:r>
      <w:r w:rsidR="0054280A">
        <w:t xml:space="preserve"> </w:t>
      </w:r>
      <w:r w:rsidRPr="009F2BC1">
        <w:t>развиты,</w:t>
      </w:r>
      <w:r w:rsidR="0054280A">
        <w:t xml:space="preserve"> </w:t>
      </w:r>
      <w:r w:rsidRPr="009F2BC1">
        <w:t>чем</w:t>
      </w:r>
      <w:r w:rsidR="0054280A">
        <w:t xml:space="preserve"> </w:t>
      </w:r>
      <w:r w:rsidRPr="009F2BC1">
        <w:t>Catalyst</w:t>
      </w:r>
      <w:r w:rsidR="0054280A">
        <w:t xml:space="preserve"> </w:t>
      </w:r>
      <w:proofErr w:type="spellStart"/>
      <w:r w:rsidRPr="009F2BC1">
        <w:t>Optimizer</w:t>
      </w:r>
      <w:proofErr w:type="spellEnd"/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Spark</w:t>
      </w:r>
      <w:r w:rsidR="0054280A">
        <w:t xml:space="preserve"> </w:t>
      </w:r>
      <w:r w:rsidRPr="009F2BC1">
        <w:t>SQL</w:t>
      </w:r>
      <w:r w:rsidR="00942654">
        <w:t>;</w:t>
      </w:r>
    </w:p>
    <w:p w14:paraId="0798CF44" w14:textId="02F3B7B0" w:rsidR="00942654" w:rsidRDefault="009F2BC1" w:rsidP="00BC4D45">
      <w:pPr>
        <w:pStyle w:val="a0"/>
        <w:ind w:left="0" w:firstLine="851"/>
      </w:pPr>
      <w:r>
        <w:t>м</w:t>
      </w:r>
      <w:r w:rsidRPr="009F2BC1">
        <w:t>еньшее</w:t>
      </w:r>
      <w:r w:rsidR="0054280A">
        <w:t xml:space="preserve"> </w:t>
      </w:r>
      <w:r w:rsidRPr="009F2BC1">
        <w:t>сообщество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экосистема</w:t>
      </w:r>
      <w:r>
        <w:t>,</w:t>
      </w:r>
      <w:r w:rsidR="0054280A">
        <w:t xml:space="preserve"> </w:t>
      </w:r>
      <w:r>
        <w:t>ч</w:t>
      </w:r>
      <w:r w:rsidRPr="009F2BC1">
        <w:t>то</w:t>
      </w:r>
      <w:r w:rsidR="0054280A">
        <w:t xml:space="preserve"> </w:t>
      </w:r>
      <w:r w:rsidRPr="009F2BC1">
        <w:t>выражается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меньшем</w:t>
      </w:r>
      <w:r w:rsidR="0054280A">
        <w:t xml:space="preserve"> </w:t>
      </w:r>
      <w:r w:rsidRPr="009F2BC1">
        <w:t>количестве</w:t>
      </w:r>
      <w:r w:rsidR="0054280A">
        <w:t xml:space="preserve"> </w:t>
      </w:r>
      <w:r w:rsidRPr="009F2BC1">
        <w:t>готовых</w:t>
      </w:r>
      <w:r w:rsidR="0054280A">
        <w:t xml:space="preserve"> </w:t>
      </w:r>
      <w:r w:rsidRPr="009F2BC1">
        <w:t>библиотек,</w:t>
      </w:r>
      <w:r w:rsidR="0054280A">
        <w:t xml:space="preserve"> </w:t>
      </w:r>
      <w:r w:rsidRPr="009F2BC1">
        <w:t>интеграций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общедоступных</w:t>
      </w:r>
      <w:r w:rsidR="0054280A">
        <w:t xml:space="preserve"> </w:t>
      </w:r>
      <w:r w:rsidRPr="009F2BC1">
        <w:t>материалов</w:t>
      </w:r>
      <w:r w:rsidR="00942654">
        <w:t>.</w:t>
      </w:r>
    </w:p>
    <w:p w14:paraId="35B41665" w14:textId="77777777" w:rsidR="009F2BC1" w:rsidRDefault="009F2BC1" w:rsidP="00702A8E"/>
    <w:p w14:paraId="3AF115C1" w14:textId="2220498A" w:rsidR="009F2BC1" w:rsidRDefault="009F2BC1" w:rsidP="009F2BC1">
      <w:r>
        <w:t>На</w:t>
      </w:r>
      <w:r w:rsidR="0054280A">
        <w:t xml:space="preserve"> </w:t>
      </w:r>
      <w:r>
        <w:t>основе</w:t>
      </w:r>
      <w:r w:rsidR="0054280A">
        <w:t xml:space="preserve"> </w:t>
      </w:r>
      <w:r>
        <w:t>анализа</w:t>
      </w:r>
      <w:r w:rsidR="0054280A">
        <w:t xml:space="preserve"> </w:t>
      </w:r>
      <w:r>
        <w:t>вышеописанных</w:t>
      </w:r>
      <w:r w:rsidR="0054280A">
        <w:t xml:space="preserve"> </w:t>
      </w:r>
      <w:r>
        <w:t>систем</w:t>
      </w:r>
      <w:r w:rsidR="0054280A">
        <w:t xml:space="preserve"> </w:t>
      </w:r>
      <w:r>
        <w:t>обработки</w:t>
      </w:r>
      <w:r w:rsidR="0054280A">
        <w:t xml:space="preserve"> </w:t>
      </w:r>
      <w:r>
        <w:t>данных</w:t>
      </w:r>
      <w:r w:rsidR="0054280A">
        <w:t xml:space="preserve"> </w:t>
      </w:r>
      <w:r>
        <w:t>были</w:t>
      </w:r>
      <w:r w:rsidR="0054280A">
        <w:t xml:space="preserve"> </w:t>
      </w:r>
      <w:r>
        <w:t>выявлены</w:t>
      </w:r>
      <w:r w:rsidR="0054280A">
        <w:t xml:space="preserve"> </w:t>
      </w:r>
      <w:r>
        <w:t>различные</w:t>
      </w:r>
      <w:r w:rsidR="0054280A">
        <w:t xml:space="preserve"> </w:t>
      </w:r>
      <w:r>
        <w:t>их</w:t>
      </w:r>
      <w:r w:rsidR="0054280A">
        <w:t xml:space="preserve"> </w:t>
      </w:r>
      <w:r>
        <w:t>преимущества.</w:t>
      </w:r>
      <w:r w:rsidR="0054280A">
        <w:t xml:space="preserve"> </w:t>
      </w:r>
      <w:r>
        <w:t>Apache</w:t>
      </w:r>
      <w:r w:rsidR="0054280A">
        <w:t xml:space="preserve"> </w:t>
      </w:r>
      <w:proofErr w:type="spellStart"/>
      <w:r>
        <w:t>Hadoop</w:t>
      </w:r>
      <w:proofErr w:type="spellEnd"/>
      <w:r w:rsidR="0054280A">
        <w:t xml:space="preserve"> </w:t>
      </w:r>
      <w:r>
        <w:t>предоставляет</w:t>
      </w:r>
      <w:r w:rsidR="0054280A">
        <w:t xml:space="preserve"> </w:t>
      </w:r>
      <w:r>
        <w:t>непревзойденную</w:t>
      </w:r>
      <w:r w:rsidR="0054280A">
        <w:t xml:space="preserve"> </w:t>
      </w:r>
      <w:r>
        <w:t>масштабируемость</w:t>
      </w:r>
      <w:r w:rsidR="0054280A">
        <w:t xml:space="preserve"> </w:t>
      </w:r>
      <w:r>
        <w:t>и</w:t>
      </w:r>
      <w:r w:rsidR="0054280A">
        <w:t xml:space="preserve"> </w:t>
      </w:r>
      <w:r>
        <w:t>отказоустойчивость</w:t>
      </w:r>
      <w:r w:rsidR="0054280A">
        <w:t xml:space="preserve"> </w:t>
      </w:r>
      <w:r>
        <w:t>для</w:t>
      </w:r>
      <w:r w:rsidR="0054280A">
        <w:t xml:space="preserve"> </w:t>
      </w:r>
      <w:r>
        <w:t>хранения</w:t>
      </w:r>
      <w:r w:rsidR="0054280A">
        <w:t xml:space="preserve"> </w:t>
      </w:r>
      <w:r>
        <w:t>данных.</w:t>
      </w:r>
      <w:r w:rsidR="0054280A">
        <w:t xml:space="preserve"> </w:t>
      </w:r>
      <w:r>
        <w:t>Apache</w:t>
      </w:r>
      <w:r w:rsidR="0054280A">
        <w:t xml:space="preserve"> </w:t>
      </w:r>
      <w:proofErr w:type="spellStart"/>
      <w:r>
        <w:t>Airflow</w:t>
      </w:r>
      <w:proofErr w:type="spellEnd"/>
      <w:r w:rsidR="0054280A">
        <w:t xml:space="preserve"> </w:t>
      </w:r>
      <w:r>
        <w:t>является</w:t>
      </w:r>
      <w:r w:rsidR="0054280A">
        <w:t xml:space="preserve"> </w:t>
      </w:r>
      <w:r>
        <w:t>мощным</w:t>
      </w:r>
      <w:r w:rsidR="0054280A">
        <w:t xml:space="preserve"> </w:t>
      </w:r>
      <w:r>
        <w:t>и</w:t>
      </w:r>
      <w:r w:rsidR="0054280A">
        <w:t xml:space="preserve"> </w:t>
      </w:r>
      <w:r>
        <w:t>гибким</w:t>
      </w:r>
      <w:r w:rsidR="0054280A">
        <w:t xml:space="preserve"> </w:t>
      </w:r>
      <w:r>
        <w:t>инструментом</w:t>
      </w:r>
      <w:r w:rsidR="0054280A">
        <w:t xml:space="preserve"> </w:t>
      </w:r>
      <w:r>
        <w:t>для</w:t>
      </w:r>
      <w:r w:rsidR="0054280A">
        <w:t xml:space="preserve"> </w:t>
      </w:r>
      <w:proofErr w:type="spellStart"/>
      <w:r>
        <w:t>оркестрации</w:t>
      </w:r>
      <w:proofErr w:type="spellEnd"/>
      <w:r w:rsidR="0054280A">
        <w:t xml:space="preserve"> </w:t>
      </w:r>
      <w:r>
        <w:t>сложных</w:t>
      </w:r>
      <w:r w:rsidR="0054280A">
        <w:t xml:space="preserve"> </w:t>
      </w:r>
      <w:r>
        <w:t>рабочих</w:t>
      </w:r>
      <w:r w:rsidR="0054280A">
        <w:t xml:space="preserve"> </w:t>
      </w:r>
      <w:r>
        <w:t>процессов.</w:t>
      </w:r>
      <w:r w:rsidR="0054280A">
        <w:t xml:space="preserve"> </w:t>
      </w:r>
      <w:r>
        <w:t>Apache</w:t>
      </w:r>
      <w:r w:rsidR="0054280A">
        <w:t xml:space="preserve"> </w:t>
      </w:r>
      <w:proofErr w:type="spellStart"/>
      <w:r>
        <w:t>Flink</w:t>
      </w:r>
      <w:proofErr w:type="spellEnd"/>
      <w:r w:rsidR="0054280A">
        <w:t xml:space="preserve"> </w:t>
      </w:r>
      <w:r>
        <w:t>демонстрирует</w:t>
      </w:r>
      <w:r w:rsidR="0054280A">
        <w:t xml:space="preserve"> </w:t>
      </w:r>
      <w:r>
        <w:t>высочайшую</w:t>
      </w:r>
      <w:r w:rsidR="0054280A">
        <w:t xml:space="preserve"> </w:t>
      </w:r>
      <w:r>
        <w:t>производительность</w:t>
      </w:r>
      <w:r w:rsidR="0054280A">
        <w:t xml:space="preserve"> </w:t>
      </w:r>
      <w:r>
        <w:t>и</w:t>
      </w:r>
      <w:r w:rsidR="0054280A">
        <w:t xml:space="preserve"> </w:t>
      </w:r>
      <w:r>
        <w:t>низкую</w:t>
      </w:r>
      <w:r w:rsidR="0054280A">
        <w:t xml:space="preserve"> </w:t>
      </w:r>
      <w:r>
        <w:t>задержку</w:t>
      </w:r>
      <w:r w:rsidR="0054280A">
        <w:t xml:space="preserve"> </w:t>
      </w:r>
      <w:r>
        <w:t>в</w:t>
      </w:r>
      <w:r w:rsidR="0054280A">
        <w:t xml:space="preserve"> </w:t>
      </w:r>
      <w:r>
        <w:t>задачах</w:t>
      </w:r>
      <w:r w:rsidR="0054280A">
        <w:t xml:space="preserve"> </w:t>
      </w:r>
      <w:r>
        <w:t>потоковой</w:t>
      </w:r>
      <w:r w:rsidR="0054280A">
        <w:t xml:space="preserve"> </w:t>
      </w:r>
      <w:r>
        <w:t>обработки.</w:t>
      </w:r>
    </w:p>
    <w:p w14:paraId="02D3E788" w14:textId="2C869DF3" w:rsidR="00702A8E" w:rsidRDefault="009F2BC1" w:rsidP="009F2BC1">
      <w:r>
        <w:t>Однако</w:t>
      </w:r>
      <w:r w:rsidR="0054280A">
        <w:t xml:space="preserve"> </w:t>
      </w:r>
      <w:r>
        <w:t>для</w:t>
      </w:r>
      <w:r w:rsidR="0054280A">
        <w:t xml:space="preserve"> </w:t>
      </w:r>
      <w:r>
        <w:t>цели</w:t>
      </w:r>
      <w:r w:rsidR="0054280A">
        <w:t xml:space="preserve"> </w:t>
      </w:r>
      <w:r>
        <w:t>проекта</w:t>
      </w:r>
      <w:r w:rsidR="0054280A">
        <w:t xml:space="preserve"> </w:t>
      </w:r>
      <w:r>
        <w:t>был</w:t>
      </w:r>
      <w:r w:rsidR="0054280A">
        <w:t xml:space="preserve"> </w:t>
      </w:r>
      <w:r>
        <w:t>выявлен</w:t>
      </w:r>
      <w:r w:rsidR="0054280A">
        <w:t xml:space="preserve"> </w:t>
      </w:r>
      <w:r>
        <w:t>ряд</w:t>
      </w:r>
      <w:r w:rsidR="0054280A">
        <w:t xml:space="preserve"> </w:t>
      </w:r>
      <w:r>
        <w:t>недостатков</w:t>
      </w:r>
      <w:r w:rsidR="0054280A">
        <w:t xml:space="preserve"> </w:t>
      </w:r>
      <w:r>
        <w:t>у</w:t>
      </w:r>
      <w:r w:rsidR="0054280A">
        <w:t xml:space="preserve"> </w:t>
      </w:r>
      <w:r>
        <w:t>рассмотренных</w:t>
      </w:r>
      <w:r w:rsidR="0054280A">
        <w:t xml:space="preserve"> </w:t>
      </w:r>
      <w:r>
        <w:t>аналогов,</w:t>
      </w:r>
      <w:r w:rsidR="0054280A">
        <w:t xml:space="preserve"> </w:t>
      </w:r>
      <w:r>
        <w:t>которые</w:t>
      </w:r>
      <w:r w:rsidR="0054280A">
        <w:t xml:space="preserve"> </w:t>
      </w:r>
      <w:r>
        <w:t>делают</w:t>
      </w:r>
      <w:r w:rsidR="0054280A">
        <w:t xml:space="preserve"> </w:t>
      </w:r>
      <w:r>
        <w:t>их</w:t>
      </w:r>
      <w:r w:rsidR="0054280A">
        <w:t xml:space="preserve"> </w:t>
      </w:r>
      <w:r>
        <w:t>применение</w:t>
      </w:r>
      <w:r w:rsidR="0054280A">
        <w:t xml:space="preserve"> </w:t>
      </w:r>
      <w:r>
        <w:t>неоптимальным:</w:t>
      </w:r>
    </w:p>
    <w:p w14:paraId="52A42E06" w14:textId="4ED016D9" w:rsidR="009F2BC1" w:rsidRPr="009F2BC1" w:rsidRDefault="009F2BC1" w:rsidP="009F2BC1">
      <w:pPr>
        <w:pStyle w:val="a0"/>
        <w:ind w:left="0" w:firstLine="851"/>
      </w:pPr>
      <w:r w:rsidRPr="009F2BC1">
        <w:t>Apache</w:t>
      </w:r>
      <w:r w:rsidR="0054280A">
        <w:t xml:space="preserve"> </w:t>
      </w:r>
      <w:proofErr w:type="spellStart"/>
      <w:r w:rsidRPr="009F2BC1">
        <w:t>Hadoop</w:t>
      </w:r>
      <w:proofErr w:type="spellEnd"/>
      <w:r w:rsidR="0054280A">
        <w:t xml:space="preserve"> </w:t>
      </w:r>
      <w:r w:rsidRPr="009F2BC1">
        <w:t>использует</w:t>
      </w:r>
      <w:r w:rsidR="0054280A">
        <w:t xml:space="preserve"> </w:t>
      </w:r>
      <w:r w:rsidRPr="009F2BC1">
        <w:t>устаревшую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медленную</w:t>
      </w:r>
      <w:r w:rsidR="0054280A">
        <w:t xml:space="preserve"> </w:t>
      </w:r>
      <w:r w:rsidRPr="009F2BC1">
        <w:t>модель</w:t>
      </w:r>
      <w:r w:rsidR="0054280A">
        <w:t xml:space="preserve"> </w:t>
      </w:r>
      <w:r w:rsidRPr="009F2BC1">
        <w:t>вычислений</w:t>
      </w:r>
      <w:r w:rsidR="0054280A">
        <w:t xml:space="preserve"> </w:t>
      </w:r>
      <w:proofErr w:type="spellStart"/>
      <w:r w:rsidRPr="009F2BC1">
        <w:t>MapReduce</w:t>
      </w:r>
      <w:proofErr w:type="spellEnd"/>
      <w:r w:rsidRPr="009F2BC1">
        <w:t>,</w:t>
      </w:r>
      <w:r w:rsidR="0054280A">
        <w:t xml:space="preserve"> </w:t>
      </w:r>
      <w:r w:rsidRPr="009F2BC1">
        <w:t>основанную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дисковых</w:t>
      </w:r>
      <w:r w:rsidR="0054280A">
        <w:t xml:space="preserve"> </w:t>
      </w:r>
      <w:r w:rsidRPr="009F2BC1">
        <w:t>операциях,</w:t>
      </w:r>
      <w:r w:rsidR="0054280A">
        <w:t xml:space="preserve"> </w:t>
      </w:r>
      <w:r w:rsidRPr="009F2BC1">
        <w:t>что</w:t>
      </w:r>
      <w:r w:rsidR="0054280A">
        <w:t xml:space="preserve"> </w:t>
      </w:r>
      <w:r w:rsidRPr="009F2BC1">
        <w:t>неприемлемо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задачи</w:t>
      </w:r>
      <w:r w:rsidR="0054280A">
        <w:t xml:space="preserve"> </w:t>
      </w:r>
      <w:r w:rsidRPr="009F2BC1">
        <w:t>оперативного</w:t>
      </w:r>
      <w:r w:rsidR="0054280A">
        <w:t xml:space="preserve"> </w:t>
      </w:r>
      <w:r w:rsidRPr="009F2BC1">
        <w:t>обновления</w:t>
      </w:r>
      <w:r w:rsidR="0054280A">
        <w:t xml:space="preserve"> </w:t>
      </w:r>
      <w:r w:rsidRPr="009F2BC1">
        <w:t>витрин;</w:t>
      </w:r>
    </w:p>
    <w:p w14:paraId="43826729" w14:textId="17CFF94A" w:rsidR="009F2BC1" w:rsidRPr="009F2BC1" w:rsidRDefault="009F2BC1" w:rsidP="009F2BC1">
      <w:pPr>
        <w:pStyle w:val="a0"/>
        <w:ind w:left="0" w:firstLine="851"/>
      </w:pPr>
      <w:r w:rsidRPr="009F2BC1">
        <w:t>Apache</w:t>
      </w:r>
      <w:r w:rsidR="0054280A">
        <w:t xml:space="preserve"> </w:t>
      </w:r>
      <w:proofErr w:type="spellStart"/>
      <w:r w:rsidRPr="009F2BC1">
        <w:t>Airflow</w:t>
      </w:r>
      <w:proofErr w:type="spellEnd"/>
      <w:r w:rsidR="0054280A">
        <w:t xml:space="preserve"> </w:t>
      </w:r>
      <w:r w:rsidRPr="009F2BC1">
        <w:t>не</w:t>
      </w:r>
      <w:r w:rsidR="0054280A">
        <w:t xml:space="preserve"> </w:t>
      </w:r>
      <w:r w:rsidRPr="009F2BC1">
        <w:t>является</w:t>
      </w:r>
      <w:r w:rsidR="0054280A">
        <w:t xml:space="preserve"> </w:t>
      </w:r>
      <w:r w:rsidRPr="009F2BC1">
        <w:t>вычислительным</w:t>
      </w:r>
      <w:r w:rsidR="0054280A">
        <w:t xml:space="preserve"> </w:t>
      </w:r>
      <w:r w:rsidRPr="009F2BC1">
        <w:t>движком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может</w:t>
      </w:r>
      <w:r w:rsidR="0054280A">
        <w:t xml:space="preserve"> </w:t>
      </w:r>
      <w:r w:rsidRPr="009F2BC1">
        <w:t>лишь</w:t>
      </w:r>
      <w:r w:rsidR="0054280A">
        <w:t xml:space="preserve"> </w:t>
      </w:r>
      <w:r w:rsidRPr="009F2BC1">
        <w:t>управлять</w:t>
      </w:r>
      <w:r w:rsidR="0054280A">
        <w:t xml:space="preserve"> </w:t>
      </w:r>
      <w:r w:rsidRPr="009F2BC1">
        <w:t>запуском</w:t>
      </w:r>
      <w:r w:rsidR="0054280A">
        <w:t xml:space="preserve"> </w:t>
      </w:r>
      <w:r w:rsidRPr="009F2BC1">
        <w:t>задач,</w:t>
      </w:r>
      <w:r w:rsidR="0054280A">
        <w:t xml:space="preserve"> </w:t>
      </w:r>
      <w:r w:rsidRPr="009F2BC1">
        <w:t>но</w:t>
      </w:r>
      <w:r w:rsidR="0054280A">
        <w:t xml:space="preserve"> </w:t>
      </w:r>
      <w:r w:rsidRPr="009F2BC1">
        <w:t>не</w:t>
      </w:r>
      <w:r w:rsidR="0054280A">
        <w:t xml:space="preserve"> </w:t>
      </w:r>
      <w:r w:rsidRPr="009F2BC1">
        <w:t>выполнять</w:t>
      </w:r>
      <w:r w:rsidR="0054280A">
        <w:t xml:space="preserve"> </w:t>
      </w:r>
      <w:r w:rsidRPr="009F2BC1">
        <w:t>саму</w:t>
      </w:r>
      <w:r w:rsidR="0054280A">
        <w:t xml:space="preserve"> </w:t>
      </w:r>
      <w:r w:rsidRPr="009F2BC1">
        <w:t>обработку</w:t>
      </w:r>
      <w:r w:rsidR="0054280A">
        <w:t xml:space="preserve"> </w:t>
      </w:r>
      <w:r w:rsidRPr="009F2BC1">
        <w:t>данных;</w:t>
      </w:r>
    </w:p>
    <w:p w14:paraId="475B8C80" w14:textId="7573C779" w:rsidR="009F2BC1" w:rsidRDefault="009F2BC1" w:rsidP="009F2BC1">
      <w:pPr>
        <w:pStyle w:val="a0"/>
        <w:ind w:left="0" w:firstLine="851"/>
      </w:pPr>
      <w:r w:rsidRPr="009F2BC1">
        <w:t>Apache</w:t>
      </w:r>
      <w:r w:rsidR="0054280A">
        <w:t xml:space="preserve"> </w:t>
      </w:r>
      <w:proofErr w:type="spellStart"/>
      <w:r w:rsidRPr="009F2BC1">
        <w:t>Flink</w:t>
      </w:r>
      <w:proofErr w:type="spellEnd"/>
      <w:r w:rsidRPr="009F2BC1">
        <w:t>,</w:t>
      </w:r>
      <w:r w:rsidR="0054280A">
        <w:t xml:space="preserve"> </w:t>
      </w:r>
      <w:r w:rsidRPr="009F2BC1">
        <w:t>будучи</w:t>
      </w:r>
      <w:r w:rsidR="0054280A">
        <w:t xml:space="preserve"> </w:t>
      </w:r>
      <w:r w:rsidRPr="009F2BC1">
        <w:t>ориентированным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первую</w:t>
      </w:r>
      <w:r w:rsidR="0054280A">
        <w:t xml:space="preserve"> </w:t>
      </w:r>
      <w:r w:rsidRPr="009F2BC1">
        <w:t>очередь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потоковую</w:t>
      </w:r>
      <w:r w:rsidR="0054280A">
        <w:t xml:space="preserve"> </w:t>
      </w:r>
      <w:r w:rsidRPr="009F2BC1">
        <w:t>обработку,</w:t>
      </w:r>
      <w:r w:rsidR="0054280A">
        <w:t xml:space="preserve"> </w:t>
      </w:r>
      <w:r w:rsidRPr="009F2BC1">
        <w:t>сложнее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освоении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менее</w:t>
      </w:r>
      <w:r w:rsidR="0054280A">
        <w:t xml:space="preserve"> </w:t>
      </w:r>
      <w:r w:rsidRPr="009F2BC1">
        <w:t>оптимизирован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классических</w:t>
      </w:r>
      <w:r w:rsidR="0054280A">
        <w:t xml:space="preserve"> </w:t>
      </w:r>
      <w:r w:rsidRPr="009F2BC1">
        <w:t>ETL-задач</w:t>
      </w:r>
      <w:r w:rsidR="0054280A">
        <w:t xml:space="preserve"> </w:t>
      </w:r>
      <w:r w:rsidRPr="009F2BC1">
        <w:t>пакетной</w:t>
      </w:r>
      <w:r w:rsidR="0054280A">
        <w:t xml:space="preserve"> </w:t>
      </w:r>
      <w:r w:rsidRPr="009F2BC1">
        <w:t>обработки,</w:t>
      </w:r>
      <w:r w:rsidR="0054280A">
        <w:t xml:space="preserve"> </w:t>
      </w:r>
      <w:r w:rsidRPr="009F2BC1">
        <w:t>которые</w:t>
      </w:r>
      <w:r w:rsidR="0054280A">
        <w:t xml:space="preserve"> </w:t>
      </w:r>
      <w:r w:rsidRPr="009F2BC1">
        <w:t>составляют</w:t>
      </w:r>
      <w:r w:rsidR="0054280A">
        <w:t xml:space="preserve"> </w:t>
      </w:r>
      <w:r w:rsidRPr="009F2BC1">
        <w:t>основу</w:t>
      </w:r>
      <w:r w:rsidR="0054280A">
        <w:t xml:space="preserve"> </w:t>
      </w:r>
      <w:r w:rsidRPr="009F2BC1">
        <w:t>данного</w:t>
      </w:r>
      <w:r w:rsidR="0054280A">
        <w:t xml:space="preserve"> </w:t>
      </w:r>
      <w:r w:rsidRPr="009F2BC1">
        <w:t>проекта.</w:t>
      </w:r>
    </w:p>
    <w:p w14:paraId="792ACFFD" w14:textId="4F8E5365" w:rsidR="009F2BC1" w:rsidRDefault="009F2BC1" w:rsidP="009F2BC1">
      <w:r w:rsidRPr="009F2BC1">
        <w:t>Для</w:t>
      </w:r>
      <w:r w:rsidR="0054280A">
        <w:t xml:space="preserve"> </w:t>
      </w:r>
      <w:r w:rsidRPr="009F2BC1">
        <w:t>решения</w:t>
      </w:r>
      <w:r w:rsidR="0054280A">
        <w:t xml:space="preserve"> </w:t>
      </w:r>
      <w:r w:rsidRPr="009F2BC1">
        <w:t>поставленной</w:t>
      </w:r>
      <w:r w:rsidR="0054280A">
        <w:t xml:space="preserve"> </w:t>
      </w:r>
      <w:r w:rsidRPr="009F2BC1">
        <w:t>задачи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создания</w:t>
      </w:r>
      <w:r w:rsidR="0054280A">
        <w:t xml:space="preserve"> </w:t>
      </w:r>
      <w:r w:rsidRPr="009F2BC1">
        <w:t>эффективной</w:t>
      </w:r>
      <w:r w:rsidR="0054280A">
        <w:t xml:space="preserve"> </w:t>
      </w:r>
      <w:r w:rsidRPr="009F2BC1">
        <w:t>системы</w:t>
      </w:r>
      <w:r w:rsidR="0054280A">
        <w:t xml:space="preserve"> </w:t>
      </w:r>
      <w:r w:rsidRPr="009F2BC1">
        <w:t>СОВД-Spark</w:t>
      </w:r>
      <w:r w:rsidR="0054280A">
        <w:t xml:space="preserve"> </w:t>
      </w:r>
      <w:r w:rsidRPr="009F2BC1">
        <w:t>был</w:t>
      </w:r>
      <w:r w:rsidR="0054280A">
        <w:t xml:space="preserve"> </w:t>
      </w:r>
      <w:r w:rsidRPr="009F2BC1">
        <w:t>выбран</w:t>
      </w:r>
      <w:r w:rsidR="0054280A">
        <w:t xml:space="preserve"> </w:t>
      </w:r>
      <w:r w:rsidRPr="009F2BC1">
        <w:t>фреймворк</w:t>
      </w:r>
      <w:r w:rsidR="0054280A">
        <w:t xml:space="preserve"> </w:t>
      </w:r>
      <w:r w:rsidRPr="009F2BC1">
        <w:t>Apache</w:t>
      </w:r>
      <w:r w:rsidR="0054280A">
        <w:t xml:space="preserve"> </w:t>
      </w:r>
      <w:r w:rsidRPr="009F2BC1">
        <w:t>Spark,</w:t>
      </w:r>
      <w:r w:rsidR="0054280A">
        <w:t xml:space="preserve"> </w:t>
      </w:r>
      <w:r w:rsidRPr="009F2BC1">
        <w:t>который</w:t>
      </w:r>
      <w:r w:rsidR="0054280A">
        <w:t xml:space="preserve"> </w:t>
      </w:r>
      <w:r w:rsidRPr="009F2BC1">
        <w:t>предлагает</w:t>
      </w:r>
      <w:r w:rsidR="0054280A">
        <w:t xml:space="preserve"> </w:t>
      </w:r>
      <w:r w:rsidRPr="009F2BC1">
        <w:t>следующие</w:t>
      </w:r>
      <w:r w:rsidR="0054280A">
        <w:t xml:space="preserve"> </w:t>
      </w:r>
      <w:r w:rsidRPr="009F2BC1">
        <w:t>ключевые</w:t>
      </w:r>
      <w:r w:rsidR="0054280A">
        <w:t xml:space="preserve"> </w:t>
      </w:r>
      <w:r w:rsidRPr="009F2BC1">
        <w:t>преимущества</w:t>
      </w:r>
      <w:r w:rsidR="0054280A">
        <w:t xml:space="preserve"> </w:t>
      </w:r>
      <w:r w:rsidRPr="009F2BC1">
        <w:t>перед</w:t>
      </w:r>
      <w:r w:rsidR="0054280A">
        <w:t xml:space="preserve"> </w:t>
      </w:r>
      <w:r w:rsidRPr="009F2BC1">
        <w:t>аналогами:</w:t>
      </w:r>
    </w:p>
    <w:p w14:paraId="574CBABF" w14:textId="7BAC84C2" w:rsidR="009F2BC1" w:rsidRDefault="009F2BC1" w:rsidP="009F2BC1">
      <w:pPr>
        <w:pStyle w:val="a0"/>
        <w:ind w:left="0" w:firstLine="851"/>
      </w:pPr>
      <w:r>
        <w:t>в</w:t>
      </w:r>
      <w:r w:rsidRPr="009F2BC1">
        <w:t>ысокая</w:t>
      </w:r>
      <w:r w:rsidR="0054280A">
        <w:t xml:space="preserve"> </w:t>
      </w:r>
      <w:r w:rsidRPr="009F2BC1">
        <w:t>производительность</w:t>
      </w:r>
      <w:r w:rsidR="0054280A">
        <w:t xml:space="preserve"> </w:t>
      </w:r>
      <w:r w:rsidRPr="009F2BC1">
        <w:t>за</w:t>
      </w:r>
      <w:r w:rsidR="0054280A">
        <w:t xml:space="preserve"> </w:t>
      </w:r>
      <w:r w:rsidRPr="009F2BC1">
        <w:t>счет</w:t>
      </w:r>
      <w:r w:rsidR="0054280A">
        <w:t xml:space="preserve"> </w:t>
      </w:r>
      <w:r w:rsidRPr="009F2BC1">
        <w:t>обработки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памяти</w:t>
      </w:r>
      <w:r>
        <w:t>;</w:t>
      </w:r>
    </w:p>
    <w:p w14:paraId="43005631" w14:textId="3A209441" w:rsidR="009F2BC1" w:rsidRDefault="009F2BC1" w:rsidP="009F2BC1">
      <w:pPr>
        <w:pStyle w:val="a0"/>
        <w:ind w:left="0" w:firstLine="851"/>
      </w:pPr>
      <w:r w:rsidRPr="009F2BC1">
        <w:lastRenderedPageBreak/>
        <w:t>Spark</w:t>
      </w:r>
      <w:r w:rsidR="0054280A">
        <w:t xml:space="preserve"> </w:t>
      </w:r>
      <w:r w:rsidRPr="009F2BC1">
        <w:t>предоставляет</w:t>
      </w:r>
      <w:r w:rsidR="0054280A">
        <w:t xml:space="preserve"> </w:t>
      </w:r>
      <w:r w:rsidRPr="009F2BC1">
        <w:t>единый</w:t>
      </w:r>
      <w:r w:rsidR="0054280A">
        <w:t xml:space="preserve"> </w:t>
      </w:r>
      <w:r w:rsidRPr="009F2BC1">
        <w:t>API</w:t>
      </w:r>
      <w:r w:rsidR="0054280A">
        <w:t xml:space="preserve"> </w:t>
      </w:r>
      <w:r w:rsidRPr="009F2BC1">
        <w:t>(Spark</w:t>
      </w:r>
      <w:r w:rsidR="0054280A">
        <w:t xml:space="preserve"> </w:t>
      </w:r>
      <w:r w:rsidRPr="009F2BC1">
        <w:t>SQL,</w:t>
      </w:r>
      <w:r w:rsidR="0054280A">
        <w:t xml:space="preserve"> </w:t>
      </w:r>
      <w:proofErr w:type="spellStart"/>
      <w:r w:rsidRPr="009F2BC1">
        <w:t>DataFrame</w:t>
      </w:r>
      <w:proofErr w:type="spellEnd"/>
      <w:r w:rsidR="0054280A">
        <w:t xml:space="preserve"> </w:t>
      </w:r>
      <w:r w:rsidRPr="009F2BC1">
        <w:t>API)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решения</w:t>
      </w:r>
      <w:r w:rsidR="0054280A">
        <w:t xml:space="preserve"> </w:t>
      </w:r>
      <w:r w:rsidRPr="009F2BC1">
        <w:t>как</w:t>
      </w:r>
      <w:r w:rsidR="0054280A">
        <w:t xml:space="preserve"> </w:t>
      </w:r>
      <w:r w:rsidRPr="009F2BC1">
        <w:t>пакетных,</w:t>
      </w:r>
      <w:r w:rsidR="0054280A">
        <w:t xml:space="preserve"> </w:t>
      </w:r>
      <w:r w:rsidRPr="009F2BC1">
        <w:t>так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потоковых</w:t>
      </w:r>
      <w:r w:rsidR="0054280A">
        <w:t xml:space="preserve"> </w:t>
      </w:r>
      <w:r w:rsidRPr="009F2BC1">
        <w:t>задач,</w:t>
      </w:r>
      <w:r w:rsidR="0054280A">
        <w:t xml:space="preserve"> </w:t>
      </w:r>
      <w:r w:rsidRPr="009F2BC1">
        <w:t>что</w:t>
      </w:r>
      <w:r w:rsidR="0054280A">
        <w:t xml:space="preserve"> </w:t>
      </w:r>
      <w:r w:rsidRPr="009F2BC1">
        <w:t>делает</w:t>
      </w:r>
      <w:r w:rsidR="0054280A">
        <w:t xml:space="preserve"> </w:t>
      </w:r>
      <w:r w:rsidRPr="009F2BC1">
        <w:t>его</w:t>
      </w:r>
      <w:r w:rsidR="0054280A">
        <w:t xml:space="preserve"> </w:t>
      </w:r>
      <w:r w:rsidRPr="009F2BC1">
        <w:t>гибким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удобным</w:t>
      </w:r>
      <w:r w:rsidR="0054280A">
        <w:t xml:space="preserve"> </w:t>
      </w:r>
      <w:r w:rsidRPr="009F2BC1">
        <w:t>инструментом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большинства</w:t>
      </w:r>
      <w:r>
        <w:br/>
      </w:r>
      <w:r w:rsidRPr="009F2BC1">
        <w:t>ETL-сценариев</w:t>
      </w:r>
      <w:r>
        <w:t>;</w:t>
      </w:r>
    </w:p>
    <w:p w14:paraId="2000E0C7" w14:textId="3E34E7EC" w:rsidR="009F2BC1" w:rsidRDefault="009F2BC1" w:rsidP="009F2BC1">
      <w:pPr>
        <w:pStyle w:val="a0"/>
        <w:ind w:left="0" w:firstLine="851"/>
      </w:pPr>
      <w:r>
        <w:t>в</w:t>
      </w:r>
      <w:r w:rsidRPr="009F2BC1">
        <w:t>ысокоуровневые</w:t>
      </w:r>
      <w:r w:rsidR="0054280A">
        <w:t xml:space="preserve"> </w:t>
      </w:r>
      <w:r w:rsidRPr="009F2BC1">
        <w:t>API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Python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мощный</w:t>
      </w:r>
      <w:r w:rsidR="0054280A">
        <w:t xml:space="preserve"> </w:t>
      </w:r>
      <w:r w:rsidRPr="009F2BC1">
        <w:t>оптимизатор</w:t>
      </w:r>
      <w:r w:rsidR="0054280A">
        <w:t xml:space="preserve"> </w:t>
      </w:r>
      <w:r w:rsidRPr="009F2BC1">
        <w:t>запросов</w:t>
      </w:r>
      <w:r w:rsidR="0054280A">
        <w:t xml:space="preserve"> </w:t>
      </w:r>
      <w:r w:rsidRPr="009F2BC1">
        <w:t>Catalyst</w:t>
      </w:r>
      <w:r w:rsidR="0054280A">
        <w:t xml:space="preserve"> </w:t>
      </w:r>
      <w:r w:rsidRPr="009F2BC1">
        <w:t>делают</w:t>
      </w:r>
      <w:r w:rsidR="0054280A">
        <w:t xml:space="preserve"> </w:t>
      </w:r>
      <w:r w:rsidRPr="009F2BC1">
        <w:t>разработку</w:t>
      </w:r>
      <w:r w:rsidR="0054280A">
        <w:t xml:space="preserve"> </w:t>
      </w:r>
      <w:r w:rsidRPr="009F2BC1">
        <w:t>ETL-процессов</w:t>
      </w:r>
      <w:r w:rsidR="0054280A">
        <w:t xml:space="preserve"> </w:t>
      </w:r>
      <w:r w:rsidRPr="009F2BC1">
        <w:t>значительно</w:t>
      </w:r>
      <w:r w:rsidR="0054280A">
        <w:t xml:space="preserve"> </w:t>
      </w:r>
      <w:r w:rsidRPr="009F2BC1">
        <w:t>проще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быстрее,</w:t>
      </w:r>
      <w:r w:rsidR="0054280A">
        <w:t xml:space="preserve"> </w:t>
      </w:r>
      <w:r w:rsidRPr="009F2BC1">
        <w:t>чем</w:t>
      </w:r>
      <w:r w:rsidR="0054280A">
        <w:t xml:space="preserve"> </w:t>
      </w:r>
      <w:r w:rsidRPr="009F2BC1">
        <w:t>на</w:t>
      </w:r>
      <w:r w:rsidR="0054280A">
        <w:t xml:space="preserve"> </w:t>
      </w:r>
      <w:proofErr w:type="spellStart"/>
      <w:r w:rsidRPr="009F2BC1">
        <w:t>Hadoop</w:t>
      </w:r>
      <w:proofErr w:type="spellEnd"/>
      <w:r w:rsidR="0054280A">
        <w:t xml:space="preserve"> </w:t>
      </w:r>
      <w:proofErr w:type="spellStart"/>
      <w:r w:rsidRPr="009F2BC1">
        <w:t>MapReduce</w:t>
      </w:r>
      <w:proofErr w:type="spellEnd"/>
      <w:r w:rsidRPr="009F2BC1">
        <w:t>,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более</w:t>
      </w:r>
      <w:r w:rsidR="0054280A">
        <w:t xml:space="preserve"> </w:t>
      </w:r>
      <w:r w:rsidRPr="009F2BC1">
        <w:t>интуитивной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пакетных</w:t>
      </w:r>
      <w:r w:rsidR="0054280A">
        <w:t xml:space="preserve"> </w:t>
      </w:r>
      <w:r w:rsidRPr="009F2BC1">
        <w:t>задач,</w:t>
      </w:r>
      <w:r w:rsidR="0054280A">
        <w:t xml:space="preserve"> </w:t>
      </w:r>
      <w:r w:rsidRPr="009F2BC1">
        <w:t>чем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Apache</w:t>
      </w:r>
      <w:r w:rsidR="0054280A">
        <w:t xml:space="preserve"> </w:t>
      </w:r>
      <w:proofErr w:type="spellStart"/>
      <w:r w:rsidRPr="009F2BC1">
        <w:t>Flink</w:t>
      </w:r>
      <w:proofErr w:type="spellEnd"/>
      <w:r w:rsidRPr="009F2BC1">
        <w:t>.</w:t>
      </w:r>
    </w:p>
    <w:p w14:paraId="7C2213F8" w14:textId="41EF844C" w:rsidR="009F2BC1" w:rsidRPr="009F2BC1" w:rsidRDefault="009F2BC1" w:rsidP="009F2BC1">
      <w:r w:rsidRPr="009F2BC1">
        <w:t>Реализация</w:t>
      </w:r>
      <w:r w:rsidR="0054280A">
        <w:t xml:space="preserve"> </w:t>
      </w:r>
      <w:r w:rsidRPr="009F2BC1">
        <w:t>системы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базе</w:t>
      </w:r>
      <w:r w:rsidR="0054280A">
        <w:t xml:space="preserve"> </w:t>
      </w:r>
      <w:r w:rsidRPr="009F2BC1">
        <w:t>Apache</w:t>
      </w:r>
      <w:r w:rsidR="0054280A">
        <w:t xml:space="preserve"> </w:t>
      </w:r>
      <w:r w:rsidRPr="009F2BC1">
        <w:t>Spark</w:t>
      </w:r>
      <w:r w:rsidR="0054280A">
        <w:t xml:space="preserve"> </w:t>
      </w:r>
      <w:r w:rsidRPr="009F2BC1">
        <w:t>позволит</w:t>
      </w:r>
      <w:r w:rsidR="0054280A">
        <w:t xml:space="preserve"> </w:t>
      </w:r>
      <w:r w:rsidRPr="009F2BC1">
        <w:t>создать</w:t>
      </w:r>
      <w:r w:rsidR="0054280A">
        <w:t xml:space="preserve"> </w:t>
      </w:r>
      <w:r w:rsidRPr="009F2BC1">
        <w:t>современный,</w:t>
      </w:r>
      <w:r w:rsidR="0054280A">
        <w:t xml:space="preserve"> </w:t>
      </w:r>
      <w:r w:rsidRPr="009F2BC1">
        <w:t>производительный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масштабируемый</w:t>
      </w:r>
      <w:r w:rsidR="0054280A">
        <w:t xml:space="preserve"> </w:t>
      </w:r>
      <w:r w:rsidRPr="009F2BC1">
        <w:t>конвейер</w:t>
      </w:r>
      <w:r w:rsidR="0054280A">
        <w:t xml:space="preserve"> </w:t>
      </w:r>
      <w:r w:rsidRPr="009F2BC1">
        <w:t>данных,</w:t>
      </w:r>
      <w:r w:rsidR="0054280A">
        <w:t xml:space="preserve"> </w:t>
      </w:r>
      <w:r w:rsidRPr="009F2BC1">
        <w:t>который</w:t>
      </w:r>
      <w:r w:rsidR="0054280A">
        <w:t xml:space="preserve"> </w:t>
      </w:r>
      <w:r w:rsidRPr="009F2BC1">
        <w:t>будет</w:t>
      </w:r>
      <w:r w:rsidR="0054280A">
        <w:t xml:space="preserve"> </w:t>
      </w:r>
      <w:r w:rsidRPr="009F2BC1">
        <w:t>значительно</w:t>
      </w:r>
      <w:r w:rsidR="0054280A">
        <w:t xml:space="preserve"> </w:t>
      </w:r>
      <w:r w:rsidRPr="009F2BC1">
        <w:t>превосходить</w:t>
      </w:r>
      <w:r w:rsidR="0054280A">
        <w:t xml:space="preserve"> </w:t>
      </w:r>
      <w:r w:rsidRPr="009F2BC1">
        <w:t>традиционные</w:t>
      </w:r>
      <w:r w:rsidR="0054280A">
        <w:t xml:space="preserve"> </w:t>
      </w:r>
      <w:r w:rsidRPr="009F2BC1">
        <w:t>подходы</w:t>
      </w:r>
      <w:r w:rsidR="0054280A">
        <w:t xml:space="preserve"> </w:t>
      </w:r>
      <w:r w:rsidRPr="009F2BC1">
        <w:t>по</w:t>
      </w:r>
      <w:r w:rsidR="0054280A">
        <w:t xml:space="preserve"> </w:t>
      </w:r>
      <w:r w:rsidRPr="009F2BC1">
        <w:t>скорости</w:t>
      </w:r>
      <w:r w:rsidR="0054280A">
        <w:t xml:space="preserve"> </w:t>
      </w:r>
      <w:r w:rsidRPr="009F2BC1">
        <w:t>обновления</w:t>
      </w:r>
      <w:r w:rsidR="0054280A">
        <w:t xml:space="preserve"> </w:t>
      </w:r>
      <w:r w:rsidRPr="009F2BC1">
        <w:t>витрин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будет</w:t>
      </w:r>
      <w:r w:rsidR="0054280A">
        <w:t xml:space="preserve"> </w:t>
      </w:r>
      <w:r w:rsidRPr="009F2BC1">
        <w:t>проще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разработке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поддержке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данной</w:t>
      </w:r>
      <w:r w:rsidR="0054280A">
        <w:t xml:space="preserve"> </w:t>
      </w:r>
      <w:r w:rsidRPr="009F2BC1">
        <w:t>конкретной</w:t>
      </w:r>
      <w:r w:rsidR="0054280A">
        <w:t xml:space="preserve"> </w:t>
      </w:r>
      <w:r w:rsidRPr="009F2BC1">
        <w:t>задачи,</w:t>
      </w:r>
      <w:r w:rsidR="0054280A">
        <w:t xml:space="preserve"> </w:t>
      </w:r>
      <w:r w:rsidRPr="009F2BC1">
        <w:t>чем</w:t>
      </w:r>
      <w:r w:rsidR="0054280A">
        <w:t xml:space="preserve"> </w:t>
      </w:r>
      <w:r w:rsidRPr="009F2BC1">
        <w:t>более</w:t>
      </w:r>
      <w:r w:rsidR="0054280A">
        <w:t xml:space="preserve"> </w:t>
      </w:r>
      <w:r w:rsidRPr="009F2BC1">
        <w:t>нишевые</w:t>
      </w:r>
      <w:r w:rsidR="0054280A">
        <w:t xml:space="preserve"> </w:t>
      </w:r>
      <w:r w:rsidRPr="009F2BC1">
        <w:t>инструменты</w:t>
      </w:r>
      <w:r>
        <w:t>.</w:t>
      </w:r>
    </w:p>
    <w:p w14:paraId="3AE6F883" w14:textId="1B4EB892" w:rsidR="002D5251" w:rsidRPr="002D5251" w:rsidRDefault="002D5251" w:rsidP="002D5251"/>
    <w:p w14:paraId="092F632B" w14:textId="62C7AAE3" w:rsidR="00E61B22" w:rsidRDefault="00E61B22" w:rsidP="00E61B22">
      <w:pPr>
        <w:pStyle w:val="1"/>
      </w:pPr>
      <w:bookmarkStart w:id="17" w:name="_Toc212583326"/>
      <w:r>
        <w:lastRenderedPageBreak/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результатам</w:t>
      </w:r>
      <w:r w:rsidR="0054280A">
        <w:t xml:space="preserve"> </w:t>
      </w:r>
      <w:r>
        <w:t>разработки</w:t>
      </w:r>
      <w:bookmarkEnd w:id="17"/>
    </w:p>
    <w:p w14:paraId="1FE4154A" w14:textId="339139AC" w:rsidR="000A5524" w:rsidRPr="000A5524" w:rsidRDefault="000A5524" w:rsidP="000A5524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разделе</w:t>
      </w:r>
      <w:r w:rsidR="0054280A">
        <w:t xml:space="preserve"> </w:t>
      </w:r>
      <w:r>
        <w:t>представлены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разработке</w:t>
      </w:r>
      <w:r w:rsidR="0054280A">
        <w:t xml:space="preserve"> </w:t>
      </w:r>
      <w:r>
        <w:t>приложения,</w:t>
      </w:r>
      <w:r w:rsidR="0054280A">
        <w:t xml:space="preserve"> </w:t>
      </w:r>
      <w:r>
        <w:t>которым</w:t>
      </w:r>
      <w:r w:rsidR="0054280A">
        <w:t xml:space="preserve"> </w:t>
      </w:r>
      <w:r>
        <w:t>она</w:t>
      </w:r>
      <w:r w:rsidR="0054280A">
        <w:t xml:space="preserve"> </w:t>
      </w:r>
      <w:r>
        <w:t>должна</w:t>
      </w:r>
      <w:r w:rsidR="0054280A">
        <w:t xml:space="preserve"> </w:t>
      </w:r>
      <w:r>
        <w:t>соответствовать.</w:t>
      </w:r>
    </w:p>
    <w:p w14:paraId="00EA1178" w14:textId="79AA4B09" w:rsidR="001D3FB1" w:rsidRDefault="00AA50F6" w:rsidP="00AA50F6">
      <w:pPr>
        <w:pStyle w:val="2"/>
      </w:pPr>
      <w:bookmarkStart w:id="18" w:name="_Toc212583327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функци</w:t>
      </w:r>
      <w:r w:rsidR="000E06F3">
        <w:t>ональным</w:t>
      </w:r>
      <w:r w:rsidR="0054280A">
        <w:t xml:space="preserve"> </w:t>
      </w:r>
      <w:r w:rsidR="000E06F3">
        <w:t>характеристикам</w:t>
      </w:r>
      <w:bookmarkEnd w:id="18"/>
    </w:p>
    <w:p w14:paraId="36BAB023" w14:textId="72BFD3B1" w:rsidR="008F311D" w:rsidRDefault="00CA53A0" w:rsidP="008F311D">
      <w:r w:rsidRPr="00CA53A0">
        <w:t>Разрабатываемая</w:t>
      </w:r>
      <w:r w:rsidR="0054280A">
        <w:t xml:space="preserve"> </w:t>
      </w:r>
      <w:r w:rsidRPr="00CA53A0">
        <w:t>система</w:t>
      </w:r>
      <w:r w:rsidR="0054280A">
        <w:t xml:space="preserve"> </w:t>
      </w:r>
      <w:r w:rsidRPr="00CA53A0">
        <w:t>СОВД-Spark</w:t>
      </w:r>
      <w:r w:rsidR="0054280A">
        <w:t xml:space="preserve"> </w:t>
      </w:r>
      <w:r w:rsidRPr="00CA53A0">
        <w:t>должна</w:t>
      </w:r>
      <w:r w:rsidR="0054280A">
        <w:t xml:space="preserve"> </w:t>
      </w:r>
      <w:r w:rsidRPr="00CA53A0">
        <w:t>обладать</w:t>
      </w:r>
      <w:r w:rsidR="0054280A">
        <w:t xml:space="preserve"> </w:t>
      </w:r>
      <w:r w:rsidRPr="00CA53A0">
        <w:t>следующими</w:t>
      </w:r>
      <w:r w:rsidR="0054280A">
        <w:t xml:space="preserve"> </w:t>
      </w:r>
      <w:r w:rsidRPr="00CA53A0">
        <w:t>функциональными</w:t>
      </w:r>
      <w:r w:rsidR="0054280A">
        <w:t xml:space="preserve"> </w:t>
      </w:r>
      <w:r w:rsidRPr="00CA53A0">
        <w:t>возможностями</w:t>
      </w:r>
      <w:r w:rsidR="008F311D">
        <w:t>:</w:t>
      </w:r>
    </w:p>
    <w:p w14:paraId="3DC83CCF" w14:textId="5EA5D9E5" w:rsidR="002E49C3" w:rsidRDefault="00CA53A0" w:rsidP="00892EF0">
      <w:pPr>
        <w:pStyle w:val="a0"/>
        <w:ind w:left="0" w:firstLine="851"/>
      </w:pPr>
      <w:r>
        <w:t>и</w:t>
      </w:r>
      <w:r w:rsidRPr="00CA53A0">
        <w:t>звлечение</w:t>
      </w:r>
      <w:r w:rsidR="0054280A">
        <w:t xml:space="preserve"> </w:t>
      </w:r>
      <w:r w:rsidRPr="00CA53A0">
        <w:t>и</w:t>
      </w:r>
      <w:r w:rsidR="0054280A">
        <w:t xml:space="preserve"> </w:t>
      </w:r>
      <w:r w:rsidRPr="00CA53A0">
        <w:t>чтение</w:t>
      </w:r>
      <w:r w:rsidR="0054280A">
        <w:t xml:space="preserve"> </w:t>
      </w:r>
      <w:r w:rsidRPr="00CA53A0">
        <w:t>данных</w:t>
      </w:r>
      <w:r w:rsidR="003A5827">
        <w:t>:</w:t>
      </w:r>
    </w:p>
    <w:p w14:paraId="19E7BCD3" w14:textId="1B6A3254" w:rsidR="00D777F1" w:rsidRPr="00D777F1" w:rsidRDefault="00CA53A0" w:rsidP="00D777F1">
      <w:pPr>
        <w:pStyle w:val="vguList2"/>
        <w:ind w:left="646" w:firstLine="851"/>
      </w:pPr>
      <w:r>
        <w:t>о</w:t>
      </w:r>
      <w:r w:rsidRPr="00CA53A0">
        <w:t>беспечение</w:t>
      </w:r>
      <w:r w:rsidR="0054280A">
        <w:t xml:space="preserve"> </w:t>
      </w:r>
      <w:r w:rsidRPr="00CA53A0">
        <w:t>подключения</w:t>
      </w:r>
      <w:r w:rsidR="0054280A">
        <w:t xml:space="preserve"> </w:t>
      </w:r>
      <w:r w:rsidRPr="00CA53A0">
        <w:t>к</w:t>
      </w:r>
      <w:r w:rsidR="0054280A">
        <w:t xml:space="preserve"> </w:t>
      </w:r>
      <w:r w:rsidRPr="00CA53A0">
        <w:t>источникам</w:t>
      </w:r>
      <w:r w:rsidR="0054280A">
        <w:t xml:space="preserve"> </w:t>
      </w:r>
      <w:r w:rsidRPr="00CA53A0">
        <w:t>данных</w:t>
      </w:r>
      <w:r w:rsidR="0054280A">
        <w:t xml:space="preserve"> </w:t>
      </w:r>
      <w:r w:rsidRPr="00CA53A0">
        <w:t>КХД</w:t>
      </w:r>
      <w:r w:rsidR="0054280A">
        <w:t xml:space="preserve"> </w:t>
      </w:r>
      <w:r w:rsidRPr="00CA53A0">
        <w:t>«Энергосбыт»</w:t>
      </w:r>
      <w:r w:rsidR="00D777F1">
        <w:t>;</w:t>
      </w:r>
    </w:p>
    <w:p w14:paraId="6A43A58B" w14:textId="67C5F18F" w:rsidR="00D777F1" w:rsidRPr="00D777F1" w:rsidRDefault="00A97D73" w:rsidP="00D777F1">
      <w:pPr>
        <w:pStyle w:val="vguList2"/>
        <w:ind w:left="646" w:firstLine="851"/>
      </w:pPr>
      <w:r>
        <w:t>р</w:t>
      </w:r>
      <w:r w:rsidRPr="00A97D73">
        <w:t>еализация</w:t>
      </w:r>
      <w:r w:rsidR="0054280A">
        <w:t xml:space="preserve"> </w:t>
      </w:r>
      <w:r w:rsidRPr="00A97D73">
        <w:t>извлечения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из</w:t>
      </w:r>
      <w:r w:rsidR="0054280A">
        <w:t xml:space="preserve"> </w:t>
      </w:r>
      <w:r w:rsidRPr="00A97D73">
        <w:t>источников</w:t>
      </w:r>
      <w:r w:rsidR="0054280A">
        <w:t xml:space="preserve"> </w:t>
      </w:r>
      <w:r w:rsidRPr="00A97D73">
        <w:t>за</w:t>
      </w:r>
      <w:r w:rsidR="0054280A">
        <w:t xml:space="preserve"> </w:t>
      </w:r>
      <w:r w:rsidRPr="00A97D73">
        <w:t>определенный</w:t>
      </w:r>
      <w:r w:rsidR="0054280A">
        <w:t xml:space="preserve"> </w:t>
      </w:r>
      <w:r w:rsidRPr="00A97D73">
        <w:t>период</w:t>
      </w:r>
      <w:r w:rsidR="00D777F1">
        <w:t>;</w:t>
      </w:r>
    </w:p>
    <w:p w14:paraId="4032BCDB" w14:textId="63DDDD0B" w:rsidR="00D777F1" w:rsidRPr="00D777F1" w:rsidRDefault="00A97D73" w:rsidP="00D777F1">
      <w:pPr>
        <w:pStyle w:val="vguList2"/>
        <w:ind w:left="646" w:firstLine="851"/>
      </w:pPr>
      <w:r>
        <w:t>р</w:t>
      </w:r>
      <w:r w:rsidRPr="00A97D73">
        <w:t>аспараллеливание</w:t>
      </w:r>
      <w:r w:rsidR="0054280A">
        <w:t xml:space="preserve"> </w:t>
      </w:r>
      <w:r w:rsidRPr="00A97D73">
        <w:t>процесса</w:t>
      </w:r>
      <w:r w:rsidR="0054280A">
        <w:t xml:space="preserve"> </w:t>
      </w:r>
      <w:r w:rsidRPr="00A97D73">
        <w:t>чтения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обеспечения</w:t>
      </w:r>
      <w:r w:rsidR="0054280A">
        <w:t xml:space="preserve"> </w:t>
      </w:r>
      <w:r w:rsidRPr="00A97D73">
        <w:t>высокой</w:t>
      </w:r>
      <w:r w:rsidR="0054280A">
        <w:t xml:space="preserve"> </w:t>
      </w:r>
      <w:r w:rsidRPr="00A97D73">
        <w:t>скорости</w:t>
      </w:r>
      <w:r w:rsidR="0054280A">
        <w:t xml:space="preserve"> </w:t>
      </w:r>
      <w:r w:rsidRPr="00A97D73">
        <w:t>извлечения</w:t>
      </w:r>
      <w:r w:rsidR="0054280A">
        <w:t xml:space="preserve"> </w:t>
      </w:r>
      <w:r w:rsidRPr="00A97D73">
        <w:t>больших</w:t>
      </w:r>
      <w:r w:rsidR="0054280A">
        <w:t xml:space="preserve"> </w:t>
      </w:r>
      <w:r w:rsidRPr="00A97D73">
        <w:t>объемов</w:t>
      </w:r>
      <w:r w:rsidR="0054280A">
        <w:t xml:space="preserve"> </w:t>
      </w:r>
      <w:r w:rsidRPr="00A97D73">
        <w:t>информации</w:t>
      </w:r>
      <w:r w:rsidR="00D777F1">
        <w:t>;</w:t>
      </w:r>
    </w:p>
    <w:p w14:paraId="6D2EE830" w14:textId="0686EF9D" w:rsidR="003A5827" w:rsidRDefault="00CA53A0" w:rsidP="00C129CF">
      <w:pPr>
        <w:pStyle w:val="a0"/>
        <w:ind w:left="0" w:firstLine="851"/>
      </w:pPr>
      <w:r>
        <w:t>п</w:t>
      </w:r>
      <w:r w:rsidRPr="00CA53A0">
        <w:t>реобразование</w:t>
      </w:r>
      <w:r w:rsidR="0054280A">
        <w:t xml:space="preserve"> </w:t>
      </w:r>
      <w:r w:rsidRPr="00CA53A0">
        <w:t>и</w:t>
      </w:r>
      <w:r w:rsidR="0054280A">
        <w:t xml:space="preserve"> </w:t>
      </w:r>
      <w:r w:rsidRPr="00CA53A0">
        <w:t>агрегация</w:t>
      </w:r>
      <w:r w:rsidR="0054280A">
        <w:t xml:space="preserve"> </w:t>
      </w:r>
      <w:r w:rsidRPr="00CA53A0">
        <w:t>данных</w:t>
      </w:r>
      <w:r w:rsidR="00D777F1">
        <w:t>:</w:t>
      </w:r>
    </w:p>
    <w:p w14:paraId="1209AA00" w14:textId="29C45871" w:rsidR="0053695F" w:rsidRDefault="00A97D73" w:rsidP="0053695F">
      <w:pPr>
        <w:pStyle w:val="vguList2"/>
        <w:ind w:left="646" w:firstLine="851"/>
      </w:pPr>
      <w:r>
        <w:t>в</w:t>
      </w:r>
      <w:r w:rsidRPr="00A97D73">
        <w:t>ыполнение</w:t>
      </w:r>
      <w:r w:rsidR="0054280A">
        <w:t xml:space="preserve"> </w:t>
      </w:r>
      <w:r w:rsidRPr="00A97D73">
        <w:t>процедур</w:t>
      </w:r>
      <w:r w:rsidR="0054280A">
        <w:t xml:space="preserve"> </w:t>
      </w:r>
      <w:r w:rsidRPr="00A97D73">
        <w:t>очистки</w:t>
      </w:r>
      <w:r w:rsidR="0054280A">
        <w:t xml:space="preserve"> </w:t>
      </w:r>
      <w:r w:rsidRPr="00A97D73">
        <w:t>и</w:t>
      </w:r>
      <w:r w:rsidR="0054280A">
        <w:t xml:space="preserve"> </w:t>
      </w:r>
      <w:r w:rsidRPr="00A97D73">
        <w:t>валидации</w:t>
      </w:r>
      <w:r w:rsidR="0054280A">
        <w:t xml:space="preserve"> </w:t>
      </w:r>
      <w:r w:rsidRPr="00A97D73">
        <w:t>данных,</w:t>
      </w:r>
      <w:r w:rsidR="0054280A">
        <w:t xml:space="preserve"> </w:t>
      </w:r>
      <w:r w:rsidRPr="00A97D73">
        <w:t>включая</w:t>
      </w:r>
      <w:r w:rsidR="0054280A">
        <w:t xml:space="preserve"> </w:t>
      </w:r>
      <w:r w:rsidRPr="00A97D73">
        <w:t>обработку</w:t>
      </w:r>
      <w:r w:rsidR="0054280A">
        <w:t xml:space="preserve"> </w:t>
      </w:r>
      <w:r w:rsidRPr="00A97D73">
        <w:t>пропусков,</w:t>
      </w:r>
      <w:r w:rsidR="0054280A">
        <w:t xml:space="preserve"> </w:t>
      </w:r>
      <w:r w:rsidRPr="00A97D73">
        <w:t>аномальных</w:t>
      </w:r>
      <w:r w:rsidR="0054280A">
        <w:t xml:space="preserve"> </w:t>
      </w:r>
      <w:r w:rsidRPr="00A97D73">
        <w:t>значений</w:t>
      </w:r>
      <w:r w:rsidR="0054280A">
        <w:t xml:space="preserve"> </w:t>
      </w:r>
      <w:r w:rsidRPr="00A97D73">
        <w:t>и</w:t>
      </w:r>
      <w:r w:rsidR="0054280A">
        <w:t xml:space="preserve"> </w:t>
      </w:r>
      <w:r w:rsidRPr="00A97D73">
        <w:t>дубликатов</w:t>
      </w:r>
      <w:r w:rsidR="001A112A">
        <w:t>;</w:t>
      </w:r>
    </w:p>
    <w:p w14:paraId="17CB8E21" w14:textId="76ACC47A" w:rsidR="0053695F" w:rsidRDefault="00A97D73" w:rsidP="0053695F">
      <w:pPr>
        <w:pStyle w:val="vguList2"/>
        <w:ind w:left="646" w:firstLine="851"/>
      </w:pPr>
      <w:r>
        <w:t>о</w:t>
      </w:r>
      <w:r w:rsidRPr="00A97D73">
        <w:t>богащение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путем</w:t>
      </w:r>
      <w:r w:rsidR="0054280A">
        <w:t xml:space="preserve"> </w:t>
      </w:r>
      <w:r w:rsidRPr="00A97D73">
        <w:t>объединения</w:t>
      </w:r>
      <w:r w:rsidR="0054280A">
        <w:t xml:space="preserve"> </w:t>
      </w:r>
      <w:r w:rsidRPr="00A97D73">
        <w:t>информации</w:t>
      </w:r>
      <w:r w:rsidR="0054280A">
        <w:t xml:space="preserve"> </w:t>
      </w:r>
      <w:r w:rsidRPr="00A97D73">
        <w:t>из</w:t>
      </w:r>
      <w:r w:rsidR="0054280A">
        <w:t xml:space="preserve"> </w:t>
      </w:r>
      <w:r w:rsidRPr="00A97D73">
        <w:t>нескольких</w:t>
      </w:r>
      <w:r w:rsidR="0054280A">
        <w:t xml:space="preserve"> </w:t>
      </w:r>
      <w:r w:rsidRPr="00A97D73">
        <w:t>источников</w:t>
      </w:r>
      <w:r w:rsidR="001A112A">
        <w:t>;</w:t>
      </w:r>
    </w:p>
    <w:p w14:paraId="77185071" w14:textId="67F3E4FC" w:rsidR="0053695F" w:rsidRDefault="00A97D73" w:rsidP="0053695F">
      <w:pPr>
        <w:pStyle w:val="vguList2"/>
        <w:ind w:left="646" w:firstLine="851"/>
      </w:pPr>
      <w:r>
        <w:t>р</w:t>
      </w:r>
      <w:r w:rsidRPr="00A97D73">
        <w:t>еализация</w:t>
      </w:r>
      <w:r w:rsidR="0054280A">
        <w:t xml:space="preserve"> </w:t>
      </w:r>
      <w:r w:rsidRPr="00A97D73">
        <w:t>бизнес-логики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вычисления</w:t>
      </w:r>
      <w:r w:rsidR="0054280A">
        <w:t xml:space="preserve"> </w:t>
      </w:r>
      <w:r w:rsidRPr="00A97D73">
        <w:t>производных</w:t>
      </w:r>
      <w:r w:rsidR="0054280A">
        <w:t xml:space="preserve"> </w:t>
      </w:r>
      <w:r w:rsidRPr="00A97D73">
        <w:t>показателей</w:t>
      </w:r>
      <w:r w:rsidR="001A112A">
        <w:t>;</w:t>
      </w:r>
    </w:p>
    <w:p w14:paraId="0A326EC7" w14:textId="29BEA560" w:rsidR="0053695F" w:rsidRDefault="00A97D73" w:rsidP="0053695F">
      <w:pPr>
        <w:pStyle w:val="vguList2"/>
        <w:ind w:left="646" w:firstLine="851"/>
      </w:pPr>
      <w:r>
        <w:t>в</w:t>
      </w:r>
      <w:r w:rsidRPr="00A97D73">
        <w:t>ыполнение</w:t>
      </w:r>
      <w:r w:rsidR="0054280A">
        <w:t xml:space="preserve"> </w:t>
      </w:r>
      <w:r w:rsidRPr="00A97D73">
        <w:t>сложных</w:t>
      </w:r>
      <w:r w:rsidR="0054280A">
        <w:t xml:space="preserve"> </w:t>
      </w:r>
      <w:r w:rsidRPr="00A97D73">
        <w:t>агрегирующих</w:t>
      </w:r>
      <w:r w:rsidR="0054280A">
        <w:t xml:space="preserve"> </w:t>
      </w:r>
      <w:r w:rsidRPr="00A97D73">
        <w:t>операций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формирования</w:t>
      </w:r>
      <w:r w:rsidR="0054280A">
        <w:t xml:space="preserve"> </w:t>
      </w:r>
      <w:r w:rsidRPr="00A97D73">
        <w:t>итоговых</w:t>
      </w:r>
      <w:r w:rsidR="0054280A">
        <w:t xml:space="preserve"> </w:t>
      </w:r>
      <w:r w:rsidRPr="00A97D73">
        <w:t>витрин</w:t>
      </w:r>
      <w:r w:rsidR="0054280A">
        <w:t xml:space="preserve"> </w:t>
      </w:r>
      <w:r w:rsidRPr="00A97D73">
        <w:t>данных,</w:t>
      </w:r>
      <w:r w:rsidR="0054280A">
        <w:t xml:space="preserve"> </w:t>
      </w:r>
      <w:r w:rsidRPr="00A97D73">
        <w:t>оптимизированных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аналитических</w:t>
      </w:r>
      <w:r w:rsidR="0054280A">
        <w:t xml:space="preserve"> </w:t>
      </w:r>
      <w:r w:rsidRPr="00A97D73">
        <w:t>запросов</w:t>
      </w:r>
      <w:r w:rsidR="001A112A">
        <w:t>;</w:t>
      </w:r>
    </w:p>
    <w:p w14:paraId="41B7F20F" w14:textId="1EA78E8D" w:rsidR="00D777F1" w:rsidRDefault="00CA53A0" w:rsidP="00C129CF">
      <w:pPr>
        <w:pStyle w:val="a0"/>
        <w:ind w:left="0" w:firstLine="851"/>
      </w:pPr>
      <w:r>
        <w:t>з</w:t>
      </w:r>
      <w:r w:rsidRPr="00CA53A0">
        <w:t>агрузка</w:t>
      </w:r>
      <w:r w:rsidR="0054280A">
        <w:t xml:space="preserve"> </w:t>
      </w:r>
      <w:r w:rsidRPr="00CA53A0">
        <w:t>и</w:t>
      </w:r>
      <w:r w:rsidR="0054280A">
        <w:t xml:space="preserve"> </w:t>
      </w:r>
      <w:r w:rsidRPr="00CA53A0">
        <w:t>публикация</w:t>
      </w:r>
      <w:r w:rsidR="0054280A">
        <w:t xml:space="preserve"> </w:t>
      </w:r>
      <w:r w:rsidRPr="00CA53A0">
        <w:t>данных</w:t>
      </w:r>
      <w:r w:rsidR="00C129CF">
        <w:t>:</w:t>
      </w:r>
    </w:p>
    <w:p w14:paraId="53150E55" w14:textId="0B9CFDE0" w:rsidR="00781CC4" w:rsidRDefault="00A97D73" w:rsidP="00781CC4">
      <w:pPr>
        <w:pStyle w:val="vguList2"/>
        <w:ind w:left="646" w:firstLine="851"/>
      </w:pPr>
      <w:r w:rsidRPr="00A97D73">
        <w:t>Загрузка</w:t>
      </w:r>
      <w:r w:rsidR="0054280A">
        <w:t xml:space="preserve"> </w:t>
      </w:r>
      <w:r w:rsidRPr="00A97D73">
        <w:t>результирующих</w:t>
      </w:r>
      <w:r w:rsidR="0054280A">
        <w:t xml:space="preserve"> </w:t>
      </w:r>
      <w:r w:rsidRPr="00A97D73">
        <w:t>витрин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целевую</w:t>
      </w:r>
      <w:r w:rsidR="0054280A">
        <w:t xml:space="preserve"> </w:t>
      </w:r>
      <w:r w:rsidRPr="00A97D73">
        <w:t>аналитическую</w:t>
      </w:r>
      <w:r w:rsidR="0054280A">
        <w:t xml:space="preserve"> </w:t>
      </w:r>
      <w:r w:rsidRPr="00A97D73">
        <w:t>СУБД</w:t>
      </w:r>
      <w:r w:rsidR="0054280A">
        <w:t xml:space="preserve"> </w:t>
      </w:r>
      <w:proofErr w:type="spellStart"/>
      <w:r w:rsidRPr="00A97D73">
        <w:t>ClickHouse</w:t>
      </w:r>
      <w:proofErr w:type="spellEnd"/>
      <w:r w:rsidR="001A4BAF">
        <w:t>;</w:t>
      </w:r>
    </w:p>
    <w:p w14:paraId="69D3BE40" w14:textId="11CFD233" w:rsidR="00781CC4" w:rsidRDefault="00A97D73" w:rsidP="00781CC4">
      <w:pPr>
        <w:pStyle w:val="vguList2"/>
        <w:ind w:left="646" w:firstLine="851"/>
      </w:pPr>
      <w:r>
        <w:t>п</w:t>
      </w:r>
      <w:r w:rsidRPr="00A97D73">
        <w:t>оддержка</w:t>
      </w:r>
      <w:r w:rsidR="0054280A">
        <w:t xml:space="preserve"> </w:t>
      </w:r>
      <w:r w:rsidRPr="00A97D73">
        <w:t>режима</w:t>
      </w:r>
      <w:r w:rsidR="0054280A">
        <w:t xml:space="preserve"> </w:t>
      </w:r>
      <w:r w:rsidRPr="00A97D73">
        <w:t>полного</w:t>
      </w:r>
      <w:r w:rsidR="0054280A">
        <w:t xml:space="preserve"> </w:t>
      </w:r>
      <w:r>
        <w:t>перезаписи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целевых</w:t>
      </w:r>
      <w:r w:rsidR="0054280A">
        <w:t xml:space="preserve"> </w:t>
      </w:r>
      <w:r w:rsidRPr="00A97D73">
        <w:t>таблицах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обеспечения</w:t>
      </w:r>
      <w:r w:rsidR="0054280A">
        <w:t xml:space="preserve"> </w:t>
      </w:r>
      <w:r w:rsidRPr="00A97D73">
        <w:t>консистентности</w:t>
      </w:r>
      <w:r w:rsidR="0054280A">
        <w:t xml:space="preserve"> </w:t>
      </w:r>
      <w:r w:rsidRPr="00A97D73">
        <w:t>витрин</w:t>
      </w:r>
      <w:r w:rsidR="0054280A">
        <w:t xml:space="preserve"> </w:t>
      </w:r>
      <w:r w:rsidRPr="00A97D73">
        <w:t>при</w:t>
      </w:r>
      <w:r w:rsidR="0054280A">
        <w:t xml:space="preserve"> </w:t>
      </w:r>
      <w:r w:rsidRPr="00A97D73">
        <w:t>каждом</w:t>
      </w:r>
      <w:r w:rsidR="0054280A">
        <w:t xml:space="preserve"> </w:t>
      </w:r>
      <w:r w:rsidRPr="00A97D73">
        <w:t>обновлении</w:t>
      </w:r>
      <w:r w:rsidR="001A4BAF">
        <w:t>;</w:t>
      </w:r>
    </w:p>
    <w:p w14:paraId="022E290F" w14:textId="22116BB5" w:rsidR="00CA53A0" w:rsidRDefault="00A97D73" w:rsidP="00A97D73">
      <w:pPr>
        <w:pStyle w:val="vguList2"/>
        <w:ind w:left="646" w:firstLine="851"/>
      </w:pPr>
      <w:r>
        <w:t>о</w:t>
      </w:r>
      <w:r w:rsidRPr="00A97D73">
        <w:t>беспечение</w:t>
      </w:r>
      <w:r w:rsidR="0054280A">
        <w:t xml:space="preserve"> </w:t>
      </w:r>
      <w:r w:rsidRPr="00A97D73">
        <w:t>высокой</w:t>
      </w:r>
      <w:r w:rsidR="0054280A">
        <w:t xml:space="preserve"> </w:t>
      </w:r>
      <w:r w:rsidRPr="00A97D73">
        <w:t>производительности</w:t>
      </w:r>
      <w:r w:rsidR="0054280A">
        <w:t xml:space="preserve"> </w:t>
      </w:r>
      <w:r w:rsidRPr="00A97D73">
        <w:t>записи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в</w:t>
      </w:r>
      <w:r w:rsidR="0054280A">
        <w:t xml:space="preserve"> </w:t>
      </w:r>
      <w:proofErr w:type="spellStart"/>
      <w:r w:rsidRPr="00A97D73">
        <w:t>ClickHouse</w:t>
      </w:r>
      <w:proofErr w:type="spellEnd"/>
      <w:r w:rsidR="00781CC4">
        <w:t>.</w:t>
      </w:r>
    </w:p>
    <w:p w14:paraId="1B168C65" w14:textId="7B080968" w:rsidR="009730DA" w:rsidRDefault="009730DA" w:rsidP="009730DA">
      <w:pPr>
        <w:pStyle w:val="2"/>
      </w:pPr>
      <w:bookmarkStart w:id="19" w:name="_Toc212583328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показателям</w:t>
      </w:r>
      <w:r w:rsidR="0054280A">
        <w:t xml:space="preserve"> </w:t>
      </w:r>
      <w:r>
        <w:t>назначения</w:t>
      </w:r>
      <w:bookmarkEnd w:id="19"/>
    </w:p>
    <w:p w14:paraId="68F5E14A" w14:textId="4AF6A276" w:rsidR="00603B9B" w:rsidRDefault="00A97D73" w:rsidP="00603B9B">
      <w:r w:rsidRPr="00A97D73">
        <w:t>Разрабатываемая</w:t>
      </w:r>
      <w:r w:rsidR="0054280A">
        <w:t xml:space="preserve"> </w:t>
      </w:r>
      <w:r w:rsidRPr="00A97D73">
        <w:t>система</w:t>
      </w:r>
      <w:r w:rsidR="0054280A">
        <w:t xml:space="preserve"> </w:t>
      </w:r>
      <w:r w:rsidRPr="00A97D73">
        <w:t>СОВД-Spark</w:t>
      </w:r>
      <w:r w:rsidR="0054280A">
        <w:t xml:space="preserve"> </w:t>
      </w:r>
      <w:r w:rsidRPr="00A97D73">
        <w:t>должна</w:t>
      </w:r>
      <w:r w:rsidR="0054280A">
        <w:t xml:space="preserve"> </w:t>
      </w:r>
      <w:r w:rsidRPr="00A97D73">
        <w:t>соблюдать</w:t>
      </w:r>
      <w:r w:rsidR="0054280A">
        <w:t xml:space="preserve"> </w:t>
      </w:r>
      <w:r w:rsidRPr="00A97D73">
        <w:t>следующие</w:t>
      </w:r>
      <w:r w:rsidR="0054280A">
        <w:t xml:space="preserve"> </w:t>
      </w:r>
      <w:r w:rsidRPr="00A97D73">
        <w:t>требования</w:t>
      </w:r>
      <w:r w:rsidR="0054280A">
        <w:t xml:space="preserve"> </w:t>
      </w:r>
      <w:r w:rsidRPr="00A97D73">
        <w:t>к</w:t>
      </w:r>
      <w:r w:rsidR="0054280A">
        <w:t xml:space="preserve"> </w:t>
      </w:r>
      <w:r w:rsidRPr="00A97D73">
        <w:t>показателям</w:t>
      </w:r>
      <w:r w:rsidR="0054280A">
        <w:t xml:space="preserve"> </w:t>
      </w:r>
      <w:r w:rsidRPr="00A97D73">
        <w:t>назначения</w:t>
      </w:r>
      <w:r w:rsidR="00C67050">
        <w:t>:</w:t>
      </w:r>
    </w:p>
    <w:p w14:paraId="7D9571B5" w14:textId="4B25409D" w:rsidR="00AE4FAA" w:rsidRPr="00A97D73" w:rsidRDefault="00A97D73" w:rsidP="00892EF0">
      <w:pPr>
        <w:pStyle w:val="a0"/>
        <w:ind w:left="0" w:firstLine="851"/>
      </w:pPr>
      <w:r w:rsidRPr="00A97D73">
        <w:t>общее</w:t>
      </w:r>
      <w:r w:rsidR="0054280A">
        <w:t xml:space="preserve"> </w:t>
      </w:r>
      <w:r w:rsidRPr="00A97D73">
        <w:t>время</w:t>
      </w:r>
      <w:r w:rsidR="0054280A">
        <w:t xml:space="preserve"> </w:t>
      </w:r>
      <w:r w:rsidRPr="00A97D73">
        <w:t>выполнения</w:t>
      </w:r>
      <w:r w:rsidR="0054280A">
        <w:t xml:space="preserve"> </w:t>
      </w:r>
      <w:r w:rsidRPr="00A97D73">
        <w:t>суточного</w:t>
      </w:r>
      <w:r w:rsidR="0054280A">
        <w:t xml:space="preserve"> </w:t>
      </w:r>
      <w:r w:rsidRPr="00A97D73">
        <w:t>ETL-процесса</w:t>
      </w:r>
      <w:r w:rsidR="0054280A">
        <w:t xml:space="preserve"> </w:t>
      </w:r>
      <w:r w:rsidRPr="00A97D73">
        <w:t>не</w:t>
      </w:r>
      <w:r w:rsidR="0054280A">
        <w:t xml:space="preserve"> </w:t>
      </w:r>
      <w:r w:rsidRPr="00A97D73">
        <w:t>должно</w:t>
      </w:r>
      <w:r w:rsidR="0054280A">
        <w:t xml:space="preserve"> </w:t>
      </w:r>
      <w:r w:rsidRPr="00A97D73">
        <w:t>превышать</w:t>
      </w:r>
      <w:r w:rsidR="0054280A">
        <w:t xml:space="preserve"> </w:t>
      </w:r>
      <w:r w:rsidRPr="00A97D73">
        <w:t>4</w:t>
      </w:r>
      <w:r w:rsidR="0054280A">
        <w:t xml:space="preserve"> </w:t>
      </w:r>
      <w:r w:rsidRPr="00A97D73">
        <w:t>часов</w:t>
      </w:r>
      <w:r w:rsidR="0054280A">
        <w:t xml:space="preserve"> </w:t>
      </w:r>
      <w:r w:rsidRPr="00A97D73">
        <w:t>при</w:t>
      </w:r>
      <w:r w:rsidR="0054280A">
        <w:t xml:space="preserve"> </w:t>
      </w:r>
      <w:r w:rsidRPr="00A97D73">
        <w:t>объеме</w:t>
      </w:r>
      <w:r w:rsidR="0054280A">
        <w:t xml:space="preserve"> </w:t>
      </w:r>
      <w:r w:rsidRPr="00A97D73">
        <w:t>обрабатываемых</w:t>
      </w:r>
      <w:r w:rsidR="0054280A">
        <w:t xml:space="preserve"> </w:t>
      </w:r>
      <w:r w:rsidRPr="00A97D73">
        <w:t>исходных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до</w:t>
      </w:r>
      <w:r w:rsidR="0054280A">
        <w:t xml:space="preserve"> </w:t>
      </w:r>
      <w:r w:rsidRPr="00A97D73">
        <w:t>1</w:t>
      </w:r>
      <w:r w:rsidR="0054280A">
        <w:t xml:space="preserve"> </w:t>
      </w:r>
      <w:r w:rsidRPr="00A97D73">
        <w:t>ТБ</w:t>
      </w:r>
      <w:r w:rsidR="00AE4FAA" w:rsidRPr="00A97D73">
        <w:t>;</w:t>
      </w:r>
    </w:p>
    <w:p w14:paraId="64ADD9DB" w14:textId="490486CF" w:rsidR="00C67050" w:rsidRPr="00A97D73" w:rsidRDefault="00A97D73" w:rsidP="00892EF0">
      <w:pPr>
        <w:pStyle w:val="a0"/>
        <w:ind w:left="0" w:firstLine="851"/>
      </w:pPr>
      <w:r w:rsidRPr="00A97D73">
        <w:lastRenderedPageBreak/>
        <w:t>на</w:t>
      </w:r>
      <w:r w:rsidR="0054280A">
        <w:t xml:space="preserve"> </w:t>
      </w:r>
      <w:r w:rsidRPr="00A97D73">
        <w:t>этапе</w:t>
      </w:r>
      <w:r w:rsidR="0054280A">
        <w:t xml:space="preserve"> </w:t>
      </w:r>
      <w:r w:rsidRPr="00A97D73">
        <w:t>преобразования</w:t>
      </w:r>
      <w:r w:rsidR="0054280A">
        <w:t xml:space="preserve"> </w:t>
      </w:r>
      <w:r w:rsidRPr="00A97D73">
        <w:t>и</w:t>
      </w:r>
      <w:r w:rsidR="0054280A">
        <w:t xml:space="preserve"> </w:t>
      </w:r>
      <w:r w:rsidRPr="00A97D73">
        <w:t>агрегации</w:t>
      </w:r>
      <w:r w:rsidR="0054280A">
        <w:t xml:space="preserve"> </w:t>
      </w:r>
      <w:r w:rsidRPr="00A97D73">
        <w:t>система</w:t>
      </w:r>
      <w:r w:rsidR="0054280A">
        <w:t xml:space="preserve"> </w:t>
      </w:r>
      <w:r w:rsidRPr="00A97D73">
        <w:t>должна</w:t>
      </w:r>
      <w:r w:rsidR="0054280A">
        <w:t xml:space="preserve"> </w:t>
      </w:r>
      <w:r w:rsidRPr="00A97D73">
        <w:t>обеспечивать</w:t>
      </w:r>
      <w:r w:rsidR="0054280A">
        <w:t xml:space="preserve"> </w:t>
      </w:r>
      <w:r w:rsidRPr="00A97D73">
        <w:t>среднюю</w:t>
      </w:r>
      <w:r w:rsidR="0054280A">
        <w:t xml:space="preserve"> </w:t>
      </w:r>
      <w:r w:rsidRPr="00A97D73">
        <w:t>скорость</w:t>
      </w:r>
      <w:r w:rsidR="0054280A">
        <w:t xml:space="preserve"> </w:t>
      </w:r>
      <w:r w:rsidRPr="00A97D73">
        <w:t>обработки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не</w:t>
      </w:r>
      <w:r w:rsidR="0054280A">
        <w:t xml:space="preserve"> </w:t>
      </w:r>
      <w:r w:rsidRPr="00A97D73">
        <w:t>менее</w:t>
      </w:r>
      <w:r w:rsidR="0054280A">
        <w:t xml:space="preserve"> </w:t>
      </w:r>
      <w:r>
        <w:t>3</w:t>
      </w:r>
      <w:r w:rsidRPr="00A97D73">
        <w:t>00</w:t>
      </w:r>
      <w:r w:rsidR="0054280A">
        <w:t xml:space="preserve"> </w:t>
      </w:r>
      <w:r w:rsidRPr="00A97D73">
        <w:t>000</w:t>
      </w:r>
      <w:r w:rsidR="0054280A">
        <w:t xml:space="preserve"> </w:t>
      </w:r>
      <w:r w:rsidRPr="00A97D73">
        <w:t>записей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секунду</w:t>
      </w:r>
      <w:r w:rsidR="00EE1D06" w:rsidRPr="00A97D73">
        <w:t>;</w:t>
      </w:r>
    </w:p>
    <w:p w14:paraId="780AB1A8" w14:textId="6F5DB9E8" w:rsidR="00EE1D06" w:rsidRPr="00A97D73" w:rsidRDefault="00A97D73" w:rsidP="00892EF0">
      <w:pPr>
        <w:pStyle w:val="a0"/>
        <w:ind w:left="0" w:firstLine="851"/>
      </w:pPr>
      <w:r w:rsidRPr="00A97D73">
        <w:t>отклонение</w:t>
      </w:r>
      <w:r w:rsidR="0054280A">
        <w:t xml:space="preserve"> </w:t>
      </w:r>
      <w:r w:rsidRPr="00A97D73">
        <w:t>контрольных</w:t>
      </w:r>
      <w:r w:rsidR="0054280A">
        <w:t xml:space="preserve"> </w:t>
      </w:r>
      <w:r w:rsidRPr="00A97D73">
        <w:t>сумм</w:t>
      </w:r>
      <w:r w:rsidR="0054280A">
        <w:t xml:space="preserve"> </w:t>
      </w:r>
      <w:r w:rsidRPr="00A97D73">
        <w:t>по</w:t>
      </w:r>
      <w:r w:rsidR="0054280A">
        <w:t xml:space="preserve"> </w:t>
      </w:r>
      <w:r w:rsidRPr="00A97D73">
        <w:t>ключевым</w:t>
      </w:r>
      <w:r w:rsidR="0054280A">
        <w:t xml:space="preserve"> </w:t>
      </w:r>
      <w:r w:rsidRPr="00A97D73">
        <w:t>бизнес-показателям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итоговой</w:t>
      </w:r>
      <w:r w:rsidR="0054280A">
        <w:t xml:space="preserve"> </w:t>
      </w:r>
      <w:r w:rsidRPr="00A97D73">
        <w:t>витрине</w:t>
      </w:r>
      <w:r w:rsidR="0054280A">
        <w:t xml:space="preserve"> </w:t>
      </w:r>
      <w:r w:rsidRPr="00A97D73">
        <w:t>от</w:t>
      </w:r>
      <w:r w:rsidR="0054280A">
        <w:t xml:space="preserve"> </w:t>
      </w:r>
      <w:r w:rsidRPr="00A97D73">
        <w:t>эталонных</w:t>
      </w:r>
      <w:r w:rsidR="0054280A">
        <w:t xml:space="preserve"> </w:t>
      </w:r>
      <w:r w:rsidRPr="00A97D73">
        <w:t>значений,</w:t>
      </w:r>
      <w:r w:rsidR="0054280A">
        <w:t xml:space="preserve"> </w:t>
      </w:r>
      <w:r w:rsidRPr="00A97D73">
        <w:t>рассчитанных</w:t>
      </w:r>
      <w:r w:rsidR="0054280A">
        <w:t xml:space="preserve"> </w:t>
      </w:r>
      <w:r w:rsidRPr="00A97D73">
        <w:t>по</w:t>
      </w:r>
      <w:r w:rsidR="0054280A">
        <w:t xml:space="preserve"> </w:t>
      </w:r>
      <w:r w:rsidRPr="00A97D73">
        <w:t>исходным</w:t>
      </w:r>
      <w:r w:rsidR="0054280A">
        <w:t xml:space="preserve"> </w:t>
      </w:r>
      <w:r w:rsidRPr="00A97D73">
        <w:t>данным,</w:t>
      </w:r>
      <w:r w:rsidR="0054280A">
        <w:t xml:space="preserve"> </w:t>
      </w:r>
      <w:r w:rsidRPr="00A97D73">
        <w:t>должно</w:t>
      </w:r>
      <w:r w:rsidR="0054280A">
        <w:t xml:space="preserve"> </w:t>
      </w:r>
      <w:r w:rsidRPr="00A97D73">
        <w:t>составлять</w:t>
      </w:r>
      <w:r w:rsidR="0054280A">
        <w:t xml:space="preserve"> </w:t>
      </w:r>
      <w:r w:rsidRPr="00A97D73">
        <w:t>0%.</w:t>
      </w:r>
      <w:r w:rsidR="0054280A">
        <w:t xml:space="preserve"> </w:t>
      </w:r>
      <w:r w:rsidRPr="00A97D73">
        <w:t>Любые</w:t>
      </w:r>
      <w:r w:rsidR="0054280A">
        <w:t xml:space="preserve"> </w:t>
      </w:r>
      <w:r w:rsidRPr="00A97D73">
        <w:t>расхождения</w:t>
      </w:r>
      <w:r w:rsidR="0054280A">
        <w:t xml:space="preserve"> </w:t>
      </w:r>
      <w:r w:rsidRPr="00A97D73">
        <w:t>должны</w:t>
      </w:r>
      <w:r w:rsidR="0054280A">
        <w:t xml:space="preserve"> </w:t>
      </w:r>
      <w:r w:rsidRPr="00A97D73">
        <w:t>быть</w:t>
      </w:r>
      <w:r w:rsidR="0054280A">
        <w:t xml:space="preserve"> </w:t>
      </w:r>
      <w:r w:rsidRPr="00A97D73">
        <w:t>зафиксированы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логах</w:t>
      </w:r>
      <w:r w:rsidR="0054280A">
        <w:t xml:space="preserve"> </w:t>
      </w:r>
      <w:r w:rsidRPr="00A97D73">
        <w:t>как</w:t>
      </w:r>
      <w:r w:rsidR="0054280A">
        <w:t xml:space="preserve"> </w:t>
      </w:r>
      <w:r w:rsidRPr="00A97D73">
        <w:t>критическая</w:t>
      </w:r>
      <w:r w:rsidR="0054280A">
        <w:t xml:space="preserve"> </w:t>
      </w:r>
      <w:r w:rsidRPr="00A97D73">
        <w:t>ошибка</w:t>
      </w:r>
      <w:r w:rsidR="00EE1D06" w:rsidRPr="00A97D73">
        <w:t>;</w:t>
      </w:r>
    </w:p>
    <w:p w14:paraId="6DB47B88" w14:textId="565802D3" w:rsidR="007C68AE" w:rsidRDefault="00A97D73" w:rsidP="00892EF0">
      <w:pPr>
        <w:pStyle w:val="a0"/>
        <w:ind w:left="0" w:firstLine="851"/>
      </w:pPr>
      <w:r>
        <w:t>д</w:t>
      </w:r>
      <w:r w:rsidRPr="00A97D73">
        <w:t>анные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аналитических</w:t>
      </w:r>
      <w:r w:rsidR="0054280A">
        <w:t xml:space="preserve"> </w:t>
      </w:r>
      <w:r w:rsidRPr="00A97D73">
        <w:t>витринах</w:t>
      </w:r>
      <w:r w:rsidR="0054280A">
        <w:t xml:space="preserve"> </w:t>
      </w:r>
      <w:r w:rsidRPr="00A97D73">
        <w:t>должны</w:t>
      </w:r>
      <w:r w:rsidR="0054280A">
        <w:t xml:space="preserve"> </w:t>
      </w:r>
      <w:r w:rsidRPr="00A97D73">
        <w:t>быть</w:t>
      </w:r>
      <w:r w:rsidR="0054280A">
        <w:t xml:space="preserve"> </w:t>
      </w:r>
      <w:r w:rsidRPr="00A97D73">
        <w:t>доступны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пользователей</w:t>
      </w:r>
      <w:r w:rsidR="0054280A">
        <w:t xml:space="preserve"> </w:t>
      </w:r>
      <w:r w:rsidRPr="00A97D73">
        <w:t>не</w:t>
      </w:r>
      <w:r w:rsidR="0054280A">
        <w:t xml:space="preserve"> </w:t>
      </w:r>
      <w:r w:rsidRPr="00A97D73">
        <w:t>позднее</w:t>
      </w:r>
      <w:r w:rsidR="0054280A">
        <w:t xml:space="preserve"> </w:t>
      </w:r>
      <w:r w:rsidRPr="00A97D73">
        <w:t>08:00</w:t>
      </w:r>
      <w:r w:rsidR="0054280A">
        <w:t xml:space="preserve"> </w:t>
      </w:r>
      <w:r w:rsidRPr="00A97D73">
        <w:t>по</w:t>
      </w:r>
      <w:r w:rsidR="0054280A">
        <w:t xml:space="preserve"> </w:t>
      </w:r>
      <w:r w:rsidRPr="00A97D73">
        <w:t>московскому</w:t>
      </w:r>
      <w:r w:rsidR="0054280A">
        <w:t xml:space="preserve"> </w:t>
      </w:r>
      <w:r w:rsidRPr="00A97D73">
        <w:t>времени</w:t>
      </w:r>
      <w:r w:rsidR="0054280A">
        <w:t xml:space="preserve"> </w:t>
      </w:r>
      <w:r w:rsidRPr="00A97D73">
        <w:t>каждого</w:t>
      </w:r>
      <w:r w:rsidR="0054280A">
        <w:t xml:space="preserve"> </w:t>
      </w:r>
      <w:r w:rsidRPr="00A97D73">
        <w:t>рабочего</w:t>
      </w:r>
      <w:r w:rsidR="0054280A">
        <w:t xml:space="preserve"> </w:t>
      </w:r>
      <w:r w:rsidRPr="00A97D73">
        <w:t>дня</w:t>
      </w:r>
      <w:r w:rsidR="007C68AE">
        <w:t>;</w:t>
      </w:r>
    </w:p>
    <w:p w14:paraId="6265B7BB" w14:textId="49B1C94F" w:rsidR="0032564D" w:rsidRDefault="0032564D" w:rsidP="0032564D">
      <w:pPr>
        <w:pStyle w:val="2"/>
      </w:pPr>
      <w:bookmarkStart w:id="20" w:name="_Toc212583329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технологическому</w:t>
      </w:r>
      <w:r w:rsidR="0054280A">
        <w:t xml:space="preserve"> </w:t>
      </w:r>
      <w:r>
        <w:t>стеку</w:t>
      </w:r>
      <w:bookmarkEnd w:id="20"/>
    </w:p>
    <w:p w14:paraId="274B39B0" w14:textId="21CB45E0" w:rsidR="00DD4826" w:rsidRPr="00DD4826" w:rsidRDefault="008F075D" w:rsidP="00DD4826">
      <w:r w:rsidRPr="008F075D">
        <w:t>Для</w:t>
      </w:r>
      <w:r w:rsidR="0054280A">
        <w:t xml:space="preserve"> </w:t>
      </w:r>
      <w:r w:rsidRPr="008F075D">
        <w:t>разработки</w:t>
      </w:r>
      <w:r w:rsidR="0054280A">
        <w:t xml:space="preserve"> </w:t>
      </w:r>
      <w:r w:rsidRPr="008F075D">
        <w:t>логики</w:t>
      </w:r>
      <w:r w:rsidR="0054280A">
        <w:t xml:space="preserve"> </w:t>
      </w:r>
      <w:r w:rsidRPr="008F075D">
        <w:t>ETL-процессов</w:t>
      </w:r>
      <w:r w:rsidR="0054280A">
        <w:t xml:space="preserve"> </w:t>
      </w:r>
      <w:r w:rsidRPr="008F075D">
        <w:t>должен</w:t>
      </w:r>
      <w:r w:rsidR="0054280A">
        <w:t xml:space="preserve"> </w:t>
      </w:r>
      <w:r w:rsidRPr="008F075D">
        <w:t>использоваться</w:t>
      </w:r>
      <w:r w:rsidR="0054280A">
        <w:t xml:space="preserve"> </w:t>
      </w:r>
      <w:r w:rsidRPr="008F075D">
        <w:t>язык</w:t>
      </w:r>
      <w:r w:rsidR="0054280A">
        <w:t xml:space="preserve"> </w:t>
      </w:r>
      <w:r w:rsidRPr="008F075D">
        <w:t>программирования</w:t>
      </w:r>
      <w:r w:rsidR="0054280A">
        <w:t xml:space="preserve"> </w:t>
      </w:r>
      <w:r w:rsidRPr="008F075D">
        <w:t>Python</w:t>
      </w:r>
      <w:r w:rsidR="0054280A">
        <w:t xml:space="preserve"> </w:t>
      </w:r>
      <w:r w:rsidRPr="008F075D">
        <w:t>с</w:t>
      </w:r>
      <w:r w:rsidR="0054280A">
        <w:t xml:space="preserve"> </w:t>
      </w:r>
      <w:r w:rsidRPr="008F075D">
        <w:t>применением</w:t>
      </w:r>
      <w:r w:rsidR="0054280A">
        <w:t xml:space="preserve"> </w:t>
      </w:r>
      <w:r w:rsidRPr="008F075D">
        <w:t>библиотеки</w:t>
      </w:r>
      <w:r w:rsidR="0054280A">
        <w:t xml:space="preserve"> </w:t>
      </w:r>
      <w:proofErr w:type="spellStart"/>
      <w:r w:rsidRPr="008F075D">
        <w:t>PySpark</w:t>
      </w:r>
      <w:proofErr w:type="spellEnd"/>
      <w:r w:rsidRPr="008F075D">
        <w:t>.</w:t>
      </w:r>
      <w:r w:rsidR="0054280A">
        <w:t xml:space="preserve"> </w:t>
      </w:r>
      <w:r w:rsidRPr="008F075D">
        <w:t>Этот</w:t>
      </w:r>
      <w:r w:rsidR="0054280A">
        <w:t xml:space="preserve"> </w:t>
      </w:r>
      <w:r w:rsidRPr="008F075D">
        <w:t>выбор</w:t>
      </w:r>
      <w:r w:rsidR="0054280A">
        <w:t xml:space="preserve"> </w:t>
      </w:r>
      <w:r w:rsidRPr="008F075D">
        <w:t>обусловлен</w:t>
      </w:r>
      <w:r w:rsidR="0054280A">
        <w:t xml:space="preserve"> </w:t>
      </w:r>
      <w:r w:rsidRPr="008F075D">
        <w:t>низким</w:t>
      </w:r>
      <w:r w:rsidR="0054280A">
        <w:t xml:space="preserve"> </w:t>
      </w:r>
      <w:r w:rsidRPr="008F075D">
        <w:t>порогом</w:t>
      </w:r>
      <w:r w:rsidR="0054280A">
        <w:t xml:space="preserve"> </w:t>
      </w:r>
      <w:r w:rsidRPr="008F075D">
        <w:t>вхождения,</w:t>
      </w:r>
      <w:r w:rsidR="0054280A">
        <w:t xml:space="preserve"> </w:t>
      </w:r>
      <w:r w:rsidRPr="008F075D">
        <w:t>простотой</w:t>
      </w:r>
      <w:r w:rsidR="0054280A">
        <w:t xml:space="preserve"> </w:t>
      </w:r>
      <w:r w:rsidRPr="008F075D">
        <w:t>синтаксиса,</w:t>
      </w:r>
      <w:r w:rsidR="0054280A">
        <w:t xml:space="preserve"> </w:t>
      </w:r>
      <w:r w:rsidRPr="008F075D">
        <w:t>а</w:t>
      </w:r>
      <w:r w:rsidR="0054280A">
        <w:t xml:space="preserve"> </w:t>
      </w:r>
      <w:r w:rsidRPr="008F075D">
        <w:t>также</w:t>
      </w:r>
      <w:r w:rsidR="0054280A">
        <w:t xml:space="preserve"> </w:t>
      </w:r>
      <w:r w:rsidRPr="008F075D">
        <w:t>широкой</w:t>
      </w:r>
      <w:r w:rsidR="0054280A">
        <w:t xml:space="preserve"> </w:t>
      </w:r>
      <w:r w:rsidRPr="008F075D">
        <w:t>поддержкой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наличием</w:t>
      </w:r>
      <w:r w:rsidR="0054280A">
        <w:t xml:space="preserve"> </w:t>
      </w:r>
      <w:r w:rsidRPr="008F075D">
        <w:t>большого</w:t>
      </w:r>
      <w:r w:rsidR="0054280A">
        <w:t xml:space="preserve"> </w:t>
      </w:r>
      <w:r w:rsidRPr="008F075D">
        <w:t>количества</w:t>
      </w:r>
      <w:r w:rsidR="0054280A">
        <w:t xml:space="preserve"> </w:t>
      </w:r>
      <w:r w:rsidRPr="008F075D">
        <w:t>библиотек</w:t>
      </w:r>
      <w:r w:rsidR="0054280A">
        <w:t xml:space="preserve"> </w:t>
      </w:r>
      <w:r w:rsidRPr="008F075D">
        <w:t>для</w:t>
      </w:r>
      <w:r w:rsidR="0054280A">
        <w:t xml:space="preserve"> </w:t>
      </w:r>
      <w:r w:rsidRPr="008F075D">
        <w:t>обработки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анализа</w:t>
      </w:r>
      <w:r w:rsidR="0054280A">
        <w:t xml:space="preserve"> </w:t>
      </w:r>
      <w:r w:rsidRPr="008F075D">
        <w:t>данных</w:t>
      </w:r>
      <w:r w:rsidR="00DD4826" w:rsidRPr="00DD4826">
        <w:t>.</w:t>
      </w:r>
    </w:p>
    <w:p w14:paraId="0BF0E663" w14:textId="2C24A16A" w:rsidR="00DD4826" w:rsidRDefault="008F075D" w:rsidP="00DD4826">
      <w:r w:rsidRPr="008F075D">
        <w:t>В</w:t>
      </w:r>
      <w:r w:rsidR="0054280A">
        <w:t xml:space="preserve"> </w:t>
      </w:r>
      <w:r w:rsidRPr="008F075D">
        <w:t>качестве</w:t>
      </w:r>
      <w:r w:rsidR="0054280A">
        <w:t xml:space="preserve"> </w:t>
      </w:r>
      <w:r w:rsidRPr="008F075D">
        <w:t>основного</w:t>
      </w:r>
      <w:r w:rsidR="0054280A">
        <w:t xml:space="preserve"> </w:t>
      </w:r>
      <w:r w:rsidRPr="008F075D">
        <w:t>движка</w:t>
      </w:r>
      <w:r w:rsidR="0054280A">
        <w:t xml:space="preserve"> </w:t>
      </w:r>
      <w:r w:rsidRPr="008F075D">
        <w:t>для</w:t>
      </w:r>
      <w:r w:rsidR="0054280A">
        <w:t xml:space="preserve"> </w:t>
      </w:r>
      <w:r w:rsidRPr="008F075D">
        <w:t>обработки</w:t>
      </w:r>
      <w:r w:rsidR="0054280A">
        <w:t xml:space="preserve"> </w:t>
      </w:r>
      <w:r w:rsidRPr="008F075D">
        <w:t>данных</w:t>
      </w:r>
      <w:r w:rsidR="0054280A">
        <w:t xml:space="preserve"> </w:t>
      </w:r>
      <w:r w:rsidRPr="008F075D">
        <w:t>должен</w:t>
      </w:r>
      <w:r w:rsidR="0054280A">
        <w:t xml:space="preserve"> </w:t>
      </w:r>
      <w:r w:rsidRPr="008F075D">
        <w:t>использоваться</w:t>
      </w:r>
      <w:r w:rsidR="0054280A">
        <w:t xml:space="preserve"> </w:t>
      </w:r>
      <w:r w:rsidRPr="008F075D">
        <w:t>Apache</w:t>
      </w:r>
      <w:r w:rsidR="0054280A">
        <w:t xml:space="preserve"> </w:t>
      </w:r>
      <w:r w:rsidRPr="008F075D">
        <w:t>Spark.</w:t>
      </w:r>
      <w:r w:rsidR="0054280A">
        <w:t xml:space="preserve"> </w:t>
      </w:r>
      <w:r w:rsidRPr="008F075D">
        <w:t>Он</w:t>
      </w:r>
      <w:r w:rsidR="0054280A">
        <w:t xml:space="preserve"> </w:t>
      </w:r>
      <w:r w:rsidRPr="008F075D">
        <w:t>обеспечивает</w:t>
      </w:r>
      <w:r w:rsidR="0054280A">
        <w:t xml:space="preserve"> </w:t>
      </w:r>
      <w:r w:rsidRPr="008F075D">
        <w:t>высокую</w:t>
      </w:r>
      <w:r w:rsidR="0054280A">
        <w:t xml:space="preserve"> </w:t>
      </w:r>
      <w:r w:rsidRPr="008F075D">
        <w:t>производительность</w:t>
      </w:r>
      <w:r w:rsidR="0054280A">
        <w:t xml:space="preserve"> </w:t>
      </w:r>
      <w:r w:rsidRPr="008F075D">
        <w:t>за</w:t>
      </w:r>
      <w:r w:rsidR="0054280A">
        <w:t xml:space="preserve"> </w:t>
      </w:r>
      <w:r w:rsidRPr="008F075D">
        <w:t>счет</w:t>
      </w:r>
      <w:r w:rsidR="0054280A">
        <w:t xml:space="preserve"> </w:t>
      </w:r>
      <w:r w:rsidRPr="008F075D">
        <w:t>вычислений</w:t>
      </w:r>
      <w:r w:rsidR="0054280A">
        <w:t xml:space="preserve"> </w:t>
      </w:r>
      <w:r w:rsidRPr="008F075D">
        <w:t>в</w:t>
      </w:r>
      <w:r w:rsidR="0054280A">
        <w:t xml:space="preserve"> </w:t>
      </w:r>
      <w:r w:rsidRPr="008F075D">
        <w:t>оперативной</w:t>
      </w:r>
      <w:r w:rsidR="0054280A">
        <w:t xml:space="preserve"> </w:t>
      </w:r>
      <w:r w:rsidRPr="008F075D">
        <w:t>памяти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предоставляет</w:t>
      </w:r>
      <w:r w:rsidR="0054280A">
        <w:t xml:space="preserve"> </w:t>
      </w:r>
      <w:r w:rsidRPr="008F075D">
        <w:t>мощный</w:t>
      </w:r>
      <w:r w:rsidR="0054280A">
        <w:t xml:space="preserve"> </w:t>
      </w:r>
      <w:r w:rsidRPr="008F075D">
        <w:t>API</w:t>
      </w:r>
      <w:r w:rsidR="0054280A">
        <w:t xml:space="preserve"> </w:t>
      </w:r>
      <w:r w:rsidRPr="008F075D">
        <w:t>для</w:t>
      </w:r>
      <w:r w:rsidR="0054280A">
        <w:t xml:space="preserve"> </w:t>
      </w:r>
      <w:r w:rsidRPr="008F075D">
        <w:t>реализации</w:t>
      </w:r>
      <w:r w:rsidR="0054280A">
        <w:t xml:space="preserve"> </w:t>
      </w:r>
      <w:r w:rsidRPr="008F075D">
        <w:t>сложных</w:t>
      </w:r>
      <w:r w:rsidR="0054280A">
        <w:t xml:space="preserve"> </w:t>
      </w:r>
      <w:r w:rsidRPr="008F075D">
        <w:t>преобразований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агрегаций</w:t>
      </w:r>
      <w:r w:rsidR="00DD4826" w:rsidRPr="008F075D">
        <w:t>.</w:t>
      </w:r>
    </w:p>
    <w:p w14:paraId="4C94A38D" w14:textId="7962EEE8" w:rsidR="004243D0" w:rsidRPr="008F075D" w:rsidRDefault="004243D0" w:rsidP="00DD4826">
      <w:r w:rsidRPr="004243D0">
        <w:t>В</w:t>
      </w:r>
      <w:r w:rsidR="0054280A">
        <w:t xml:space="preserve"> </w:t>
      </w:r>
      <w:r w:rsidRPr="004243D0">
        <w:t>качестве</w:t>
      </w:r>
      <w:r w:rsidR="0054280A">
        <w:t xml:space="preserve"> </w:t>
      </w:r>
      <w:r w:rsidRPr="004243D0">
        <w:t>основного</w:t>
      </w:r>
      <w:r w:rsidR="0054280A">
        <w:t xml:space="preserve"> </w:t>
      </w:r>
      <w:r w:rsidRPr="004243D0">
        <w:t>хранилища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сырых</w:t>
      </w:r>
      <w:r w:rsidR="0054280A">
        <w:t xml:space="preserve"> </w:t>
      </w:r>
      <w:r w:rsidRPr="004243D0">
        <w:t>и</w:t>
      </w:r>
      <w:r w:rsidR="0054280A">
        <w:t xml:space="preserve"> </w:t>
      </w:r>
      <w:r w:rsidRPr="004243D0">
        <w:t>промежуточных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должна</w:t>
      </w:r>
      <w:r w:rsidR="0054280A">
        <w:t xml:space="preserve"> </w:t>
      </w:r>
      <w:r w:rsidRPr="004243D0">
        <w:t>использоваться</w:t>
      </w:r>
      <w:r w:rsidR="0054280A">
        <w:t xml:space="preserve"> </w:t>
      </w:r>
      <w:r w:rsidRPr="004243D0">
        <w:t>распределенная</w:t>
      </w:r>
      <w:r w:rsidR="0054280A">
        <w:t xml:space="preserve"> </w:t>
      </w:r>
      <w:r w:rsidRPr="004243D0">
        <w:t>файловая</w:t>
      </w:r>
      <w:r w:rsidR="0054280A">
        <w:t xml:space="preserve"> </w:t>
      </w:r>
      <w:r w:rsidRPr="004243D0">
        <w:t>система</w:t>
      </w:r>
      <w:r w:rsidR="0054280A">
        <w:t xml:space="preserve"> </w:t>
      </w:r>
      <w:r w:rsidRPr="004243D0">
        <w:t>HDFS</w:t>
      </w:r>
      <w:r w:rsidR="0054280A">
        <w:t xml:space="preserve"> </w:t>
      </w:r>
      <w:r w:rsidRPr="004243D0">
        <w:t>(</w:t>
      </w:r>
      <w:proofErr w:type="spellStart"/>
      <w:r w:rsidRPr="004243D0">
        <w:t>Hadoop</w:t>
      </w:r>
      <w:proofErr w:type="spellEnd"/>
      <w:r w:rsidR="0054280A">
        <w:t xml:space="preserve"> </w:t>
      </w:r>
      <w:proofErr w:type="spellStart"/>
      <w:r w:rsidRPr="004243D0">
        <w:t>Distributed</w:t>
      </w:r>
      <w:proofErr w:type="spellEnd"/>
      <w:r w:rsidR="0054280A">
        <w:t xml:space="preserve"> </w:t>
      </w:r>
      <w:r w:rsidRPr="004243D0">
        <w:t>File</w:t>
      </w:r>
      <w:r w:rsidR="0054280A">
        <w:t xml:space="preserve"> </w:t>
      </w:r>
      <w:r w:rsidRPr="004243D0">
        <w:t>System).</w:t>
      </w:r>
    </w:p>
    <w:p w14:paraId="33C32873" w14:textId="3E7E8FFB" w:rsidR="00DD4826" w:rsidRDefault="008F075D" w:rsidP="00DD4826">
      <w:r w:rsidRPr="008F075D">
        <w:t>В</w:t>
      </w:r>
      <w:r w:rsidR="0054280A">
        <w:t xml:space="preserve"> </w:t>
      </w:r>
      <w:r w:rsidRPr="008F075D">
        <w:t>качестве</w:t>
      </w:r>
      <w:r w:rsidR="0054280A">
        <w:t xml:space="preserve"> </w:t>
      </w:r>
      <w:r w:rsidRPr="008F075D">
        <w:t>целевой</w:t>
      </w:r>
      <w:r w:rsidR="0054280A">
        <w:t xml:space="preserve"> </w:t>
      </w:r>
      <w:r w:rsidRPr="008F075D">
        <w:t>СУБД</w:t>
      </w:r>
      <w:r w:rsidR="0054280A">
        <w:t xml:space="preserve"> </w:t>
      </w:r>
      <w:r w:rsidRPr="008F075D">
        <w:t>для</w:t>
      </w:r>
      <w:r w:rsidR="0054280A">
        <w:t xml:space="preserve"> </w:t>
      </w:r>
      <w:r w:rsidRPr="008F075D">
        <w:t>хранения</w:t>
      </w:r>
      <w:r w:rsidR="0054280A">
        <w:t xml:space="preserve"> </w:t>
      </w:r>
      <w:r w:rsidRPr="008F075D">
        <w:t>итоговых</w:t>
      </w:r>
      <w:r w:rsidR="0054280A">
        <w:t xml:space="preserve"> </w:t>
      </w:r>
      <w:r w:rsidRPr="008F075D">
        <w:t>аналитических</w:t>
      </w:r>
      <w:r w:rsidR="0054280A">
        <w:t xml:space="preserve"> </w:t>
      </w:r>
      <w:r w:rsidRPr="008F075D">
        <w:t>витрин</w:t>
      </w:r>
      <w:r w:rsidR="0054280A">
        <w:t xml:space="preserve"> </w:t>
      </w:r>
      <w:r w:rsidRPr="008F075D">
        <w:t>должна</w:t>
      </w:r>
      <w:r w:rsidR="0054280A">
        <w:t xml:space="preserve"> </w:t>
      </w:r>
      <w:r w:rsidRPr="008F075D">
        <w:t>использоваться</w:t>
      </w:r>
      <w:r w:rsidR="0054280A">
        <w:t xml:space="preserve"> </w:t>
      </w:r>
      <w:r w:rsidRPr="008F075D">
        <w:t>колоночная</w:t>
      </w:r>
      <w:r w:rsidR="0054280A">
        <w:t xml:space="preserve"> </w:t>
      </w:r>
      <w:r w:rsidRPr="008F075D">
        <w:t>база</w:t>
      </w:r>
      <w:r w:rsidR="0054280A">
        <w:t xml:space="preserve"> </w:t>
      </w:r>
      <w:r w:rsidRPr="008F075D">
        <w:t>данных</w:t>
      </w:r>
      <w:r w:rsidR="0054280A">
        <w:t xml:space="preserve"> </w:t>
      </w:r>
      <w:proofErr w:type="spellStart"/>
      <w:r w:rsidRPr="008F075D">
        <w:t>ClickHouse</w:t>
      </w:r>
      <w:proofErr w:type="spellEnd"/>
      <w:r w:rsidRPr="008F075D">
        <w:t>.</w:t>
      </w:r>
      <w:r w:rsidR="0054280A">
        <w:t xml:space="preserve"> </w:t>
      </w:r>
      <w:r w:rsidRPr="008F075D">
        <w:t>Она</w:t>
      </w:r>
      <w:r w:rsidR="0054280A">
        <w:t xml:space="preserve"> </w:t>
      </w:r>
      <w:r w:rsidRPr="008F075D">
        <w:t>обеспечивает</w:t>
      </w:r>
      <w:r w:rsidR="0054280A">
        <w:t xml:space="preserve"> </w:t>
      </w:r>
      <w:r w:rsidRPr="008F075D">
        <w:t>сверхбыстрое</w:t>
      </w:r>
      <w:r w:rsidR="0054280A">
        <w:t xml:space="preserve"> </w:t>
      </w:r>
      <w:r w:rsidRPr="008F075D">
        <w:t>выполнение</w:t>
      </w:r>
      <w:r w:rsidR="0054280A">
        <w:t xml:space="preserve"> </w:t>
      </w:r>
      <w:r w:rsidRPr="008F075D">
        <w:t>аналитических</w:t>
      </w:r>
      <w:r w:rsidR="0054280A">
        <w:t xml:space="preserve"> </w:t>
      </w:r>
      <w:r w:rsidRPr="008F075D">
        <w:t>запросов</w:t>
      </w:r>
      <w:r>
        <w:t>,</w:t>
      </w:r>
      <w:r w:rsidR="0054280A">
        <w:t xml:space="preserve"> </w:t>
      </w:r>
      <w:r w:rsidRPr="008F075D">
        <w:t>что</w:t>
      </w:r>
      <w:r w:rsidR="0054280A">
        <w:t xml:space="preserve"> </w:t>
      </w:r>
      <w:r w:rsidRPr="008F075D">
        <w:t>критически</w:t>
      </w:r>
      <w:r w:rsidR="0054280A">
        <w:t xml:space="preserve"> </w:t>
      </w:r>
      <w:r w:rsidRPr="008F075D">
        <w:t>важно</w:t>
      </w:r>
      <w:r w:rsidR="0054280A">
        <w:t xml:space="preserve"> </w:t>
      </w:r>
      <w:r w:rsidRPr="008F075D">
        <w:t>для</w:t>
      </w:r>
      <w:r w:rsidR="0054280A">
        <w:t xml:space="preserve"> </w:t>
      </w:r>
      <w:r w:rsidRPr="008F075D">
        <w:t>BI-систем</w:t>
      </w:r>
      <w:r w:rsidR="00DD4826" w:rsidRPr="00DD4826">
        <w:t>.</w:t>
      </w:r>
    </w:p>
    <w:p w14:paraId="21D42419" w14:textId="613B89C2" w:rsidR="008F075D" w:rsidRPr="00DD4826" w:rsidRDefault="008F075D" w:rsidP="00DD4826">
      <w:r w:rsidRPr="008F075D">
        <w:t>Для</w:t>
      </w:r>
      <w:r w:rsidR="0054280A">
        <w:t xml:space="preserve"> </w:t>
      </w:r>
      <w:r w:rsidRPr="008F075D">
        <w:t>автоматизации</w:t>
      </w:r>
      <w:r w:rsidR="0054280A">
        <w:t xml:space="preserve"> </w:t>
      </w:r>
      <w:r w:rsidRPr="008F075D">
        <w:t>запуска</w:t>
      </w:r>
      <w:r w:rsidR="0054280A">
        <w:t xml:space="preserve"> </w:t>
      </w:r>
      <w:r w:rsidRPr="008F075D">
        <w:t>ETL-процессов</w:t>
      </w:r>
      <w:r w:rsidR="0054280A">
        <w:t xml:space="preserve"> </w:t>
      </w:r>
      <w:r w:rsidRPr="008F075D">
        <w:t>по</w:t>
      </w:r>
      <w:r w:rsidR="0054280A">
        <w:t xml:space="preserve"> </w:t>
      </w:r>
      <w:r w:rsidRPr="008F075D">
        <w:t>расписанию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управления</w:t>
      </w:r>
      <w:r w:rsidR="0054280A">
        <w:t xml:space="preserve"> </w:t>
      </w:r>
      <w:r w:rsidRPr="008F075D">
        <w:t>зависимостями</w:t>
      </w:r>
      <w:r w:rsidR="0054280A">
        <w:t xml:space="preserve"> </w:t>
      </w:r>
      <w:r w:rsidRPr="008F075D">
        <w:t>между</w:t>
      </w:r>
      <w:r w:rsidR="0054280A">
        <w:t xml:space="preserve"> </w:t>
      </w:r>
      <w:r w:rsidRPr="008F075D">
        <w:t>задачами</w:t>
      </w:r>
      <w:r w:rsidR="0054280A">
        <w:t xml:space="preserve"> </w:t>
      </w:r>
      <w:r w:rsidRPr="008F075D">
        <w:t>должен</w:t>
      </w:r>
      <w:r w:rsidR="0054280A">
        <w:t xml:space="preserve"> </w:t>
      </w:r>
      <w:r w:rsidRPr="008F075D">
        <w:t>использоваться</w:t>
      </w:r>
      <w:r w:rsidR="0054280A">
        <w:t xml:space="preserve"> </w:t>
      </w:r>
      <w:r w:rsidRPr="008F075D">
        <w:t>оркестратор</w:t>
      </w:r>
      <w:r w:rsidR="0054280A">
        <w:t xml:space="preserve"> </w:t>
      </w:r>
      <w:r w:rsidRPr="008F075D">
        <w:t>Apache</w:t>
      </w:r>
      <w:r w:rsidR="0054280A">
        <w:t xml:space="preserve"> </w:t>
      </w:r>
      <w:proofErr w:type="spellStart"/>
      <w:r w:rsidRPr="008F075D">
        <w:t>Airflow</w:t>
      </w:r>
      <w:proofErr w:type="spellEnd"/>
      <w:r>
        <w:t>.</w:t>
      </w:r>
    </w:p>
    <w:p w14:paraId="346B63ED" w14:textId="7123052B" w:rsidR="008F075D" w:rsidRPr="00EF40C7" w:rsidRDefault="00957862" w:rsidP="00EF40C7">
      <w:pPr>
        <w:rPr>
          <w:rFonts w:ascii="Segoe UI" w:hAnsi="Segoe UI" w:cs="Segoe UI"/>
          <w:sz w:val="18"/>
          <w:szCs w:val="18"/>
        </w:rPr>
      </w:pPr>
      <w:r w:rsidRPr="00DD4826">
        <w:rPr>
          <w:rStyle w:val="eop"/>
          <w:rFonts w:eastAsiaTheme="majorEastAsia"/>
        </w:rPr>
        <w:t>Иные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требования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к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технологическому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стеку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не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предъявляются.</w:t>
      </w:r>
    </w:p>
    <w:p w14:paraId="3EBD447A" w14:textId="52702373" w:rsidR="00295D9C" w:rsidRDefault="00295D9C" w:rsidP="00295D9C">
      <w:pPr>
        <w:pStyle w:val="2"/>
      </w:pPr>
      <w:bookmarkStart w:id="21" w:name="_Toc212583330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видам</w:t>
      </w:r>
      <w:r w:rsidR="0054280A">
        <w:t xml:space="preserve"> </w:t>
      </w:r>
      <w:r>
        <w:t>обеспечения</w:t>
      </w:r>
      <w:bookmarkEnd w:id="21"/>
    </w:p>
    <w:p w14:paraId="02EF595A" w14:textId="165F4D45" w:rsidR="009C1795" w:rsidRPr="009C1795" w:rsidRDefault="009C1795" w:rsidP="009C1795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разделе</w:t>
      </w:r>
      <w:r w:rsidR="0054280A">
        <w:t xml:space="preserve"> </w:t>
      </w:r>
      <w:r>
        <w:t>приведены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видам</w:t>
      </w:r>
      <w:r w:rsidR="0054280A">
        <w:t xml:space="preserve"> </w:t>
      </w:r>
      <w:r>
        <w:t>обеспечения</w:t>
      </w:r>
      <w:r w:rsidR="0054280A">
        <w:t xml:space="preserve"> </w:t>
      </w:r>
      <w:r>
        <w:t>разработки.</w:t>
      </w:r>
    </w:p>
    <w:p w14:paraId="607098D9" w14:textId="034FB917" w:rsidR="00295D9C" w:rsidRDefault="00256697" w:rsidP="00256697">
      <w:pPr>
        <w:pStyle w:val="3"/>
      </w:pPr>
      <w:bookmarkStart w:id="22" w:name="_Toc212583331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математическому</w:t>
      </w:r>
      <w:r w:rsidR="0054280A">
        <w:t xml:space="preserve"> </w:t>
      </w:r>
      <w:r>
        <w:t>обеспечению</w:t>
      </w:r>
      <w:bookmarkEnd w:id="22"/>
    </w:p>
    <w:p w14:paraId="56637157" w14:textId="1421299B" w:rsidR="00BD4966" w:rsidRDefault="00991ADC" w:rsidP="00017FEE">
      <w:r w:rsidRPr="00991ADC">
        <w:t>Математическое</w:t>
      </w:r>
      <w:r w:rsidR="0054280A">
        <w:t xml:space="preserve"> </w:t>
      </w:r>
      <w:r w:rsidRPr="00991ADC">
        <w:t>обеспечение</w:t>
      </w:r>
      <w:r w:rsidR="0054280A">
        <w:t xml:space="preserve"> </w:t>
      </w:r>
      <w:r w:rsidR="008F075D" w:rsidRPr="008F075D">
        <w:t>системы</w:t>
      </w:r>
      <w:r w:rsidR="0054280A">
        <w:t xml:space="preserve"> </w:t>
      </w:r>
      <w:r w:rsidR="008F075D" w:rsidRPr="008F075D">
        <w:t>СОВД-Spark</w:t>
      </w:r>
      <w:r w:rsidR="0054280A">
        <w:t xml:space="preserve"> </w:t>
      </w:r>
      <w:r w:rsidR="008F075D" w:rsidRPr="008F075D">
        <w:t>должно</w:t>
      </w:r>
      <w:r w:rsidR="0054280A">
        <w:t xml:space="preserve"> </w:t>
      </w:r>
      <w:r w:rsidR="008F075D" w:rsidRPr="008F075D">
        <w:t>включать</w:t>
      </w:r>
      <w:r w:rsidRPr="00991ADC">
        <w:t>:</w:t>
      </w:r>
    </w:p>
    <w:p w14:paraId="60AB53CE" w14:textId="485BBAAD" w:rsidR="00991ADC" w:rsidRPr="00B8511D" w:rsidRDefault="008F075D" w:rsidP="00B8511D">
      <w:pPr>
        <w:pStyle w:val="a0"/>
        <w:ind w:left="0" w:firstLine="851"/>
      </w:pPr>
      <w:r>
        <w:t>а</w:t>
      </w:r>
      <w:r w:rsidRPr="008F075D">
        <w:t>лгоритмы</w:t>
      </w:r>
      <w:r w:rsidR="0054280A">
        <w:t xml:space="preserve"> </w:t>
      </w:r>
      <w:r w:rsidRPr="008F075D">
        <w:t>инкрементального</w:t>
      </w:r>
      <w:r w:rsidR="0054280A">
        <w:t xml:space="preserve"> </w:t>
      </w:r>
      <w:r w:rsidRPr="008F075D">
        <w:t>чтения</w:t>
      </w:r>
      <w:r w:rsidR="0054280A">
        <w:t xml:space="preserve"> </w:t>
      </w:r>
      <w:r w:rsidRPr="008F075D">
        <w:t>данных:</w:t>
      </w:r>
      <w:r w:rsidR="0054280A">
        <w:t xml:space="preserve"> </w:t>
      </w:r>
      <w:r>
        <w:t>с</w:t>
      </w:r>
      <w:r w:rsidRPr="008F075D">
        <w:t>истема</w:t>
      </w:r>
      <w:r w:rsidR="0054280A">
        <w:t xml:space="preserve"> </w:t>
      </w:r>
      <w:r w:rsidRPr="008F075D">
        <w:t>должна</w:t>
      </w:r>
      <w:r w:rsidR="0054280A">
        <w:t xml:space="preserve"> </w:t>
      </w:r>
      <w:r w:rsidRPr="008F075D">
        <w:t>реализовывать</w:t>
      </w:r>
      <w:r w:rsidR="0054280A">
        <w:t xml:space="preserve"> </w:t>
      </w:r>
      <w:r w:rsidRPr="008F075D">
        <w:t>логику</w:t>
      </w:r>
      <w:r w:rsidR="0054280A">
        <w:t xml:space="preserve"> </w:t>
      </w:r>
      <w:r w:rsidRPr="008F075D">
        <w:t>чтения</w:t>
      </w:r>
      <w:r w:rsidR="0054280A">
        <w:t xml:space="preserve"> </w:t>
      </w:r>
      <w:r w:rsidRPr="008F075D">
        <w:t>только</w:t>
      </w:r>
      <w:r w:rsidR="0054280A">
        <w:t xml:space="preserve"> </w:t>
      </w:r>
      <w:r w:rsidRPr="008F075D">
        <w:t>новых</w:t>
      </w:r>
      <w:r w:rsidR="0054280A">
        <w:t xml:space="preserve"> </w:t>
      </w:r>
      <w:r w:rsidRPr="008F075D">
        <w:t>или</w:t>
      </w:r>
      <w:r w:rsidR="0054280A">
        <w:t xml:space="preserve"> </w:t>
      </w:r>
      <w:r w:rsidRPr="008F075D">
        <w:t>измененных</w:t>
      </w:r>
      <w:r w:rsidR="0054280A">
        <w:t xml:space="preserve"> </w:t>
      </w:r>
      <w:r w:rsidRPr="008F075D">
        <w:t>записей</w:t>
      </w:r>
      <w:r w:rsidR="0054280A">
        <w:t xml:space="preserve"> </w:t>
      </w:r>
      <w:r w:rsidRPr="008F075D">
        <w:t>из</w:t>
      </w:r>
      <w:r w:rsidR="0054280A">
        <w:t xml:space="preserve"> </w:t>
      </w:r>
      <w:r w:rsidRPr="008F075D">
        <w:t>систем-источников</w:t>
      </w:r>
      <w:r w:rsidR="0054280A">
        <w:t xml:space="preserve"> </w:t>
      </w:r>
      <w:r w:rsidRPr="008F075D">
        <w:t>за</w:t>
      </w:r>
      <w:r w:rsidR="0054280A">
        <w:t xml:space="preserve"> </w:t>
      </w:r>
      <w:r w:rsidRPr="008F075D">
        <w:t>прошедший</w:t>
      </w:r>
      <w:r w:rsidR="0054280A">
        <w:t xml:space="preserve"> </w:t>
      </w:r>
      <w:r w:rsidRPr="008F075D">
        <w:t>период</w:t>
      </w:r>
      <w:r w:rsidR="00991ADC" w:rsidRPr="00B8511D">
        <w:t>;</w:t>
      </w:r>
    </w:p>
    <w:p w14:paraId="7FC7C61C" w14:textId="773A15BF" w:rsidR="00EB40BA" w:rsidRPr="00EB40BA" w:rsidRDefault="008F075D" w:rsidP="00B8511D">
      <w:pPr>
        <w:pStyle w:val="a0"/>
        <w:ind w:left="0" w:firstLine="851"/>
      </w:pPr>
      <w:r>
        <w:t>а</w:t>
      </w:r>
      <w:r w:rsidRPr="008F075D">
        <w:t>лгоритмы</w:t>
      </w:r>
      <w:r w:rsidR="0054280A">
        <w:t xml:space="preserve"> </w:t>
      </w:r>
      <w:r w:rsidRPr="008F075D">
        <w:t>объединения</w:t>
      </w:r>
      <w:r w:rsidR="0054280A">
        <w:t xml:space="preserve"> </w:t>
      </w:r>
      <w:r w:rsidRPr="008F075D">
        <w:t>данных:</w:t>
      </w:r>
      <w:r w:rsidR="0054280A">
        <w:t xml:space="preserve"> </w:t>
      </w:r>
      <w:r>
        <w:t>с</w:t>
      </w:r>
      <w:r w:rsidRPr="008F075D">
        <w:t>истема</w:t>
      </w:r>
      <w:r w:rsidR="0054280A">
        <w:t xml:space="preserve"> </w:t>
      </w:r>
      <w:r w:rsidRPr="008F075D">
        <w:t>должна</w:t>
      </w:r>
      <w:r w:rsidR="0054280A">
        <w:t xml:space="preserve"> </w:t>
      </w:r>
      <w:r w:rsidRPr="008F075D">
        <w:t>выполнять</w:t>
      </w:r>
      <w:r w:rsidR="0054280A">
        <w:t xml:space="preserve"> </w:t>
      </w:r>
      <w:r w:rsidRPr="008F075D">
        <w:t>распределенные</w:t>
      </w:r>
      <w:r w:rsidR="0054280A">
        <w:t xml:space="preserve"> </w:t>
      </w:r>
      <w:r w:rsidRPr="008F075D">
        <w:t>операции</w:t>
      </w:r>
      <w:r w:rsidR="0054280A">
        <w:t xml:space="preserve"> </w:t>
      </w:r>
      <w:r w:rsidRPr="008F075D">
        <w:t>объединения</w:t>
      </w:r>
      <w:r w:rsidR="0054280A">
        <w:t xml:space="preserve"> </w:t>
      </w:r>
      <w:r w:rsidRPr="008F075D">
        <w:t>больших</w:t>
      </w:r>
      <w:r w:rsidR="0054280A">
        <w:t xml:space="preserve"> </w:t>
      </w:r>
      <w:r w:rsidRPr="008F075D">
        <w:t>наборов</w:t>
      </w:r>
      <w:r w:rsidR="0054280A">
        <w:t xml:space="preserve"> </w:t>
      </w:r>
      <w:r w:rsidRPr="008F075D">
        <w:t>данных</w:t>
      </w:r>
      <w:r w:rsidR="00EB40BA" w:rsidRPr="00B8511D">
        <w:t>;</w:t>
      </w:r>
    </w:p>
    <w:p w14:paraId="75684773" w14:textId="273D3211" w:rsidR="00EB40BA" w:rsidRPr="00B8511D" w:rsidRDefault="008F075D" w:rsidP="00B8511D">
      <w:pPr>
        <w:pStyle w:val="a0"/>
        <w:ind w:left="0" w:firstLine="851"/>
      </w:pPr>
      <w:r>
        <w:lastRenderedPageBreak/>
        <w:t>а</w:t>
      </w:r>
      <w:r w:rsidRPr="008F075D">
        <w:t>лгоритмы</w:t>
      </w:r>
      <w:r w:rsidR="0054280A">
        <w:t xml:space="preserve"> </w:t>
      </w:r>
      <w:r w:rsidRPr="008F075D">
        <w:t>очистки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стандартизации</w:t>
      </w:r>
      <w:r w:rsidR="0054280A">
        <w:t xml:space="preserve"> </w:t>
      </w:r>
      <w:r w:rsidRPr="008F075D">
        <w:t>данных:</w:t>
      </w:r>
      <w:r w:rsidR="0054280A">
        <w:t xml:space="preserve"> </w:t>
      </w:r>
      <w:r>
        <w:t>д</w:t>
      </w:r>
      <w:r w:rsidRPr="008F075D">
        <w:t>олжны</w:t>
      </w:r>
      <w:r w:rsidR="0054280A">
        <w:t xml:space="preserve"> </w:t>
      </w:r>
      <w:r w:rsidRPr="008F075D">
        <w:t>быть</w:t>
      </w:r>
      <w:r w:rsidR="0054280A">
        <w:t xml:space="preserve"> </w:t>
      </w:r>
      <w:r w:rsidRPr="008F075D">
        <w:t>реализованы</w:t>
      </w:r>
      <w:r w:rsidR="0054280A">
        <w:t xml:space="preserve"> </w:t>
      </w:r>
      <w:r w:rsidRPr="008F075D">
        <w:t>процедуры</w:t>
      </w:r>
      <w:r w:rsidR="0054280A">
        <w:t xml:space="preserve"> </w:t>
      </w:r>
      <w:r w:rsidRPr="008F075D">
        <w:t>для</w:t>
      </w:r>
      <w:r w:rsidR="0054280A">
        <w:t xml:space="preserve"> </w:t>
      </w:r>
      <w:r>
        <w:t>обработки</w:t>
      </w:r>
      <w:r w:rsidR="0054280A">
        <w:t xml:space="preserve"> </w:t>
      </w:r>
      <w:r>
        <w:t>пропущенных</w:t>
      </w:r>
      <w:r w:rsidR="0054280A">
        <w:t xml:space="preserve"> </w:t>
      </w:r>
      <w:r>
        <w:t>значений</w:t>
      </w:r>
      <w:r w:rsidR="0054280A">
        <w:t xml:space="preserve"> </w:t>
      </w:r>
      <w:r>
        <w:t>и</w:t>
      </w:r>
      <w:r w:rsidR="0054280A">
        <w:t xml:space="preserve"> </w:t>
      </w:r>
      <w:r>
        <w:t>фильтрации</w:t>
      </w:r>
      <w:r w:rsidR="0054280A">
        <w:t xml:space="preserve"> </w:t>
      </w:r>
      <w:r>
        <w:t>аномальных</w:t>
      </w:r>
      <w:r w:rsidR="0054280A">
        <w:t xml:space="preserve"> </w:t>
      </w:r>
      <w:r>
        <w:t>значений</w:t>
      </w:r>
      <w:r w:rsidR="008325E3">
        <w:t>;</w:t>
      </w:r>
    </w:p>
    <w:p w14:paraId="0CAF9B6E" w14:textId="2B8E7F3B" w:rsidR="00991ADC" w:rsidRPr="00B8511D" w:rsidRDefault="004243D0" w:rsidP="00B8511D">
      <w:pPr>
        <w:pStyle w:val="a0"/>
        <w:ind w:left="0" w:firstLine="851"/>
      </w:pPr>
      <w:r>
        <w:t>а</w:t>
      </w:r>
      <w:r w:rsidRPr="004243D0">
        <w:t>лгоритмы</w:t>
      </w:r>
      <w:r w:rsidR="0054280A">
        <w:t xml:space="preserve"> </w:t>
      </w:r>
      <w:r w:rsidRPr="004243D0">
        <w:t>агрегации</w:t>
      </w:r>
      <w:r w:rsidR="0054280A">
        <w:t xml:space="preserve"> </w:t>
      </w:r>
      <w:r w:rsidRPr="004243D0">
        <w:t>данных:</w:t>
      </w:r>
      <w:r w:rsidR="0054280A">
        <w:t xml:space="preserve"> </w:t>
      </w:r>
      <w:r>
        <w:t>с</w:t>
      </w:r>
      <w:r w:rsidRPr="004243D0">
        <w:t>истема</w:t>
      </w:r>
      <w:r w:rsidR="0054280A">
        <w:t xml:space="preserve"> </w:t>
      </w:r>
      <w:r w:rsidRPr="004243D0">
        <w:t>должна</w:t>
      </w:r>
      <w:r w:rsidR="0054280A">
        <w:t xml:space="preserve"> </w:t>
      </w:r>
      <w:r w:rsidRPr="004243D0">
        <w:t>реализовывать</w:t>
      </w:r>
      <w:r w:rsidR="0054280A">
        <w:t xml:space="preserve"> </w:t>
      </w:r>
      <w:r w:rsidRPr="004243D0">
        <w:t>распределенные</w:t>
      </w:r>
      <w:r w:rsidR="0054280A">
        <w:t xml:space="preserve"> </w:t>
      </w:r>
      <w:r w:rsidRPr="004243D0">
        <w:t>агрегирующие</w:t>
      </w:r>
      <w:r w:rsidR="0054280A">
        <w:t xml:space="preserve"> </w:t>
      </w:r>
      <w:r w:rsidRPr="004243D0">
        <w:t>функции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расчета</w:t>
      </w:r>
      <w:r w:rsidR="0054280A">
        <w:t xml:space="preserve"> </w:t>
      </w:r>
      <w:r w:rsidRPr="004243D0">
        <w:t>итоговых</w:t>
      </w:r>
      <w:r w:rsidR="0054280A">
        <w:t xml:space="preserve"> </w:t>
      </w:r>
      <w:r w:rsidRPr="004243D0">
        <w:t>показателей</w:t>
      </w:r>
      <w:r w:rsidR="0054280A">
        <w:t xml:space="preserve"> </w:t>
      </w:r>
      <w:r w:rsidRPr="004243D0">
        <w:t>витрин</w:t>
      </w:r>
      <w:r w:rsidR="00B8511D" w:rsidRPr="00B8511D">
        <w:t>.</w:t>
      </w:r>
    </w:p>
    <w:p w14:paraId="01BB9602" w14:textId="1F17113F" w:rsidR="00BD4966" w:rsidRDefault="00256697" w:rsidP="00BD4966">
      <w:pPr>
        <w:pStyle w:val="3"/>
      </w:pPr>
      <w:bookmarkStart w:id="23" w:name="_Toc212583332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информационному</w:t>
      </w:r>
      <w:r w:rsidR="0054280A">
        <w:t xml:space="preserve"> </w:t>
      </w:r>
      <w:r>
        <w:t>обеспечению</w:t>
      </w:r>
      <w:bookmarkEnd w:id="23"/>
    </w:p>
    <w:p w14:paraId="549EE592" w14:textId="33AF43C9" w:rsidR="002B7ACB" w:rsidRPr="002B7ACB" w:rsidRDefault="002B7ACB" w:rsidP="002B7ACB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подразделе</w:t>
      </w:r>
      <w:r w:rsidR="0054280A">
        <w:t xml:space="preserve"> </w:t>
      </w:r>
      <w:r>
        <w:t>приведены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информационному</w:t>
      </w:r>
      <w:r w:rsidR="0054280A">
        <w:t xml:space="preserve"> </w:t>
      </w:r>
      <w:r>
        <w:t>обеспечению.</w:t>
      </w:r>
    </w:p>
    <w:p w14:paraId="10FB11A4" w14:textId="6BBA2ED5" w:rsidR="00416111" w:rsidRDefault="001F61FC" w:rsidP="00416111">
      <w:pPr>
        <w:pStyle w:val="4"/>
      </w:pP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форматам</w:t>
      </w:r>
      <w:r w:rsidR="0054280A">
        <w:t xml:space="preserve"> </w:t>
      </w:r>
      <w:r>
        <w:t>хранения</w:t>
      </w:r>
      <w:r w:rsidR="0054280A">
        <w:t xml:space="preserve"> </w:t>
      </w:r>
      <w:r>
        <w:t>данных</w:t>
      </w:r>
    </w:p>
    <w:p w14:paraId="3F0F3A72" w14:textId="07858513" w:rsidR="009B79C3" w:rsidRPr="009B79C3" w:rsidRDefault="004243D0" w:rsidP="009B79C3">
      <w:r w:rsidRPr="004243D0">
        <w:t>Для</w:t>
      </w:r>
      <w:r w:rsidR="0054280A">
        <w:t xml:space="preserve"> </w:t>
      </w:r>
      <w:r w:rsidRPr="004243D0">
        <w:t>хранения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в</w:t>
      </w:r>
      <w:r w:rsidR="0054280A">
        <w:t xml:space="preserve"> </w:t>
      </w:r>
      <w:r w:rsidRPr="004243D0">
        <w:t>рамках</w:t>
      </w:r>
      <w:r w:rsidR="0054280A">
        <w:t xml:space="preserve"> </w:t>
      </w:r>
      <w:r w:rsidRPr="004243D0">
        <w:t>системы</w:t>
      </w:r>
      <w:r w:rsidR="0054280A">
        <w:t xml:space="preserve"> </w:t>
      </w:r>
      <w:r w:rsidRPr="004243D0">
        <w:t>СОВД-Spark</w:t>
      </w:r>
      <w:r w:rsidR="0054280A">
        <w:t xml:space="preserve"> </w:t>
      </w:r>
      <w:r w:rsidRPr="004243D0">
        <w:t>должны</w:t>
      </w:r>
      <w:r w:rsidR="0054280A">
        <w:t xml:space="preserve"> </w:t>
      </w:r>
      <w:r w:rsidRPr="004243D0">
        <w:t>использоваться</w:t>
      </w:r>
      <w:r w:rsidR="0054280A">
        <w:t xml:space="preserve"> </w:t>
      </w:r>
      <w:r w:rsidRPr="004243D0">
        <w:t>следующие</w:t>
      </w:r>
      <w:r w:rsidR="0054280A">
        <w:t xml:space="preserve"> </w:t>
      </w:r>
      <w:r w:rsidRPr="004243D0">
        <w:t>форматы</w:t>
      </w:r>
      <w:r w:rsidR="009B79C3" w:rsidRPr="009B79C3">
        <w:t>:</w:t>
      </w:r>
    </w:p>
    <w:p w14:paraId="46420706" w14:textId="374A1E33" w:rsidR="009B79C3" w:rsidRPr="009B79C3" w:rsidRDefault="004243D0" w:rsidP="009B79C3">
      <w:r w:rsidRPr="004243D0">
        <w:t>Все</w:t>
      </w:r>
      <w:r w:rsidR="0054280A">
        <w:t xml:space="preserve"> </w:t>
      </w:r>
      <w:r w:rsidRPr="004243D0">
        <w:t>данные,</w:t>
      </w:r>
      <w:r w:rsidR="0054280A">
        <w:t xml:space="preserve"> </w:t>
      </w:r>
      <w:r w:rsidRPr="004243D0">
        <w:t>извлеченные</w:t>
      </w:r>
      <w:r w:rsidR="0054280A">
        <w:t xml:space="preserve"> </w:t>
      </w:r>
      <w:r w:rsidRPr="004243D0">
        <w:t>из</w:t>
      </w:r>
      <w:r w:rsidR="0054280A">
        <w:t xml:space="preserve"> </w:t>
      </w:r>
      <w:r w:rsidRPr="004243D0">
        <w:t>систем-источников</w:t>
      </w:r>
      <w:r w:rsidR="0054280A">
        <w:t xml:space="preserve"> </w:t>
      </w:r>
      <w:r w:rsidRPr="004243D0">
        <w:t>(сырые</w:t>
      </w:r>
      <w:r w:rsidR="0054280A">
        <w:t xml:space="preserve"> </w:t>
      </w:r>
      <w:r w:rsidRPr="004243D0">
        <w:t>данные),</w:t>
      </w:r>
      <w:r w:rsidR="0054280A">
        <w:t xml:space="preserve"> </w:t>
      </w:r>
      <w:r w:rsidRPr="004243D0">
        <w:t>а</w:t>
      </w:r>
      <w:r w:rsidR="0054280A">
        <w:t xml:space="preserve"> </w:t>
      </w:r>
      <w:r w:rsidRPr="004243D0">
        <w:t>также</w:t>
      </w:r>
      <w:r w:rsidR="0054280A">
        <w:t xml:space="preserve"> </w:t>
      </w:r>
      <w:r w:rsidRPr="004243D0">
        <w:t>результаты</w:t>
      </w:r>
      <w:r w:rsidR="0054280A">
        <w:t xml:space="preserve"> </w:t>
      </w:r>
      <w:r w:rsidRPr="004243D0">
        <w:t>промежуточных</w:t>
      </w:r>
      <w:r w:rsidR="0054280A">
        <w:t xml:space="preserve"> </w:t>
      </w:r>
      <w:r w:rsidRPr="004243D0">
        <w:t>вычислений</w:t>
      </w:r>
      <w:r w:rsidR="0054280A">
        <w:t xml:space="preserve"> </w:t>
      </w:r>
      <w:r w:rsidRPr="004243D0">
        <w:t>в</w:t>
      </w:r>
      <w:r w:rsidR="0054280A">
        <w:t xml:space="preserve"> </w:t>
      </w:r>
      <w:r w:rsidRPr="004243D0">
        <w:t>ETL-процессе</w:t>
      </w:r>
      <w:r w:rsidR="0054280A">
        <w:t xml:space="preserve"> </w:t>
      </w:r>
      <w:r w:rsidRPr="004243D0">
        <w:t>должны</w:t>
      </w:r>
      <w:r w:rsidR="0054280A">
        <w:t xml:space="preserve"> </w:t>
      </w:r>
      <w:r w:rsidRPr="004243D0">
        <w:t>храниться</w:t>
      </w:r>
      <w:r w:rsidR="0054280A">
        <w:t xml:space="preserve"> </w:t>
      </w:r>
      <w:r w:rsidRPr="004243D0">
        <w:t>в</w:t>
      </w:r>
      <w:r w:rsidR="0054280A">
        <w:t xml:space="preserve"> </w:t>
      </w:r>
      <w:r w:rsidRPr="004243D0">
        <w:t>распределенной</w:t>
      </w:r>
      <w:r w:rsidR="0054280A">
        <w:t xml:space="preserve"> </w:t>
      </w:r>
      <w:r w:rsidRPr="004243D0">
        <w:t>файловой</w:t>
      </w:r>
      <w:r w:rsidR="0054280A">
        <w:t xml:space="preserve"> </w:t>
      </w:r>
      <w:r w:rsidRPr="004243D0">
        <w:t>системе</w:t>
      </w:r>
      <w:r w:rsidR="0054280A">
        <w:t xml:space="preserve"> </w:t>
      </w:r>
      <w:r w:rsidRPr="004243D0">
        <w:t>HDFS</w:t>
      </w:r>
      <w:r w:rsidR="009B79C3" w:rsidRPr="009B79C3">
        <w:t>.</w:t>
      </w:r>
      <w:r w:rsidR="0054280A">
        <w:t xml:space="preserve"> </w:t>
      </w:r>
      <w:r w:rsidRPr="004243D0">
        <w:t>Основным</w:t>
      </w:r>
      <w:r w:rsidR="0054280A">
        <w:t xml:space="preserve"> </w:t>
      </w:r>
      <w:r w:rsidRPr="004243D0">
        <w:t>форматом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хранения</w:t>
      </w:r>
      <w:r w:rsidR="0054280A">
        <w:t xml:space="preserve"> </w:t>
      </w:r>
      <w:r w:rsidRPr="004243D0">
        <w:t>этих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должен</w:t>
      </w:r>
      <w:r w:rsidR="0054280A">
        <w:t xml:space="preserve"> </w:t>
      </w:r>
      <w:r w:rsidRPr="004243D0">
        <w:t>быть</w:t>
      </w:r>
      <w:r w:rsidR="0054280A">
        <w:t xml:space="preserve"> </w:t>
      </w:r>
      <w:r w:rsidRPr="004243D0">
        <w:t>Apache</w:t>
      </w:r>
      <w:r w:rsidR="0054280A">
        <w:t xml:space="preserve"> </w:t>
      </w:r>
      <w:proofErr w:type="spellStart"/>
      <w:r w:rsidRPr="004243D0">
        <w:t>Parquet</w:t>
      </w:r>
      <w:proofErr w:type="spellEnd"/>
      <w:r>
        <w:t>.</w:t>
      </w:r>
    </w:p>
    <w:p w14:paraId="00F4DDF0" w14:textId="23C06072" w:rsidR="001E1622" w:rsidRDefault="004243D0" w:rsidP="009B79C3">
      <w:r w:rsidRPr="004243D0">
        <w:t>Итоговые,</w:t>
      </w:r>
      <w:r w:rsidR="0054280A">
        <w:t xml:space="preserve"> </w:t>
      </w:r>
      <w:r w:rsidRPr="004243D0">
        <w:t>агрегированные</w:t>
      </w:r>
      <w:r w:rsidR="0054280A">
        <w:t xml:space="preserve"> </w:t>
      </w:r>
      <w:r w:rsidRPr="004243D0">
        <w:t>витрины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должны</w:t>
      </w:r>
      <w:r w:rsidR="0054280A">
        <w:t xml:space="preserve"> </w:t>
      </w:r>
      <w:r w:rsidRPr="004243D0">
        <w:t>храниться</w:t>
      </w:r>
      <w:r w:rsidR="0054280A">
        <w:t xml:space="preserve"> </w:t>
      </w:r>
      <w:r w:rsidRPr="004243D0">
        <w:t>в</w:t>
      </w:r>
      <w:r w:rsidR="0054280A">
        <w:t xml:space="preserve"> </w:t>
      </w:r>
      <w:r w:rsidRPr="004243D0">
        <w:t>целевой</w:t>
      </w:r>
      <w:r w:rsidR="0054280A">
        <w:t xml:space="preserve"> </w:t>
      </w:r>
      <w:r w:rsidRPr="004243D0">
        <w:t>аналитической</w:t>
      </w:r>
      <w:r w:rsidR="0054280A">
        <w:t xml:space="preserve"> </w:t>
      </w:r>
      <w:r w:rsidRPr="004243D0">
        <w:t>СУБД</w:t>
      </w:r>
      <w:r w:rsidR="0054280A">
        <w:t xml:space="preserve"> </w:t>
      </w:r>
      <w:proofErr w:type="spellStart"/>
      <w:r w:rsidRPr="004243D0">
        <w:t>ClickHouse</w:t>
      </w:r>
      <w:proofErr w:type="spellEnd"/>
      <w:r w:rsidR="009B79C3" w:rsidRPr="004243D0">
        <w:t>.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хранения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в</w:t>
      </w:r>
      <w:r w:rsidR="0054280A">
        <w:t xml:space="preserve"> </w:t>
      </w:r>
      <w:proofErr w:type="spellStart"/>
      <w:r w:rsidRPr="004243D0">
        <w:t>ClickHouse</w:t>
      </w:r>
      <w:proofErr w:type="spellEnd"/>
      <w:r w:rsidR="0054280A">
        <w:t xml:space="preserve"> </w:t>
      </w:r>
      <w:r w:rsidRPr="004243D0">
        <w:t>должны</w:t>
      </w:r>
      <w:r w:rsidR="0054280A">
        <w:t xml:space="preserve"> </w:t>
      </w:r>
      <w:r w:rsidRPr="004243D0">
        <w:t>использоваться</w:t>
      </w:r>
      <w:r w:rsidR="0054280A">
        <w:t xml:space="preserve"> </w:t>
      </w:r>
      <w:r w:rsidRPr="004243D0">
        <w:t>движки</w:t>
      </w:r>
      <w:r w:rsidR="0054280A">
        <w:t xml:space="preserve"> </w:t>
      </w:r>
      <w:r w:rsidRPr="004243D0">
        <w:t>таблиц</w:t>
      </w:r>
      <w:r w:rsidR="0054280A">
        <w:t xml:space="preserve"> </w:t>
      </w:r>
      <w:r w:rsidRPr="004243D0">
        <w:t>семейства</w:t>
      </w:r>
      <w:r w:rsidR="0054280A">
        <w:t xml:space="preserve"> </w:t>
      </w:r>
      <w:proofErr w:type="spellStart"/>
      <w:r w:rsidRPr="004243D0">
        <w:t>MergeTree</w:t>
      </w:r>
      <w:proofErr w:type="spellEnd"/>
      <w:r w:rsidRPr="004243D0">
        <w:t>,</w:t>
      </w:r>
      <w:r w:rsidR="0054280A">
        <w:t xml:space="preserve"> </w:t>
      </w:r>
      <w:r w:rsidRPr="004243D0">
        <w:t>которые</w:t>
      </w:r>
      <w:r w:rsidR="0054280A">
        <w:t xml:space="preserve"> </w:t>
      </w:r>
      <w:r w:rsidRPr="004243D0">
        <w:t>оптимизированы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быстрой</w:t>
      </w:r>
      <w:r w:rsidR="0054280A">
        <w:t xml:space="preserve"> </w:t>
      </w:r>
      <w:r w:rsidRPr="004243D0">
        <w:t>вставки</w:t>
      </w:r>
      <w:r w:rsidR="0054280A">
        <w:t xml:space="preserve"> </w:t>
      </w:r>
      <w:r w:rsidRPr="004243D0">
        <w:t>больших</w:t>
      </w:r>
      <w:r w:rsidR="0054280A">
        <w:t xml:space="preserve"> </w:t>
      </w:r>
      <w:r w:rsidRPr="004243D0">
        <w:t>пакетов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и</w:t>
      </w:r>
      <w:r w:rsidR="0054280A">
        <w:t xml:space="preserve"> </w:t>
      </w:r>
      <w:r w:rsidRPr="004243D0">
        <w:t>высокопроизводительных</w:t>
      </w:r>
      <w:r w:rsidR="0054280A">
        <w:t xml:space="preserve"> </w:t>
      </w:r>
      <w:r w:rsidRPr="004243D0">
        <w:t>аналитических</w:t>
      </w:r>
      <w:r w:rsidR="0054280A">
        <w:t xml:space="preserve"> </w:t>
      </w:r>
      <w:r w:rsidRPr="004243D0">
        <w:t>запросов</w:t>
      </w:r>
      <w:r>
        <w:t>.</w:t>
      </w:r>
    </w:p>
    <w:p w14:paraId="5CCAE925" w14:textId="1D11BE27" w:rsidR="004243D0" w:rsidRPr="004243D0" w:rsidRDefault="004243D0" w:rsidP="009B79C3">
      <w:r w:rsidRPr="004243D0">
        <w:t>При</w:t>
      </w:r>
      <w:r w:rsidR="0054280A">
        <w:t xml:space="preserve"> </w:t>
      </w:r>
      <w:r w:rsidRPr="004243D0">
        <w:t>передаче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между</w:t>
      </w:r>
      <w:r w:rsidR="0054280A">
        <w:t xml:space="preserve"> </w:t>
      </w:r>
      <w:r w:rsidRPr="004243D0">
        <w:t>этапами</w:t>
      </w:r>
      <w:r w:rsidR="0054280A">
        <w:t xml:space="preserve"> </w:t>
      </w:r>
      <w:r w:rsidRPr="004243D0">
        <w:t>ETL-процесса</w:t>
      </w:r>
      <w:r w:rsidR="0054280A">
        <w:t xml:space="preserve"> </w:t>
      </w:r>
      <w:r w:rsidRPr="004243D0">
        <w:t>внутри</w:t>
      </w:r>
      <w:r w:rsidR="0054280A">
        <w:t xml:space="preserve"> </w:t>
      </w:r>
      <w:r w:rsidRPr="004243D0">
        <w:t>Apache</w:t>
      </w:r>
      <w:r w:rsidR="0054280A">
        <w:t xml:space="preserve"> </w:t>
      </w:r>
      <w:r w:rsidRPr="004243D0">
        <w:t>Spark</w:t>
      </w:r>
      <w:r w:rsidR="0054280A">
        <w:t xml:space="preserve"> </w:t>
      </w:r>
      <w:r w:rsidRPr="004243D0">
        <w:t>используется</w:t>
      </w:r>
      <w:r w:rsidR="0054280A">
        <w:t xml:space="preserve"> </w:t>
      </w:r>
      <w:r w:rsidRPr="004243D0">
        <w:t>внутренний</w:t>
      </w:r>
      <w:r w:rsidR="0054280A">
        <w:t xml:space="preserve"> </w:t>
      </w:r>
      <w:r w:rsidRPr="004243D0">
        <w:t>формат</w:t>
      </w:r>
      <w:r w:rsidR="0054280A">
        <w:t xml:space="preserve"> </w:t>
      </w:r>
      <w:r w:rsidRPr="004243D0">
        <w:t>представления</w:t>
      </w:r>
      <w:r w:rsidR="0054280A">
        <w:t xml:space="preserve"> </w:t>
      </w:r>
      <w:r w:rsidRPr="004243D0">
        <w:t>данных</w:t>
      </w:r>
      <w:r>
        <w:t>.</w:t>
      </w:r>
      <w:r w:rsidR="0054280A">
        <w:t xml:space="preserve"> </w:t>
      </w:r>
      <w:r w:rsidRPr="004243D0">
        <w:t>Данные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загрузки</w:t>
      </w:r>
      <w:r w:rsidR="0054280A">
        <w:t xml:space="preserve"> </w:t>
      </w:r>
      <w:r w:rsidRPr="004243D0">
        <w:t>из</w:t>
      </w:r>
      <w:r w:rsidR="0054280A">
        <w:t xml:space="preserve"> </w:t>
      </w:r>
      <w:r w:rsidRPr="004243D0">
        <w:t>Spark</w:t>
      </w:r>
      <w:r w:rsidR="0054280A">
        <w:t xml:space="preserve"> </w:t>
      </w:r>
      <w:r w:rsidRPr="004243D0">
        <w:t>в</w:t>
      </w:r>
      <w:r w:rsidR="0054280A">
        <w:t xml:space="preserve"> </w:t>
      </w:r>
      <w:proofErr w:type="spellStart"/>
      <w:r w:rsidRPr="004243D0">
        <w:t>ClickHouse</w:t>
      </w:r>
      <w:proofErr w:type="spellEnd"/>
      <w:r w:rsidR="0054280A">
        <w:t xml:space="preserve"> </w:t>
      </w:r>
      <w:r w:rsidRPr="004243D0">
        <w:t>передаются</w:t>
      </w:r>
      <w:r w:rsidR="0054280A">
        <w:t xml:space="preserve"> </w:t>
      </w:r>
      <w:r w:rsidRPr="004243D0">
        <w:t>через</w:t>
      </w:r>
      <w:r w:rsidR="0054280A">
        <w:t xml:space="preserve"> </w:t>
      </w:r>
      <w:r w:rsidRPr="004243D0">
        <w:t>JDBC-соединение</w:t>
      </w:r>
      <w:r w:rsidR="0054280A">
        <w:t xml:space="preserve"> </w:t>
      </w:r>
      <w:r w:rsidRPr="004243D0">
        <w:t>в</w:t>
      </w:r>
      <w:r w:rsidR="0054280A">
        <w:t xml:space="preserve"> </w:t>
      </w:r>
      <w:r w:rsidRPr="004243D0">
        <w:t>пакетном</w:t>
      </w:r>
      <w:r w:rsidR="0054280A">
        <w:t xml:space="preserve"> </w:t>
      </w:r>
      <w:r w:rsidRPr="004243D0">
        <w:t>режиме</w:t>
      </w:r>
      <w:r>
        <w:t>.</w:t>
      </w:r>
    </w:p>
    <w:p w14:paraId="182D3338" w14:textId="617E5976" w:rsidR="001F61FC" w:rsidRDefault="008239DB" w:rsidP="008239DB">
      <w:pPr>
        <w:pStyle w:val="4"/>
      </w:pP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лингвистическому</w:t>
      </w:r>
      <w:r w:rsidR="0054280A">
        <w:t xml:space="preserve"> </w:t>
      </w:r>
      <w:r>
        <w:t>обеспечению</w:t>
      </w:r>
    </w:p>
    <w:p w14:paraId="35D280D4" w14:textId="57375122" w:rsidR="00416111" w:rsidRPr="00416111" w:rsidRDefault="001F1E84" w:rsidP="00416111">
      <w:r>
        <w:t>В</w:t>
      </w:r>
      <w:r w:rsidR="0054280A">
        <w:t xml:space="preserve"> </w:t>
      </w:r>
      <w:r>
        <w:t>р</w:t>
      </w:r>
      <w:r w:rsidR="00A00452">
        <w:t>азрабатываем</w:t>
      </w:r>
      <w:r>
        <w:t>о</w:t>
      </w:r>
      <w:r w:rsidR="006069C6">
        <w:t>м</w:t>
      </w:r>
      <w:r w:rsidR="0054280A">
        <w:t xml:space="preserve"> </w:t>
      </w:r>
      <w:r w:rsidR="006069C6">
        <w:t>мобильном</w:t>
      </w:r>
      <w:r w:rsidR="0054280A">
        <w:t xml:space="preserve"> </w:t>
      </w:r>
      <w:r w:rsidR="006069C6">
        <w:t>приложении</w:t>
      </w:r>
      <w:r w:rsidR="0054280A">
        <w:t xml:space="preserve"> </w:t>
      </w:r>
      <w:r>
        <w:t>будет</w:t>
      </w:r>
      <w:r w:rsidR="0054280A">
        <w:t xml:space="preserve"> </w:t>
      </w:r>
      <w:r>
        <w:t>использоваться</w:t>
      </w:r>
      <w:r w:rsidR="0054280A">
        <w:t xml:space="preserve"> </w:t>
      </w:r>
      <w:r>
        <w:t>русский</w:t>
      </w:r>
      <w:r w:rsidR="0054280A">
        <w:t xml:space="preserve"> </w:t>
      </w:r>
      <w:r w:rsidR="003633F7">
        <w:t>яз</w:t>
      </w:r>
      <w:r>
        <w:t>ык</w:t>
      </w:r>
      <w:r w:rsidR="00811D48">
        <w:t>.</w:t>
      </w:r>
    </w:p>
    <w:p w14:paraId="02ABA6DD" w14:textId="318FBF48" w:rsidR="008239DB" w:rsidRDefault="004A0E13" w:rsidP="004A0E13">
      <w:pPr>
        <w:pStyle w:val="3"/>
      </w:pPr>
      <w:bookmarkStart w:id="24" w:name="_Toc212583333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метрологическому</w:t>
      </w:r>
      <w:r w:rsidR="0054280A">
        <w:t xml:space="preserve"> </w:t>
      </w:r>
      <w:r>
        <w:t>обеспечению</w:t>
      </w:r>
      <w:bookmarkEnd w:id="24"/>
    </w:p>
    <w:p w14:paraId="00D4814F" w14:textId="51C6972B" w:rsidR="00382AD5" w:rsidRPr="00382AD5" w:rsidRDefault="00382AD5" w:rsidP="00382AD5"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метрологическому</w:t>
      </w:r>
      <w:r w:rsidR="0054280A">
        <w:t xml:space="preserve"> </w:t>
      </w:r>
      <w:r>
        <w:t>обеспечению</w:t>
      </w:r>
      <w:r w:rsidR="0054280A">
        <w:t xml:space="preserve"> </w:t>
      </w:r>
      <w:r>
        <w:t>не</w:t>
      </w:r>
      <w:r w:rsidR="0054280A">
        <w:t xml:space="preserve"> </w:t>
      </w:r>
      <w:r>
        <w:t>предъявляются.</w:t>
      </w:r>
    </w:p>
    <w:p w14:paraId="25230B1D" w14:textId="5651C9AF" w:rsidR="004A0E13" w:rsidRDefault="004A0E13" w:rsidP="009730DA">
      <w:pPr>
        <w:pStyle w:val="3"/>
      </w:pPr>
      <w:bookmarkStart w:id="25" w:name="_Toc212583334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техническому</w:t>
      </w:r>
      <w:r w:rsidR="0054280A">
        <w:t xml:space="preserve"> </w:t>
      </w:r>
      <w:r>
        <w:t>обеспечению</w:t>
      </w:r>
      <w:bookmarkEnd w:id="25"/>
    </w:p>
    <w:p w14:paraId="223FBFDC" w14:textId="67357641" w:rsidR="00DB7813" w:rsidRDefault="00A077A8" w:rsidP="00DB7813"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вычислительной</w:t>
      </w:r>
      <w:r w:rsidR="0054280A">
        <w:t xml:space="preserve"> </w:t>
      </w:r>
      <w:r>
        <w:t>технике</w:t>
      </w:r>
      <w:r w:rsidR="0054280A">
        <w:t xml:space="preserve"> </w:t>
      </w:r>
      <w:r>
        <w:t>приведены</w:t>
      </w:r>
      <w:r w:rsidR="0054280A">
        <w:t xml:space="preserve"> </w:t>
      </w:r>
      <w:r>
        <w:t>ниже</w:t>
      </w:r>
      <w:r w:rsidR="00FC1D10">
        <w:t>.</w:t>
      </w:r>
    </w:p>
    <w:p w14:paraId="270FE8B4" w14:textId="63425485" w:rsidR="004243D0" w:rsidRDefault="004243D0" w:rsidP="00DB7813">
      <w:r w:rsidRPr="004243D0">
        <w:t>Требования</w:t>
      </w:r>
      <w:r w:rsidR="0054280A">
        <w:t xml:space="preserve"> </w:t>
      </w:r>
      <w:r w:rsidRPr="004243D0">
        <w:t>к</w:t>
      </w:r>
      <w:r w:rsidR="0054280A">
        <w:t xml:space="preserve"> </w:t>
      </w:r>
      <w:r w:rsidRPr="004243D0">
        <w:t>управляющим</w:t>
      </w:r>
      <w:r w:rsidR="0054280A">
        <w:t xml:space="preserve"> </w:t>
      </w:r>
      <w:r w:rsidRPr="004243D0">
        <w:t>узлам</w:t>
      </w:r>
      <w:r>
        <w:t>:</w:t>
      </w:r>
    </w:p>
    <w:p w14:paraId="29277A0E" w14:textId="56D28BB0" w:rsidR="004243D0" w:rsidRDefault="004243D0" w:rsidP="004243D0">
      <w:pPr>
        <w:pStyle w:val="a0"/>
        <w:ind w:left="0" w:firstLine="851"/>
      </w:pPr>
      <w:r>
        <w:t>операционная</w:t>
      </w:r>
      <w:r w:rsidR="0054280A">
        <w:t xml:space="preserve"> </w:t>
      </w:r>
      <w:r>
        <w:t>система</w:t>
      </w:r>
      <w:r w:rsidR="0054280A">
        <w:t xml:space="preserve"> </w:t>
      </w:r>
      <w:r>
        <w:t>–</w:t>
      </w:r>
      <w:r w:rsidR="0054280A">
        <w:t xml:space="preserve"> </w:t>
      </w:r>
      <w:r>
        <w:t>с</w:t>
      </w:r>
      <w:r w:rsidRPr="004243D0">
        <w:t>ерверная</w:t>
      </w:r>
      <w:r w:rsidR="0054280A">
        <w:t xml:space="preserve"> </w:t>
      </w:r>
      <w:r w:rsidRPr="004243D0">
        <w:t>ОС</w:t>
      </w:r>
      <w:r w:rsidR="0054280A">
        <w:t xml:space="preserve"> </w:t>
      </w:r>
      <w:r w:rsidRPr="004243D0">
        <w:t>семейства</w:t>
      </w:r>
      <w:r w:rsidR="0054280A">
        <w:t xml:space="preserve"> </w:t>
      </w:r>
      <w:r w:rsidRPr="004243D0">
        <w:t>Linux</w:t>
      </w:r>
      <w:r>
        <w:t>;</w:t>
      </w:r>
    </w:p>
    <w:p w14:paraId="6A824021" w14:textId="18ADFD40" w:rsidR="004243D0" w:rsidRDefault="004243D0" w:rsidP="004243D0">
      <w:pPr>
        <w:pStyle w:val="a0"/>
        <w:ind w:left="0" w:firstLine="851"/>
      </w:pPr>
      <w:r>
        <w:t>процессор</w:t>
      </w:r>
      <w:r w:rsidR="0054280A">
        <w:t xml:space="preserve"> </w:t>
      </w:r>
      <w:r>
        <w:t>–</w:t>
      </w:r>
      <w:r w:rsidR="0054280A">
        <w:t xml:space="preserve"> </w:t>
      </w:r>
      <w:r>
        <w:t>н</w:t>
      </w:r>
      <w:r w:rsidRPr="004243D0">
        <w:t>е</w:t>
      </w:r>
      <w:r w:rsidR="0054280A">
        <w:t xml:space="preserve"> </w:t>
      </w:r>
      <w:r w:rsidRPr="004243D0">
        <w:t>менее</w:t>
      </w:r>
      <w:r w:rsidR="0054280A">
        <w:t xml:space="preserve"> </w:t>
      </w:r>
      <w:r w:rsidRPr="004243D0">
        <w:t>8</w:t>
      </w:r>
      <w:r w:rsidR="0054280A">
        <w:t xml:space="preserve"> </w:t>
      </w:r>
      <w:proofErr w:type="spellStart"/>
      <w:r w:rsidRPr="004243D0">
        <w:t>vCPU</w:t>
      </w:r>
      <w:proofErr w:type="spellEnd"/>
      <w:r>
        <w:t>;</w:t>
      </w:r>
    </w:p>
    <w:p w14:paraId="21E3120C" w14:textId="056E76EC" w:rsidR="004243D0" w:rsidRDefault="004243D0" w:rsidP="004243D0">
      <w:pPr>
        <w:pStyle w:val="a0"/>
        <w:ind w:left="0" w:firstLine="851"/>
      </w:pPr>
      <w:r>
        <w:t>оперативная</w:t>
      </w:r>
      <w:r w:rsidR="0054280A">
        <w:t xml:space="preserve"> </w:t>
      </w:r>
      <w:r>
        <w:t>память</w:t>
      </w:r>
      <w:r w:rsidR="0054280A">
        <w:t xml:space="preserve"> </w:t>
      </w:r>
      <w:r>
        <w:t>–</w:t>
      </w:r>
      <w:r w:rsidR="0054280A">
        <w:t xml:space="preserve"> </w:t>
      </w:r>
      <w:r>
        <w:t>не</w:t>
      </w:r>
      <w:r w:rsidR="0054280A">
        <w:t xml:space="preserve"> </w:t>
      </w:r>
      <w:r>
        <w:t>менее</w:t>
      </w:r>
      <w:r w:rsidR="0054280A">
        <w:t xml:space="preserve"> </w:t>
      </w:r>
      <w:r>
        <w:t>32</w:t>
      </w:r>
      <w:r w:rsidR="0054280A">
        <w:t xml:space="preserve"> </w:t>
      </w:r>
      <w:r>
        <w:t>Гб;</w:t>
      </w:r>
    </w:p>
    <w:p w14:paraId="1F382AF5" w14:textId="0651E0DB" w:rsidR="004243D0" w:rsidRDefault="004243D0" w:rsidP="004243D0">
      <w:pPr>
        <w:pStyle w:val="a0"/>
        <w:ind w:left="0" w:firstLine="851"/>
      </w:pPr>
      <w:r>
        <w:lastRenderedPageBreak/>
        <w:t>свободное</w:t>
      </w:r>
      <w:r w:rsidR="0054280A">
        <w:t xml:space="preserve"> </w:t>
      </w:r>
      <w:r>
        <w:t>место</w:t>
      </w:r>
      <w:r w:rsidR="0054280A">
        <w:t xml:space="preserve"> </w:t>
      </w:r>
      <w:r>
        <w:t>на</w:t>
      </w:r>
      <w:r w:rsidR="0054280A">
        <w:t xml:space="preserve"> </w:t>
      </w:r>
      <w:r>
        <w:t>системном</w:t>
      </w:r>
      <w:r w:rsidR="0054280A">
        <w:t xml:space="preserve"> </w:t>
      </w:r>
      <w:r>
        <w:t>накопителе</w:t>
      </w:r>
      <w:r w:rsidR="0054280A">
        <w:t xml:space="preserve"> </w:t>
      </w:r>
      <w:r>
        <w:t>–</w:t>
      </w:r>
      <w:r w:rsidR="0054280A">
        <w:t xml:space="preserve"> </w:t>
      </w:r>
      <w:r>
        <w:t>не</w:t>
      </w:r>
      <w:r w:rsidR="0054280A">
        <w:t xml:space="preserve"> </w:t>
      </w:r>
      <w:r>
        <w:t>менее</w:t>
      </w:r>
      <w:r w:rsidR="0054280A">
        <w:t xml:space="preserve"> </w:t>
      </w:r>
      <w:r>
        <w:t>100</w:t>
      </w:r>
      <w:r w:rsidR="0054280A">
        <w:t xml:space="preserve"> </w:t>
      </w:r>
      <w:r>
        <w:t>Гб,</w:t>
      </w:r>
      <w:r w:rsidR="0054280A">
        <w:t xml:space="preserve"> </w:t>
      </w:r>
      <w:r>
        <w:t>рекомендуется</w:t>
      </w:r>
      <w:r>
        <w:br/>
      </w:r>
      <w:r>
        <w:rPr>
          <w:lang w:val="en-US"/>
        </w:rPr>
        <w:t>SSD</w:t>
      </w:r>
      <w:r w:rsidRPr="004243D0">
        <w:t>-</w:t>
      </w:r>
      <w:r>
        <w:t>накопитель;</w:t>
      </w:r>
    </w:p>
    <w:p w14:paraId="48D4AF40" w14:textId="31AC737D" w:rsidR="004243D0" w:rsidRDefault="004243D0" w:rsidP="004243D0">
      <w:pPr>
        <w:pStyle w:val="a0"/>
        <w:ind w:left="0" w:firstLine="851"/>
      </w:pPr>
      <w:r>
        <w:t>д</w:t>
      </w:r>
      <w:r w:rsidRPr="004243D0">
        <w:t>иск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метаданных</w:t>
      </w:r>
      <w:r w:rsidR="0054280A">
        <w:t xml:space="preserve"> </w:t>
      </w:r>
      <w:r w:rsidRPr="004243D0">
        <w:t>HDFS:</w:t>
      </w:r>
      <w:r w:rsidR="0054280A">
        <w:t xml:space="preserve"> </w:t>
      </w:r>
      <w:r w:rsidRPr="004243D0">
        <w:t>не</w:t>
      </w:r>
      <w:r w:rsidR="0054280A">
        <w:t xml:space="preserve"> </w:t>
      </w:r>
      <w:r w:rsidRPr="004243D0">
        <w:t>менее</w:t>
      </w:r>
      <w:r w:rsidR="0054280A">
        <w:t xml:space="preserve"> </w:t>
      </w:r>
      <w:r w:rsidRPr="004243D0">
        <w:t>500</w:t>
      </w:r>
      <w:r w:rsidR="0054280A">
        <w:t xml:space="preserve"> </w:t>
      </w:r>
      <w:r w:rsidRPr="004243D0">
        <w:t>Г</w:t>
      </w:r>
      <w:r>
        <w:t>б.</w:t>
      </w:r>
    </w:p>
    <w:p w14:paraId="4A31D92C" w14:textId="7866FD55" w:rsidR="004243D0" w:rsidRDefault="004243D0" w:rsidP="004243D0"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рабочим</w:t>
      </w:r>
      <w:r w:rsidR="0054280A">
        <w:t xml:space="preserve"> </w:t>
      </w:r>
      <w:r>
        <w:t>узлам:</w:t>
      </w:r>
    </w:p>
    <w:p w14:paraId="5B54991C" w14:textId="259CF020" w:rsidR="004243D0" w:rsidRDefault="004243D0" w:rsidP="004243D0">
      <w:pPr>
        <w:pStyle w:val="a0"/>
        <w:ind w:left="0" w:firstLine="851"/>
      </w:pPr>
      <w:r>
        <w:t>операционная</w:t>
      </w:r>
      <w:r w:rsidR="0054280A">
        <w:t xml:space="preserve"> </w:t>
      </w:r>
      <w:r>
        <w:t>система</w:t>
      </w:r>
      <w:r w:rsidR="0054280A">
        <w:t xml:space="preserve"> </w:t>
      </w:r>
      <w:r>
        <w:t>–</w:t>
      </w:r>
      <w:r w:rsidR="0054280A">
        <w:t xml:space="preserve"> </w:t>
      </w:r>
      <w:r>
        <w:t>с</w:t>
      </w:r>
      <w:r w:rsidRPr="004243D0">
        <w:t>ерверная</w:t>
      </w:r>
      <w:r w:rsidR="0054280A">
        <w:t xml:space="preserve"> </w:t>
      </w:r>
      <w:r w:rsidRPr="004243D0">
        <w:t>ОС</w:t>
      </w:r>
      <w:r w:rsidR="0054280A">
        <w:t xml:space="preserve"> </w:t>
      </w:r>
      <w:r w:rsidRPr="004243D0">
        <w:t>семейства</w:t>
      </w:r>
      <w:r w:rsidR="0054280A">
        <w:t xml:space="preserve"> </w:t>
      </w:r>
      <w:r w:rsidRPr="004243D0">
        <w:t>Linux</w:t>
      </w:r>
      <w:r>
        <w:t>,</w:t>
      </w:r>
      <w:r w:rsidR="0054280A">
        <w:t xml:space="preserve"> </w:t>
      </w:r>
      <w:r w:rsidRPr="004243D0">
        <w:t>идентичная</w:t>
      </w:r>
      <w:r w:rsidR="0054280A">
        <w:t xml:space="preserve"> </w:t>
      </w:r>
      <w:r w:rsidRPr="004243D0">
        <w:t>ОС</w:t>
      </w:r>
      <w:r w:rsidR="0054280A">
        <w:t xml:space="preserve"> </w:t>
      </w:r>
      <w:r w:rsidRPr="004243D0">
        <w:t>на</w:t>
      </w:r>
      <w:r w:rsidR="0054280A">
        <w:t xml:space="preserve"> </w:t>
      </w:r>
      <w:r w:rsidRPr="004243D0">
        <w:t>управляющих</w:t>
      </w:r>
      <w:r w:rsidR="0054280A">
        <w:t xml:space="preserve"> </w:t>
      </w:r>
      <w:r w:rsidRPr="004243D0">
        <w:t>узла</w:t>
      </w:r>
      <w:r>
        <w:t>х;</w:t>
      </w:r>
    </w:p>
    <w:p w14:paraId="5782ADAC" w14:textId="39EF72D9" w:rsidR="004243D0" w:rsidRDefault="004243D0" w:rsidP="004243D0">
      <w:pPr>
        <w:pStyle w:val="a0"/>
        <w:ind w:left="0" w:firstLine="851"/>
      </w:pPr>
      <w:r>
        <w:t>процессор</w:t>
      </w:r>
      <w:r w:rsidR="0054280A">
        <w:t xml:space="preserve"> </w:t>
      </w:r>
      <w:r>
        <w:t>–</w:t>
      </w:r>
      <w:r w:rsidR="0054280A">
        <w:t xml:space="preserve"> </w:t>
      </w:r>
      <w:r>
        <w:t>н</w:t>
      </w:r>
      <w:r w:rsidRPr="004243D0">
        <w:t>е</w:t>
      </w:r>
      <w:r w:rsidR="0054280A">
        <w:t xml:space="preserve"> </w:t>
      </w:r>
      <w:r w:rsidRPr="004243D0">
        <w:t>менее</w:t>
      </w:r>
      <w:r w:rsidR="0054280A">
        <w:t xml:space="preserve"> </w:t>
      </w:r>
      <w:r>
        <w:t>16</w:t>
      </w:r>
      <w:r w:rsidR="0054280A">
        <w:t xml:space="preserve"> </w:t>
      </w:r>
      <w:proofErr w:type="spellStart"/>
      <w:r w:rsidRPr="004243D0">
        <w:t>vCPU</w:t>
      </w:r>
      <w:proofErr w:type="spellEnd"/>
      <w:r>
        <w:t>;</w:t>
      </w:r>
    </w:p>
    <w:p w14:paraId="4B4D8BE8" w14:textId="4242FBEC" w:rsidR="004243D0" w:rsidRDefault="004243D0" w:rsidP="004243D0">
      <w:pPr>
        <w:pStyle w:val="a0"/>
        <w:ind w:left="0" w:firstLine="851"/>
      </w:pPr>
      <w:r>
        <w:t>оперативная</w:t>
      </w:r>
      <w:r w:rsidR="0054280A">
        <w:t xml:space="preserve"> </w:t>
      </w:r>
      <w:r>
        <w:t>память</w:t>
      </w:r>
      <w:r w:rsidR="0054280A">
        <w:t xml:space="preserve"> </w:t>
      </w:r>
      <w:r>
        <w:t>–</w:t>
      </w:r>
      <w:r w:rsidR="0054280A">
        <w:t xml:space="preserve"> </w:t>
      </w:r>
      <w:r>
        <w:t>не</w:t>
      </w:r>
      <w:r w:rsidR="0054280A">
        <w:t xml:space="preserve"> </w:t>
      </w:r>
      <w:r>
        <w:t>менее</w:t>
      </w:r>
      <w:r w:rsidR="0054280A">
        <w:t xml:space="preserve"> </w:t>
      </w:r>
      <w:r>
        <w:t>64</w:t>
      </w:r>
      <w:r w:rsidR="0054280A">
        <w:t xml:space="preserve"> </w:t>
      </w:r>
      <w:r>
        <w:t>Гб;</w:t>
      </w:r>
    </w:p>
    <w:p w14:paraId="78FD16C0" w14:textId="778D0170" w:rsidR="004243D0" w:rsidRDefault="004243D0" w:rsidP="004243D0">
      <w:pPr>
        <w:pStyle w:val="a0"/>
        <w:ind w:left="0" w:firstLine="851"/>
      </w:pPr>
      <w:r>
        <w:t>свободное</w:t>
      </w:r>
      <w:r w:rsidR="0054280A">
        <w:t xml:space="preserve"> </w:t>
      </w:r>
      <w:r>
        <w:t>место</w:t>
      </w:r>
      <w:r w:rsidR="0054280A">
        <w:t xml:space="preserve"> </w:t>
      </w:r>
      <w:r>
        <w:t>на</w:t>
      </w:r>
      <w:r w:rsidR="0054280A">
        <w:t xml:space="preserve"> </w:t>
      </w:r>
      <w:r>
        <w:t>системном</w:t>
      </w:r>
      <w:r w:rsidR="0054280A">
        <w:t xml:space="preserve"> </w:t>
      </w:r>
      <w:r>
        <w:t>накопителе</w:t>
      </w:r>
      <w:r w:rsidR="0054280A">
        <w:t xml:space="preserve"> </w:t>
      </w:r>
      <w:r>
        <w:t>–</w:t>
      </w:r>
      <w:r w:rsidR="0054280A">
        <w:t xml:space="preserve"> </w:t>
      </w:r>
      <w:r>
        <w:t>не</w:t>
      </w:r>
      <w:r w:rsidR="0054280A">
        <w:t xml:space="preserve"> </w:t>
      </w:r>
      <w:r>
        <w:t>менее</w:t>
      </w:r>
      <w:r w:rsidR="0054280A">
        <w:t xml:space="preserve"> </w:t>
      </w:r>
      <w:r>
        <w:t>100</w:t>
      </w:r>
      <w:r w:rsidR="0054280A">
        <w:t xml:space="preserve"> </w:t>
      </w:r>
      <w:r>
        <w:t>Гб,</w:t>
      </w:r>
      <w:r w:rsidR="0054280A">
        <w:t xml:space="preserve"> </w:t>
      </w:r>
      <w:r>
        <w:t>рекомендуется</w:t>
      </w:r>
      <w:r>
        <w:br/>
      </w:r>
      <w:r>
        <w:rPr>
          <w:lang w:val="en-US"/>
        </w:rPr>
        <w:t>SSD</w:t>
      </w:r>
      <w:r w:rsidRPr="004243D0">
        <w:t>-</w:t>
      </w:r>
      <w:r>
        <w:t>накопитель;</w:t>
      </w:r>
    </w:p>
    <w:p w14:paraId="7277F50C" w14:textId="1871794E" w:rsidR="004243D0" w:rsidRDefault="004243D0" w:rsidP="005B19F4">
      <w:pPr>
        <w:pStyle w:val="a0"/>
        <w:ind w:left="0" w:firstLine="851"/>
      </w:pPr>
      <w:r>
        <w:t>д</w:t>
      </w:r>
      <w:r w:rsidRPr="004243D0">
        <w:t>иск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метаданных</w:t>
      </w:r>
      <w:r w:rsidR="0054280A">
        <w:t xml:space="preserve"> </w:t>
      </w:r>
      <w:r w:rsidRPr="004243D0">
        <w:t>HDFS:</w:t>
      </w:r>
      <w:r w:rsidR="0054280A">
        <w:t xml:space="preserve"> </w:t>
      </w:r>
      <w:r w:rsidRPr="004243D0">
        <w:t>не</w:t>
      </w:r>
      <w:r w:rsidR="0054280A">
        <w:t xml:space="preserve"> </w:t>
      </w:r>
      <w:r w:rsidRPr="004243D0">
        <w:t>менее</w:t>
      </w:r>
      <w:r w:rsidR="0054280A">
        <w:t xml:space="preserve"> </w:t>
      </w:r>
      <w:r w:rsidR="005B19F4">
        <w:t>2</w:t>
      </w:r>
      <w:r w:rsidR="0054280A">
        <w:t xml:space="preserve"> </w:t>
      </w:r>
      <w:r w:rsidR="005B19F4">
        <w:t>Т</w:t>
      </w:r>
      <w:r>
        <w:t>б.</w:t>
      </w:r>
    </w:p>
    <w:p w14:paraId="48FA2DD2" w14:textId="4F40416A" w:rsidR="009730DA" w:rsidRDefault="00645BED" w:rsidP="00645BED">
      <w:pPr>
        <w:pStyle w:val="2"/>
      </w:pPr>
      <w:bookmarkStart w:id="26" w:name="_Toc212583335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надежности</w:t>
      </w:r>
      <w:bookmarkEnd w:id="26"/>
    </w:p>
    <w:p w14:paraId="5DF5807B" w14:textId="4B7EF11C" w:rsidR="009849EA" w:rsidRDefault="009849EA" w:rsidP="009849EA">
      <w:r>
        <w:t>Стабильная</w:t>
      </w:r>
      <w:r w:rsidR="0054280A">
        <w:t xml:space="preserve"> </w:t>
      </w:r>
      <w:r>
        <w:t>работа</w:t>
      </w:r>
      <w:r w:rsidR="0054280A">
        <w:t xml:space="preserve"> </w:t>
      </w:r>
      <w:r>
        <w:t>программы</w:t>
      </w:r>
      <w:r w:rsidR="0054280A">
        <w:t xml:space="preserve"> </w:t>
      </w:r>
      <w:r>
        <w:t>должна</w:t>
      </w:r>
      <w:r w:rsidR="0054280A">
        <w:t xml:space="preserve"> </w:t>
      </w:r>
      <w:r>
        <w:t>быть</w:t>
      </w:r>
      <w:r w:rsidR="0054280A">
        <w:t xml:space="preserve"> </w:t>
      </w:r>
      <w:r>
        <w:t>гарантирована</w:t>
      </w:r>
      <w:r w:rsidR="0054280A">
        <w:t xml:space="preserve"> </w:t>
      </w:r>
      <w:r>
        <w:t>посредством</w:t>
      </w:r>
      <w:r w:rsidR="0054280A">
        <w:t xml:space="preserve"> </w:t>
      </w:r>
      <w:r>
        <w:t>следующих</w:t>
      </w:r>
      <w:r w:rsidR="0054280A">
        <w:t xml:space="preserve"> </w:t>
      </w:r>
      <w:r>
        <w:t>организационно-технических</w:t>
      </w:r>
      <w:r w:rsidR="0054280A">
        <w:t xml:space="preserve"> </w:t>
      </w:r>
      <w:r>
        <w:t>мер:</w:t>
      </w:r>
    </w:p>
    <w:p w14:paraId="2E4EE5BF" w14:textId="632252FD" w:rsidR="009849EA" w:rsidRDefault="009849EA" w:rsidP="0093756C">
      <w:pPr>
        <w:pStyle w:val="a0"/>
        <w:ind w:left="0" w:firstLine="851"/>
      </w:pPr>
      <w:r>
        <w:t>обеспечение</w:t>
      </w:r>
      <w:r w:rsidR="0054280A">
        <w:t xml:space="preserve"> </w:t>
      </w:r>
      <w:r>
        <w:t>непрерывного</w:t>
      </w:r>
      <w:r w:rsidR="0054280A">
        <w:t xml:space="preserve"> </w:t>
      </w:r>
      <w:r>
        <w:t>электропитания</w:t>
      </w:r>
      <w:r w:rsidR="0054280A">
        <w:t xml:space="preserve"> </w:t>
      </w:r>
      <w:r>
        <w:t>технических</w:t>
      </w:r>
      <w:r w:rsidR="0054280A">
        <w:t xml:space="preserve"> </w:t>
      </w:r>
      <w:r>
        <w:t>устройств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</w:t>
      </w:r>
      <w:r w:rsidR="0054280A">
        <w:t xml:space="preserve"> </w:t>
      </w:r>
      <w:r>
        <w:t>требованиями</w:t>
      </w:r>
      <w:r w:rsidR="0054280A">
        <w:t xml:space="preserve"> </w:t>
      </w:r>
      <w:r>
        <w:t>ГОСТ</w:t>
      </w:r>
      <w:r w:rsidR="0054280A">
        <w:t xml:space="preserve"> </w:t>
      </w:r>
      <w:r>
        <w:t>Р</w:t>
      </w:r>
      <w:r w:rsidR="0054280A">
        <w:t xml:space="preserve"> </w:t>
      </w:r>
      <w:r>
        <w:t>55844–2013</w:t>
      </w:r>
      <w:r w:rsidR="0054280A">
        <w:t xml:space="preserve"> </w:t>
      </w:r>
      <w:r>
        <w:t>«Информационные</w:t>
      </w:r>
      <w:r w:rsidR="0054280A">
        <w:t xml:space="preserve"> </w:t>
      </w:r>
      <w:r>
        <w:t>технологии.</w:t>
      </w:r>
      <w:r w:rsidR="0054280A">
        <w:t xml:space="preserve"> </w:t>
      </w:r>
      <w:r>
        <w:t>Управление</w:t>
      </w:r>
      <w:r w:rsidR="0054280A">
        <w:t xml:space="preserve"> </w:t>
      </w:r>
      <w:r>
        <w:t>безопасностью</w:t>
      </w:r>
      <w:r w:rsidR="0054280A">
        <w:t xml:space="preserve"> </w:t>
      </w:r>
      <w:r>
        <w:t>информации.</w:t>
      </w:r>
      <w:r w:rsidR="0054280A">
        <w:t xml:space="preserve"> </w:t>
      </w:r>
      <w:r>
        <w:t>Общие</w:t>
      </w:r>
      <w:r w:rsidR="0054280A">
        <w:t xml:space="preserve"> </w:t>
      </w:r>
      <w:r>
        <w:t>требования»;</w:t>
      </w:r>
    </w:p>
    <w:p w14:paraId="23D09BEB" w14:textId="2F7EC64D" w:rsidR="009849EA" w:rsidRDefault="009849EA" w:rsidP="0093756C">
      <w:pPr>
        <w:pStyle w:val="a0"/>
        <w:ind w:left="0" w:firstLine="851"/>
      </w:pPr>
      <w:r>
        <w:t>контроль</w:t>
      </w:r>
      <w:r w:rsidR="0054280A">
        <w:t xml:space="preserve"> </w:t>
      </w:r>
      <w:r>
        <w:t>за</w:t>
      </w:r>
      <w:r w:rsidR="0054280A">
        <w:t xml:space="preserve"> </w:t>
      </w:r>
      <w:r>
        <w:t>вводимыми</w:t>
      </w:r>
      <w:r w:rsidR="0054280A">
        <w:t xml:space="preserve"> </w:t>
      </w:r>
      <w:r>
        <w:t>данными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</w:t>
      </w:r>
      <w:r w:rsidR="0054280A">
        <w:t xml:space="preserve"> </w:t>
      </w:r>
      <w:r>
        <w:t>Федеральным</w:t>
      </w:r>
      <w:r w:rsidR="0054280A">
        <w:t xml:space="preserve"> </w:t>
      </w:r>
      <w:r>
        <w:t>законом</w:t>
      </w:r>
      <w:r w:rsidR="0054280A">
        <w:t xml:space="preserve"> </w:t>
      </w:r>
      <w:r>
        <w:t>№</w:t>
      </w:r>
      <w:r w:rsidR="0054280A">
        <w:t xml:space="preserve"> </w:t>
      </w:r>
      <w:r>
        <w:t>149-ФЗ</w:t>
      </w:r>
      <w:r w:rsidR="0054280A">
        <w:t xml:space="preserve"> </w:t>
      </w:r>
      <w:r>
        <w:t>«Об</w:t>
      </w:r>
      <w:r w:rsidR="0054280A">
        <w:t xml:space="preserve"> </w:t>
      </w:r>
      <w:r>
        <w:t>информации,</w:t>
      </w:r>
      <w:r w:rsidR="0054280A">
        <w:t xml:space="preserve"> </w:t>
      </w:r>
      <w:r>
        <w:t>информационных</w:t>
      </w:r>
      <w:r w:rsidR="0054280A">
        <w:t xml:space="preserve"> </w:t>
      </w:r>
      <w:r>
        <w:t>технологиях</w:t>
      </w:r>
      <w:r w:rsidR="0054280A">
        <w:t xml:space="preserve"> </w:t>
      </w:r>
      <w:r>
        <w:t>и</w:t>
      </w:r>
      <w:r w:rsidR="0054280A">
        <w:t xml:space="preserve"> </w:t>
      </w:r>
      <w:r>
        <w:t>о</w:t>
      </w:r>
      <w:r w:rsidR="0054280A">
        <w:t xml:space="preserve"> </w:t>
      </w:r>
      <w:r>
        <w:t>защите</w:t>
      </w:r>
      <w:r w:rsidR="0054280A">
        <w:t xml:space="preserve"> </w:t>
      </w:r>
      <w:r>
        <w:t>информации»;</w:t>
      </w:r>
    </w:p>
    <w:p w14:paraId="14FA3D72" w14:textId="082AF8CB" w:rsidR="009849EA" w:rsidRDefault="009849EA" w:rsidP="0093756C">
      <w:pPr>
        <w:pStyle w:val="a0"/>
        <w:ind w:left="0" w:firstLine="851"/>
      </w:pPr>
      <w:r>
        <w:t>регулярное</w:t>
      </w:r>
      <w:r w:rsidR="0054280A">
        <w:t xml:space="preserve"> </w:t>
      </w:r>
      <w:r>
        <w:t>обслуживание</w:t>
      </w:r>
      <w:r w:rsidR="0054280A">
        <w:t xml:space="preserve"> </w:t>
      </w:r>
      <w:r>
        <w:t>программных</w:t>
      </w:r>
      <w:r w:rsidR="0054280A">
        <w:t xml:space="preserve"> </w:t>
      </w:r>
      <w:r>
        <w:t>средств</w:t>
      </w:r>
      <w:r w:rsidR="0054280A">
        <w:t xml:space="preserve"> </w:t>
      </w:r>
      <w:r>
        <w:t>и</w:t>
      </w:r>
      <w:r w:rsidR="0054280A">
        <w:t xml:space="preserve"> </w:t>
      </w:r>
      <w:r>
        <w:t>аппаратного</w:t>
      </w:r>
      <w:r w:rsidR="0054280A">
        <w:t xml:space="preserve"> </w:t>
      </w:r>
      <w:r>
        <w:t>обеспечения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</w:t>
      </w:r>
      <w:r w:rsidR="0054280A">
        <w:t xml:space="preserve"> </w:t>
      </w:r>
      <w:r>
        <w:t>Постановлением</w:t>
      </w:r>
      <w:r w:rsidR="0054280A">
        <w:t xml:space="preserve"> </w:t>
      </w:r>
      <w:r>
        <w:t>Министерства</w:t>
      </w:r>
      <w:r w:rsidR="0054280A">
        <w:t xml:space="preserve"> </w:t>
      </w:r>
      <w:r>
        <w:t>труда</w:t>
      </w:r>
      <w:r w:rsidR="0054280A">
        <w:t xml:space="preserve"> </w:t>
      </w:r>
      <w:r>
        <w:t>и</w:t>
      </w:r>
      <w:r w:rsidR="0054280A">
        <w:t xml:space="preserve"> </w:t>
      </w:r>
      <w:r>
        <w:t>социального</w:t>
      </w:r>
      <w:r w:rsidR="0054280A">
        <w:t xml:space="preserve"> </w:t>
      </w:r>
      <w:r>
        <w:t>развития</w:t>
      </w:r>
      <w:r w:rsidR="0054280A">
        <w:t xml:space="preserve"> </w:t>
      </w:r>
      <w:r>
        <w:t>РФ</w:t>
      </w:r>
      <w:r w:rsidR="0054280A">
        <w:t xml:space="preserve"> </w:t>
      </w:r>
      <w:r>
        <w:t>от</w:t>
      </w:r>
      <w:r w:rsidR="0054280A">
        <w:t xml:space="preserve"> </w:t>
      </w:r>
      <w:r>
        <w:t>23</w:t>
      </w:r>
      <w:r w:rsidR="0054280A">
        <w:t xml:space="preserve"> </w:t>
      </w:r>
      <w:r>
        <w:t>июля</w:t>
      </w:r>
      <w:r w:rsidR="0054280A">
        <w:t xml:space="preserve"> </w:t>
      </w:r>
      <w:r>
        <w:t>1998</w:t>
      </w:r>
      <w:r w:rsidR="0054280A">
        <w:t xml:space="preserve"> </w:t>
      </w:r>
      <w:r>
        <w:t>года</w:t>
      </w:r>
      <w:r w:rsidR="0054280A">
        <w:t xml:space="preserve"> </w:t>
      </w:r>
      <w:r>
        <w:t>№</w:t>
      </w:r>
      <w:r w:rsidR="0054280A">
        <w:t xml:space="preserve"> </w:t>
      </w:r>
      <w:r>
        <w:t>31</w:t>
      </w:r>
      <w:r w:rsidR="0054280A">
        <w:t xml:space="preserve"> </w:t>
      </w:r>
      <w:r>
        <w:t>«Об</w:t>
      </w:r>
      <w:r w:rsidR="0054280A">
        <w:t xml:space="preserve"> </w:t>
      </w:r>
      <w:r>
        <w:t>утверждении</w:t>
      </w:r>
      <w:r w:rsidR="0054280A">
        <w:t xml:space="preserve"> </w:t>
      </w:r>
      <w:r>
        <w:t>межотраслевых</w:t>
      </w:r>
      <w:r w:rsidR="0054280A">
        <w:t xml:space="preserve"> </w:t>
      </w:r>
      <w:r>
        <w:t>типовых</w:t>
      </w:r>
      <w:r w:rsidR="0054280A">
        <w:t xml:space="preserve"> </w:t>
      </w:r>
      <w:r>
        <w:t>норм</w:t>
      </w:r>
      <w:r w:rsidR="0054280A">
        <w:t xml:space="preserve"> </w:t>
      </w:r>
      <w:r>
        <w:t>времени</w:t>
      </w:r>
      <w:r w:rsidR="0054280A">
        <w:t xml:space="preserve"> </w:t>
      </w:r>
      <w:r>
        <w:t>на</w:t>
      </w:r>
      <w:r w:rsidR="0054280A">
        <w:t xml:space="preserve"> </w:t>
      </w:r>
      <w:r>
        <w:t>работы</w:t>
      </w:r>
      <w:r w:rsidR="0054280A">
        <w:t xml:space="preserve"> </w:t>
      </w:r>
      <w:r>
        <w:t>по</w:t>
      </w:r>
      <w:r w:rsidR="0054280A">
        <w:t xml:space="preserve"> </w:t>
      </w:r>
      <w:r>
        <w:t>сервисному</w:t>
      </w:r>
      <w:r w:rsidR="0054280A">
        <w:t xml:space="preserve"> </w:t>
      </w:r>
      <w:r>
        <w:t>обслуживанию</w:t>
      </w:r>
      <w:r w:rsidR="0054280A">
        <w:t xml:space="preserve"> </w:t>
      </w:r>
      <w:r>
        <w:t>ПЭВМ</w:t>
      </w:r>
      <w:r w:rsidR="0054280A">
        <w:t xml:space="preserve"> </w:t>
      </w:r>
      <w:r>
        <w:t>и</w:t>
      </w:r>
      <w:r w:rsidR="0054280A">
        <w:t xml:space="preserve"> </w:t>
      </w:r>
      <w:r>
        <w:t>оргтехники</w:t>
      </w:r>
      <w:r w:rsidR="0054280A">
        <w:t xml:space="preserve"> </w:t>
      </w:r>
      <w:r>
        <w:t>и</w:t>
      </w:r>
      <w:r w:rsidR="0054280A">
        <w:t xml:space="preserve"> </w:t>
      </w:r>
      <w:r>
        <w:t>сопровождению</w:t>
      </w:r>
      <w:r w:rsidR="0054280A">
        <w:t xml:space="preserve"> </w:t>
      </w:r>
      <w:r>
        <w:t>программных</w:t>
      </w:r>
      <w:r w:rsidR="0054280A">
        <w:t xml:space="preserve"> </w:t>
      </w:r>
      <w:r>
        <w:t>средств»;</w:t>
      </w:r>
    </w:p>
    <w:p w14:paraId="5F14054B" w14:textId="5686652D" w:rsidR="009849EA" w:rsidRDefault="009849EA" w:rsidP="0093756C">
      <w:pPr>
        <w:pStyle w:val="a0"/>
        <w:ind w:left="0" w:firstLine="851"/>
      </w:pPr>
      <w:r>
        <w:t>систематическое</w:t>
      </w:r>
      <w:r w:rsidR="0054280A">
        <w:t xml:space="preserve"> </w:t>
      </w:r>
      <w:r>
        <w:t>тестирование</w:t>
      </w:r>
      <w:r w:rsidR="0054280A">
        <w:t xml:space="preserve"> </w:t>
      </w:r>
      <w:r>
        <w:t>программных</w:t>
      </w:r>
      <w:r w:rsidR="0054280A">
        <w:t xml:space="preserve"> </w:t>
      </w:r>
      <w:r>
        <w:t>средств</w:t>
      </w:r>
      <w:r w:rsidR="0054280A">
        <w:t xml:space="preserve"> </w:t>
      </w:r>
      <w:r>
        <w:t>на</w:t>
      </w:r>
      <w:r w:rsidR="0054280A">
        <w:t xml:space="preserve"> </w:t>
      </w:r>
      <w:r>
        <w:t>наличие</w:t>
      </w:r>
      <w:r w:rsidR="0054280A">
        <w:t xml:space="preserve"> </w:t>
      </w:r>
      <w:r>
        <w:t>компьютерных</w:t>
      </w:r>
      <w:r w:rsidR="0054280A">
        <w:t xml:space="preserve"> </w:t>
      </w:r>
      <w:r>
        <w:t>вирусов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</w:t>
      </w:r>
      <w:r w:rsidR="0054280A">
        <w:t xml:space="preserve"> </w:t>
      </w:r>
      <w:r>
        <w:t>ГОСТ</w:t>
      </w:r>
      <w:r w:rsidR="0054280A">
        <w:t xml:space="preserve"> </w:t>
      </w:r>
      <w:r>
        <w:t>51188–98</w:t>
      </w:r>
      <w:r w:rsidR="0054280A">
        <w:t xml:space="preserve"> </w:t>
      </w:r>
      <w:r>
        <w:t>«Защита</w:t>
      </w:r>
      <w:r w:rsidR="0054280A">
        <w:t xml:space="preserve"> </w:t>
      </w:r>
      <w:r>
        <w:t>информации.</w:t>
      </w:r>
      <w:r w:rsidR="0054280A">
        <w:t xml:space="preserve"> </w:t>
      </w:r>
      <w:r>
        <w:t>Тестирование</w:t>
      </w:r>
      <w:r w:rsidR="0054280A">
        <w:t xml:space="preserve"> </w:t>
      </w:r>
      <w:r>
        <w:t>программных</w:t>
      </w:r>
      <w:r w:rsidR="0054280A">
        <w:t xml:space="preserve"> </w:t>
      </w:r>
      <w:r>
        <w:t>средств</w:t>
      </w:r>
      <w:r w:rsidR="0054280A">
        <w:t xml:space="preserve"> </w:t>
      </w:r>
      <w:r>
        <w:t>на</w:t>
      </w:r>
      <w:r w:rsidR="0054280A">
        <w:t xml:space="preserve"> </w:t>
      </w:r>
      <w:r>
        <w:t>наличие</w:t>
      </w:r>
      <w:r w:rsidR="0054280A">
        <w:t xml:space="preserve"> </w:t>
      </w:r>
      <w:r>
        <w:t>компьютерных</w:t>
      </w:r>
      <w:r w:rsidR="0054280A">
        <w:t xml:space="preserve"> </w:t>
      </w:r>
      <w:r>
        <w:t>вирусов».</w:t>
      </w:r>
    </w:p>
    <w:p w14:paraId="1E1C0802" w14:textId="3D87A387" w:rsidR="009849EA" w:rsidRDefault="009849EA" w:rsidP="00B37B4D">
      <w:r>
        <w:t>Дополнительно,</w:t>
      </w:r>
      <w:r w:rsidR="0054280A">
        <w:t xml:space="preserve"> </w:t>
      </w:r>
      <w:r>
        <w:t>для</w:t>
      </w:r>
      <w:r w:rsidR="0054280A">
        <w:t xml:space="preserve"> </w:t>
      </w:r>
      <w:r>
        <w:t>обеспечения</w:t>
      </w:r>
      <w:r w:rsidR="0054280A">
        <w:t xml:space="preserve"> </w:t>
      </w:r>
      <w:r>
        <w:t>надежности</w:t>
      </w:r>
      <w:r w:rsidR="0054280A">
        <w:t xml:space="preserve"> </w:t>
      </w:r>
      <w:r>
        <w:t>программы</w:t>
      </w:r>
      <w:r w:rsidR="0054280A">
        <w:t xml:space="preserve"> </w:t>
      </w:r>
      <w:r>
        <w:t>следует</w:t>
      </w:r>
      <w:r w:rsidR="0054280A">
        <w:t xml:space="preserve"> </w:t>
      </w:r>
      <w:r>
        <w:t>учитывать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Федерального</w:t>
      </w:r>
      <w:r w:rsidR="0054280A">
        <w:t xml:space="preserve"> </w:t>
      </w:r>
      <w:r>
        <w:t>закона</w:t>
      </w:r>
      <w:r w:rsidR="0054280A">
        <w:t xml:space="preserve"> </w:t>
      </w:r>
      <w:r>
        <w:t>№</w:t>
      </w:r>
      <w:r w:rsidR="0054280A">
        <w:t xml:space="preserve"> </w:t>
      </w:r>
      <w:r>
        <w:t>127-ФЗ</w:t>
      </w:r>
      <w:r w:rsidR="0054280A">
        <w:t xml:space="preserve"> </w:t>
      </w:r>
      <w:r>
        <w:t>«О</w:t>
      </w:r>
      <w:r w:rsidR="0054280A">
        <w:t xml:space="preserve"> </w:t>
      </w:r>
      <w:r>
        <w:t>техническом</w:t>
      </w:r>
      <w:r w:rsidR="0054280A">
        <w:t xml:space="preserve"> </w:t>
      </w:r>
      <w:r>
        <w:t>регулировании»,</w:t>
      </w:r>
      <w:r w:rsidR="0054280A">
        <w:t xml:space="preserve"> </w:t>
      </w:r>
      <w:r>
        <w:t>который</w:t>
      </w:r>
      <w:r w:rsidR="0054280A">
        <w:t xml:space="preserve"> </w:t>
      </w:r>
      <w:r>
        <w:t>устанавливает</w:t>
      </w:r>
      <w:r w:rsidR="0054280A">
        <w:t xml:space="preserve"> </w:t>
      </w:r>
      <w:r>
        <w:t>стандарты</w:t>
      </w:r>
      <w:r w:rsidR="0054280A">
        <w:t xml:space="preserve"> </w:t>
      </w:r>
      <w:r>
        <w:t>и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техническим</w:t>
      </w:r>
      <w:r w:rsidR="0054280A">
        <w:t xml:space="preserve"> </w:t>
      </w:r>
      <w:r>
        <w:t>системам</w:t>
      </w:r>
      <w:r w:rsidR="0054280A">
        <w:t xml:space="preserve"> </w:t>
      </w:r>
      <w:r>
        <w:t>для</w:t>
      </w:r>
      <w:r w:rsidR="0054280A">
        <w:t xml:space="preserve"> </w:t>
      </w:r>
      <w:r>
        <w:t>обеспечения</w:t>
      </w:r>
      <w:r w:rsidR="0054280A">
        <w:t xml:space="preserve"> </w:t>
      </w:r>
      <w:r>
        <w:t>их</w:t>
      </w:r>
      <w:r w:rsidR="0054280A">
        <w:t xml:space="preserve"> </w:t>
      </w:r>
      <w:r>
        <w:t>устойчивой</w:t>
      </w:r>
      <w:r w:rsidR="0054280A">
        <w:t xml:space="preserve"> </w:t>
      </w:r>
      <w:r>
        <w:t>работы.</w:t>
      </w:r>
    </w:p>
    <w:p w14:paraId="7F640B47" w14:textId="534069F2" w:rsidR="00645BED" w:rsidRDefault="00645BED" w:rsidP="00645BED">
      <w:pPr>
        <w:pStyle w:val="2"/>
      </w:pPr>
      <w:bookmarkStart w:id="27" w:name="_Toc212583336"/>
      <w:r>
        <w:lastRenderedPageBreak/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безопасности</w:t>
      </w:r>
      <w:bookmarkEnd w:id="27"/>
    </w:p>
    <w:p w14:paraId="268B304D" w14:textId="63E78DB4" w:rsidR="0026314B" w:rsidRDefault="0026314B" w:rsidP="0026314B">
      <w:r>
        <w:t>Безопасное</w:t>
      </w:r>
      <w:r w:rsidR="0054280A">
        <w:t xml:space="preserve"> </w:t>
      </w:r>
      <w:r>
        <w:t>функционирование</w:t>
      </w:r>
      <w:r w:rsidR="0054280A">
        <w:t xml:space="preserve"> </w:t>
      </w:r>
      <w:r>
        <w:t>системы</w:t>
      </w:r>
      <w:r w:rsidR="0054280A">
        <w:t xml:space="preserve"> </w:t>
      </w:r>
      <w:r>
        <w:t>СОВД-Spark</w:t>
      </w:r>
      <w:r w:rsidR="0054280A">
        <w:t xml:space="preserve"> </w:t>
      </w:r>
      <w:r>
        <w:t>должно</w:t>
      </w:r>
      <w:r w:rsidR="0054280A">
        <w:t xml:space="preserve"> </w:t>
      </w:r>
      <w:r>
        <w:t>быть</w:t>
      </w:r>
      <w:r w:rsidR="0054280A">
        <w:t xml:space="preserve"> </w:t>
      </w:r>
      <w:r>
        <w:t>обеспечено</w:t>
      </w:r>
      <w:r w:rsidR="0054280A">
        <w:t xml:space="preserve"> </w:t>
      </w:r>
      <w:r>
        <w:t>комплексом</w:t>
      </w:r>
      <w:r w:rsidR="0054280A">
        <w:t xml:space="preserve"> </w:t>
      </w:r>
      <w:r>
        <w:t>организационно-технических</w:t>
      </w:r>
      <w:r w:rsidR="0054280A">
        <w:t xml:space="preserve"> </w:t>
      </w:r>
      <w:r>
        <w:t>мер,</w:t>
      </w:r>
      <w:r w:rsidR="0054280A">
        <w:t xml:space="preserve"> </w:t>
      </w:r>
      <w:r>
        <w:t>которые</w:t>
      </w:r>
      <w:r w:rsidR="0054280A">
        <w:t xml:space="preserve"> </w:t>
      </w:r>
      <w:r>
        <w:t>включают</w:t>
      </w:r>
      <w:r w:rsidR="0054280A">
        <w:t xml:space="preserve"> </w:t>
      </w:r>
      <w:r>
        <w:t>в</w:t>
      </w:r>
      <w:r w:rsidR="0054280A">
        <w:t xml:space="preserve"> </w:t>
      </w:r>
      <w:r>
        <w:t>себя:</w:t>
      </w:r>
    </w:p>
    <w:p w14:paraId="44C8D10A" w14:textId="58453CC6" w:rsidR="0026314B" w:rsidRDefault="0026314B" w:rsidP="0026314B">
      <w:pPr>
        <w:pStyle w:val="a0"/>
        <w:ind w:left="0" w:firstLine="851"/>
      </w:pPr>
      <w:r>
        <w:t>система</w:t>
      </w:r>
      <w:r w:rsidR="0054280A">
        <w:t xml:space="preserve"> </w:t>
      </w:r>
      <w:r>
        <w:t>должна</w:t>
      </w:r>
      <w:r w:rsidR="0054280A">
        <w:t xml:space="preserve"> </w:t>
      </w:r>
      <w:r>
        <w:t>поддерживать</w:t>
      </w:r>
      <w:r w:rsidR="0054280A">
        <w:t xml:space="preserve"> </w:t>
      </w:r>
      <w:r>
        <w:t>механизмы</w:t>
      </w:r>
      <w:r w:rsidR="0054280A">
        <w:t xml:space="preserve"> </w:t>
      </w:r>
      <w:r>
        <w:t>строгой</w:t>
      </w:r>
      <w:r w:rsidR="0054280A">
        <w:t xml:space="preserve"> </w:t>
      </w:r>
      <w:r>
        <w:t>аутентификации</w:t>
      </w:r>
      <w:r w:rsidR="0054280A">
        <w:t xml:space="preserve"> </w:t>
      </w:r>
      <w:r>
        <w:t>для</w:t>
      </w:r>
      <w:r w:rsidR="0054280A">
        <w:t xml:space="preserve"> </w:t>
      </w:r>
      <w:r>
        <w:t>доступа</w:t>
      </w:r>
      <w:r w:rsidR="0054280A">
        <w:t xml:space="preserve"> </w:t>
      </w:r>
      <w:r>
        <w:t>пользователей</w:t>
      </w:r>
      <w:r w:rsidR="0054280A">
        <w:t xml:space="preserve"> </w:t>
      </w:r>
      <w:r>
        <w:t>и</w:t>
      </w:r>
      <w:r w:rsidR="0054280A">
        <w:t xml:space="preserve"> </w:t>
      </w:r>
      <w:r>
        <w:t>сервисов</w:t>
      </w:r>
      <w:r w:rsidR="0054280A">
        <w:t xml:space="preserve"> </w:t>
      </w:r>
      <w:r>
        <w:t>к</w:t>
      </w:r>
      <w:r w:rsidR="0054280A">
        <w:t xml:space="preserve"> </w:t>
      </w:r>
      <w:r>
        <w:t>ресурсам</w:t>
      </w:r>
      <w:r w:rsidR="0054280A">
        <w:t xml:space="preserve"> </w:t>
      </w:r>
      <w:r>
        <w:t>кластера;</w:t>
      </w:r>
    </w:p>
    <w:p w14:paraId="67084904" w14:textId="46E47601" w:rsidR="0026314B" w:rsidRDefault="0026314B" w:rsidP="0026314B">
      <w:pPr>
        <w:pStyle w:val="a0"/>
        <w:ind w:left="0" w:firstLine="851"/>
      </w:pPr>
      <w:r>
        <w:t>должно</w:t>
      </w:r>
      <w:r w:rsidR="0054280A">
        <w:t xml:space="preserve"> </w:t>
      </w:r>
      <w:r>
        <w:t>быть</w:t>
      </w:r>
      <w:r w:rsidR="0054280A">
        <w:t xml:space="preserve"> </w:t>
      </w:r>
      <w:r>
        <w:t>реализовано</w:t>
      </w:r>
      <w:r w:rsidR="0054280A">
        <w:t xml:space="preserve"> </w:t>
      </w:r>
      <w:r>
        <w:t>разграничение</w:t>
      </w:r>
      <w:r w:rsidR="0054280A">
        <w:t xml:space="preserve"> </w:t>
      </w:r>
      <w:r>
        <w:t>прав</w:t>
      </w:r>
      <w:r w:rsidR="0054280A">
        <w:t xml:space="preserve"> </w:t>
      </w:r>
      <w:r>
        <w:t>доступа</w:t>
      </w:r>
      <w:r w:rsidR="0054280A">
        <w:t xml:space="preserve"> </w:t>
      </w:r>
      <w:r>
        <w:t>к</w:t>
      </w:r>
      <w:r w:rsidR="0054280A">
        <w:t xml:space="preserve"> </w:t>
      </w:r>
      <w:r>
        <w:t>данным.</w:t>
      </w:r>
      <w:r w:rsidR="0054280A">
        <w:t xml:space="preserve"> </w:t>
      </w:r>
      <w:r>
        <w:t>Система</w:t>
      </w:r>
      <w:r w:rsidR="0054280A">
        <w:t xml:space="preserve"> </w:t>
      </w:r>
      <w:r>
        <w:t>должна</w:t>
      </w:r>
      <w:r w:rsidR="0054280A">
        <w:t xml:space="preserve"> </w:t>
      </w:r>
      <w:r>
        <w:t>позволять</w:t>
      </w:r>
      <w:r w:rsidR="0054280A">
        <w:t xml:space="preserve"> </w:t>
      </w:r>
      <w:r>
        <w:t>настраивать</w:t>
      </w:r>
      <w:r w:rsidR="0054280A">
        <w:t xml:space="preserve"> </w:t>
      </w:r>
      <w:r>
        <w:t>права</w:t>
      </w:r>
      <w:r w:rsidR="0054280A">
        <w:t xml:space="preserve"> </w:t>
      </w:r>
      <w:r>
        <w:t>доступа</w:t>
      </w:r>
      <w:r w:rsidR="0054280A">
        <w:t xml:space="preserve"> </w:t>
      </w:r>
      <w:r>
        <w:t>(чтение,</w:t>
      </w:r>
      <w:r w:rsidR="0054280A">
        <w:t xml:space="preserve"> </w:t>
      </w:r>
      <w:r>
        <w:t>запись,</w:t>
      </w:r>
      <w:r w:rsidR="0054280A">
        <w:t xml:space="preserve"> </w:t>
      </w:r>
      <w:r>
        <w:t>выполнение)</w:t>
      </w:r>
      <w:r w:rsidR="0054280A">
        <w:t xml:space="preserve"> </w:t>
      </w:r>
      <w:r>
        <w:t>к</w:t>
      </w:r>
      <w:r w:rsidR="0054280A">
        <w:t xml:space="preserve"> </w:t>
      </w:r>
      <w:r>
        <w:t>файлам</w:t>
      </w:r>
      <w:r w:rsidR="0054280A">
        <w:t xml:space="preserve"> </w:t>
      </w:r>
      <w:r>
        <w:t>и</w:t>
      </w:r>
      <w:r w:rsidR="0054280A">
        <w:t xml:space="preserve"> </w:t>
      </w:r>
      <w:r>
        <w:t>каталогам</w:t>
      </w:r>
      <w:r w:rsidR="0054280A">
        <w:t xml:space="preserve"> </w:t>
      </w:r>
      <w:r>
        <w:t>в</w:t>
      </w:r>
      <w:r w:rsidR="0054280A">
        <w:t xml:space="preserve"> </w:t>
      </w:r>
      <w:r>
        <w:t>HDFS</w:t>
      </w:r>
      <w:r w:rsidR="0054280A">
        <w:t xml:space="preserve"> </w:t>
      </w:r>
      <w:r>
        <w:t>на</w:t>
      </w:r>
      <w:r w:rsidR="0054280A">
        <w:t xml:space="preserve"> </w:t>
      </w:r>
      <w:r>
        <w:t>уровне</w:t>
      </w:r>
      <w:r w:rsidR="0054280A">
        <w:t xml:space="preserve"> </w:t>
      </w:r>
      <w:r>
        <w:t>отдельных</w:t>
      </w:r>
      <w:r w:rsidR="0054280A">
        <w:t xml:space="preserve"> </w:t>
      </w:r>
      <w:r>
        <w:t>пользователей</w:t>
      </w:r>
      <w:r w:rsidR="0054280A">
        <w:t xml:space="preserve"> </w:t>
      </w:r>
      <w:r>
        <w:t>и</w:t>
      </w:r>
      <w:r w:rsidR="0054280A">
        <w:t xml:space="preserve"> </w:t>
      </w:r>
      <w:r>
        <w:t>групп;</w:t>
      </w:r>
    </w:p>
    <w:p w14:paraId="43E61D3B" w14:textId="420C81CD" w:rsidR="0026314B" w:rsidRDefault="0026314B" w:rsidP="0026314B">
      <w:pPr>
        <w:pStyle w:val="a0"/>
        <w:ind w:left="0" w:firstLine="851"/>
      </w:pPr>
      <w:r>
        <w:t>все</w:t>
      </w:r>
      <w:r w:rsidR="0054280A">
        <w:t xml:space="preserve"> </w:t>
      </w:r>
      <w:r>
        <w:t>сетевые</w:t>
      </w:r>
      <w:r w:rsidR="0054280A">
        <w:t xml:space="preserve"> </w:t>
      </w:r>
      <w:r>
        <w:t>коммуникации</w:t>
      </w:r>
      <w:r w:rsidR="0054280A">
        <w:t xml:space="preserve"> </w:t>
      </w:r>
      <w:r>
        <w:t>между</w:t>
      </w:r>
      <w:r w:rsidR="0054280A">
        <w:t xml:space="preserve"> </w:t>
      </w:r>
      <w:r>
        <w:t>узлами</w:t>
      </w:r>
      <w:r w:rsidR="0054280A">
        <w:t xml:space="preserve"> </w:t>
      </w:r>
      <w:r>
        <w:t>кластера</w:t>
      </w:r>
      <w:r w:rsidR="0054280A">
        <w:t xml:space="preserve"> </w:t>
      </w:r>
      <w:r>
        <w:t>в</w:t>
      </w:r>
      <w:r w:rsidR="0054280A">
        <w:t xml:space="preserve"> </w:t>
      </w:r>
      <w:r>
        <w:t>процессе</w:t>
      </w:r>
      <w:r w:rsidR="0054280A">
        <w:t xml:space="preserve"> </w:t>
      </w:r>
      <w:r>
        <w:t>выполнения</w:t>
      </w:r>
      <w:r w:rsidR="0054280A">
        <w:t xml:space="preserve"> </w:t>
      </w:r>
      <w:r>
        <w:t>Spark-заданий</w:t>
      </w:r>
      <w:r w:rsidR="0054280A">
        <w:t xml:space="preserve"> </w:t>
      </w:r>
      <w:r>
        <w:t>должны</w:t>
      </w:r>
      <w:r w:rsidR="0054280A">
        <w:t xml:space="preserve"> </w:t>
      </w:r>
      <w:r>
        <w:t>быть</w:t>
      </w:r>
      <w:r w:rsidR="0054280A">
        <w:t xml:space="preserve"> </w:t>
      </w:r>
      <w:r>
        <w:t>защищены</w:t>
      </w:r>
      <w:r w:rsidR="0054280A">
        <w:t xml:space="preserve"> </w:t>
      </w:r>
      <w:r>
        <w:t>с</w:t>
      </w:r>
      <w:r w:rsidR="0054280A">
        <w:t xml:space="preserve"> </w:t>
      </w:r>
      <w:r>
        <w:t>помощью</w:t>
      </w:r>
      <w:r w:rsidR="0054280A">
        <w:t xml:space="preserve"> </w:t>
      </w:r>
      <w:r>
        <w:t>механизмов</w:t>
      </w:r>
      <w:r w:rsidR="0054280A">
        <w:t xml:space="preserve"> </w:t>
      </w:r>
      <w:r>
        <w:t>шифрования;</w:t>
      </w:r>
    </w:p>
    <w:p w14:paraId="6DFC4728" w14:textId="2F7496D6" w:rsidR="0026314B" w:rsidRDefault="0026314B" w:rsidP="0026314B">
      <w:pPr>
        <w:pStyle w:val="a0"/>
        <w:ind w:left="0" w:firstLine="851"/>
      </w:pPr>
      <w:r>
        <w:t>должно</w:t>
      </w:r>
      <w:r w:rsidR="0054280A">
        <w:t xml:space="preserve"> </w:t>
      </w:r>
      <w:r>
        <w:t>проводиться</w:t>
      </w:r>
      <w:r w:rsidR="0054280A">
        <w:t xml:space="preserve"> </w:t>
      </w:r>
      <w:r>
        <w:t>регулярное</w:t>
      </w:r>
      <w:r w:rsidR="0054280A">
        <w:t xml:space="preserve"> </w:t>
      </w:r>
      <w:r>
        <w:t>обновление</w:t>
      </w:r>
      <w:r w:rsidR="0054280A">
        <w:t xml:space="preserve"> </w:t>
      </w:r>
      <w:r>
        <w:t>программного</w:t>
      </w:r>
      <w:r w:rsidR="0054280A">
        <w:t xml:space="preserve"> </w:t>
      </w:r>
      <w:r>
        <w:t>обеспечения</w:t>
      </w:r>
      <w:r w:rsidR="0054280A">
        <w:t xml:space="preserve"> </w:t>
      </w:r>
      <w:r>
        <w:t>кластера</w:t>
      </w:r>
      <w:r w:rsidR="0054280A">
        <w:t xml:space="preserve"> </w:t>
      </w:r>
      <w:r>
        <w:t>для</w:t>
      </w:r>
      <w:r w:rsidR="0054280A">
        <w:t xml:space="preserve"> </w:t>
      </w:r>
      <w:r>
        <w:t>устранения</w:t>
      </w:r>
      <w:r w:rsidR="0054280A">
        <w:t xml:space="preserve"> </w:t>
      </w:r>
      <w:r>
        <w:t>известных</w:t>
      </w:r>
      <w:r w:rsidR="0054280A">
        <w:t xml:space="preserve"> </w:t>
      </w:r>
      <w:r>
        <w:t>уязвимостей.</w:t>
      </w:r>
      <w:r w:rsidR="0054280A">
        <w:t xml:space="preserve"> </w:t>
      </w:r>
      <w:r>
        <w:t>Доступ</w:t>
      </w:r>
      <w:r w:rsidR="0054280A">
        <w:t xml:space="preserve"> </w:t>
      </w:r>
      <w:r>
        <w:t>к</w:t>
      </w:r>
      <w:r w:rsidR="0054280A">
        <w:t xml:space="preserve"> </w:t>
      </w:r>
      <w:r>
        <w:t>узлам</w:t>
      </w:r>
      <w:r w:rsidR="0054280A">
        <w:t xml:space="preserve"> </w:t>
      </w:r>
      <w:r>
        <w:t>кластера</w:t>
      </w:r>
      <w:r w:rsidR="0054280A">
        <w:t xml:space="preserve"> </w:t>
      </w:r>
      <w:r>
        <w:t>по</w:t>
      </w:r>
      <w:r w:rsidR="0054280A">
        <w:t xml:space="preserve"> </w:t>
      </w:r>
      <w:r>
        <w:t>сети</w:t>
      </w:r>
      <w:r w:rsidR="0054280A">
        <w:t xml:space="preserve"> </w:t>
      </w:r>
      <w:r>
        <w:t>должен</w:t>
      </w:r>
      <w:r w:rsidR="0054280A">
        <w:t xml:space="preserve"> </w:t>
      </w:r>
      <w:r>
        <w:t>быть</w:t>
      </w:r>
      <w:r w:rsidR="0054280A">
        <w:t xml:space="preserve"> </w:t>
      </w:r>
      <w:r>
        <w:t>ограничен</w:t>
      </w:r>
      <w:r w:rsidR="0054280A">
        <w:t xml:space="preserve"> </w:t>
      </w:r>
      <w:r>
        <w:t>с</w:t>
      </w:r>
      <w:r w:rsidR="0054280A">
        <w:t xml:space="preserve"> </w:t>
      </w:r>
      <w:r>
        <w:t>помощью</w:t>
      </w:r>
      <w:r w:rsidR="0054280A">
        <w:t xml:space="preserve"> </w:t>
      </w:r>
      <w:r>
        <w:t>межсетевых</w:t>
      </w:r>
      <w:r w:rsidR="0054280A">
        <w:t xml:space="preserve"> </w:t>
      </w:r>
      <w:r>
        <w:t>экранов.</w:t>
      </w:r>
    </w:p>
    <w:p w14:paraId="69DF06C2" w14:textId="2A0DC1E5" w:rsidR="00E43689" w:rsidRDefault="00B37B4D" w:rsidP="00B37B4D">
      <w:pPr>
        <w:rPr>
          <w:highlight w:val="white"/>
        </w:rPr>
      </w:pPr>
      <w:r w:rsidRPr="00B37B4D">
        <w:t>Иные</w:t>
      </w:r>
      <w:r w:rsidR="0054280A">
        <w:t xml:space="preserve"> </w:t>
      </w:r>
      <w:r w:rsidRPr="00B37B4D">
        <w:t>требования</w:t>
      </w:r>
      <w:r w:rsidR="0054280A">
        <w:t xml:space="preserve"> </w:t>
      </w:r>
      <w:r w:rsidRPr="00B37B4D">
        <w:t>к</w:t>
      </w:r>
      <w:r w:rsidR="0054280A">
        <w:t xml:space="preserve"> </w:t>
      </w:r>
      <w:r w:rsidRPr="00B37B4D">
        <w:t>безопасности</w:t>
      </w:r>
      <w:r w:rsidR="0054280A">
        <w:t xml:space="preserve"> </w:t>
      </w:r>
      <w:r w:rsidRPr="00B37B4D">
        <w:t>не</w:t>
      </w:r>
      <w:r w:rsidR="0054280A">
        <w:t xml:space="preserve"> </w:t>
      </w:r>
      <w:r w:rsidRPr="00B37B4D">
        <w:t>предъявляются.</w:t>
      </w:r>
    </w:p>
    <w:p w14:paraId="32C4A45D" w14:textId="291DFF11" w:rsidR="007A3137" w:rsidRDefault="007A3137" w:rsidP="007A3137">
      <w:pPr>
        <w:pStyle w:val="2"/>
      </w:pPr>
      <w:bookmarkStart w:id="28" w:name="_Toc212583337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патентной</w:t>
      </w:r>
      <w:r w:rsidR="0054280A">
        <w:t xml:space="preserve"> </w:t>
      </w:r>
      <w:r>
        <w:t>чистоте</w:t>
      </w:r>
      <w:bookmarkEnd w:id="28"/>
    </w:p>
    <w:p w14:paraId="63BC1AFC" w14:textId="702DE6E1" w:rsidR="00E70933" w:rsidRDefault="00E70933" w:rsidP="00E70933">
      <w:r>
        <w:t>Программа</w:t>
      </w:r>
      <w:r w:rsidR="0054280A">
        <w:t xml:space="preserve"> </w:t>
      </w:r>
      <w:r>
        <w:t>должна</w:t>
      </w:r>
      <w:r w:rsidR="0054280A">
        <w:t xml:space="preserve"> </w:t>
      </w:r>
      <w:r>
        <w:t>соответствовать</w:t>
      </w:r>
      <w:r w:rsidR="0054280A">
        <w:t xml:space="preserve"> </w:t>
      </w:r>
      <w:r>
        <w:t>следующим</w:t>
      </w:r>
      <w:r w:rsidR="0054280A">
        <w:t xml:space="preserve"> </w:t>
      </w:r>
      <w:r>
        <w:t>требованиям</w:t>
      </w:r>
      <w:r w:rsidR="0054280A">
        <w:t xml:space="preserve"> </w:t>
      </w:r>
      <w:r>
        <w:t>в</w:t>
      </w:r>
      <w:r w:rsidR="0054280A">
        <w:t xml:space="preserve"> </w:t>
      </w:r>
      <w:r>
        <w:t>области</w:t>
      </w:r>
      <w:r w:rsidR="0054280A">
        <w:t xml:space="preserve"> </w:t>
      </w:r>
      <w:r>
        <w:t>патентной</w:t>
      </w:r>
      <w:r w:rsidR="0054280A">
        <w:t xml:space="preserve"> </w:t>
      </w:r>
      <w:r>
        <w:t>чистоты:</w:t>
      </w:r>
    </w:p>
    <w:p w14:paraId="4D579463" w14:textId="664AB352" w:rsidR="0026314B" w:rsidRDefault="0026314B" w:rsidP="0093756C">
      <w:pPr>
        <w:pStyle w:val="a0"/>
        <w:ind w:left="0" w:firstLine="851"/>
      </w:pPr>
      <w:r>
        <w:t>и</w:t>
      </w:r>
      <w:r w:rsidRPr="0026314B">
        <w:t>спользование</w:t>
      </w:r>
      <w:r w:rsidR="0054280A">
        <w:t xml:space="preserve"> </w:t>
      </w:r>
      <w:r w:rsidRPr="0026314B">
        <w:t>ПО</w:t>
      </w:r>
      <w:r w:rsidR="0054280A">
        <w:t xml:space="preserve"> </w:t>
      </w:r>
      <w:r w:rsidRPr="0026314B">
        <w:t>с</w:t>
      </w:r>
      <w:r w:rsidR="0054280A">
        <w:t xml:space="preserve"> </w:t>
      </w:r>
      <w:r w:rsidRPr="0026314B">
        <w:t>открытым</w:t>
      </w:r>
      <w:r w:rsidR="0054280A">
        <w:t xml:space="preserve"> </w:t>
      </w:r>
      <w:r w:rsidRPr="0026314B">
        <w:t>исходным</w:t>
      </w:r>
      <w:r w:rsidR="0054280A">
        <w:t xml:space="preserve"> </w:t>
      </w:r>
      <w:r w:rsidRPr="0026314B">
        <w:t>кодом:</w:t>
      </w:r>
      <w:r w:rsidR="0054280A">
        <w:t xml:space="preserve"> </w:t>
      </w:r>
      <w:r w:rsidRPr="0026314B">
        <w:t>Все</w:t>
      </w:r>
      <w:r w:rsidR="0054280A">
        <w:t xml:space="preserve"> </w:t>
      </w:r>
      <w:r w:rsidRPr="0026314B">
        <w:t>ключевые</w:t>
      </w:r>
      <w:r w:rsidR="0054280A">
        <w:t xml:space="preserve"> </w:t>
      </w:r>
      <w:r w:rsidRPr="0026314B">
        <w:t>компоненты</w:t>
      </w:r>
      <w:r w:rsidR="0054280A">
        <w:t xml:space="preserve"> </w:t>
      </w:r>
      <w:r w:rsidRPr="0026314B">
        <w:t>технологического</w:t>
      </w:r>
      <w:r w:rsidR="0054280A">
        <w:t xml:space="preserve"> </w:t>
      </w:r>
      <w:r w:rsidRPr="0026314B">
        <w:t>стек</w:t>
      </w:r>
      <w:r>
        <w:t>а</w:t>
      </w:r>
      <w:r w:rsidR="0054280A">
        <w:t xml:space="preserve"> </w:t>
      </w:r>
      <w:r w:rsidRPr="0026314B">
        <w:t>являются</w:t>
      </w:r>
      <w:r w:rsidR="0054280A">
        <w:t xml:space="preserve"> </w:t>
      </w:r>
      <w:r w:rsidRPr="0026314B">
        <w:t>программным</w:t>
      </w:r>
      <w:r w:rsidR="0054280A">
        <w:t xml:space="preserve"> </w:t>
      </w:r>
      <w:r w:rsidRPr="0026314B">
        <w:t>обеспечением</w:t>
      </w:r>
      <w:r w:rsidR="0054280A">
        <w:t xml:space="preserve"> </w:t>
      </w:r>
      <w:r w:rsidRPr="0026314B">
        <w:t>с</w:t>
      </w:r>
      <w:r w:rsidR="0054280A">
        <w:t xml:space="preserve"> </w:t>
      </w:r>
      <w:r w:rsidRPr="0026314B">
        <w:t>открытым</w:t>
      </w:r>
      <w:r w:rsidR="0054280A">
        <w:t xml:space="preserve"> </w:t>
      </w:r>
      <w:r w:rsidRPr="0026314B">
        <w:t>исходным</w:t>
      </w:r>
      <w:r w:rsidR="0054280A">
        <w:t xml:space="preserve"> </w:t>
      </w:r>
      <w:r w:rsidRPr="0026314B">
        <w:t>кодом</w:t>
      </w:r>
      <w:r w:rsidR="0054280A">
        <w:t xml:space="preserve"> </w:t>
      </w:r>
      <w:r w:rsidRPr="0026314B">
        <w:t>и</w:t>
      </w:r>
      <w:r w:rsidR="0054280A">
        <w:t xml:space="preserve"> </w:t>
      </w:r>
      <w:r w:rsidRPr="0026314B">
        <w:t>распространяются</w:t>
      </w:r>
      <w:r w:rsidR="0054280A">
        <w:t xml:space="preserve"> </w:t>
      </w:r>
      <w:r w:rsidRPr="0026314B">
        <w:t>под</w:t>
      </w:r>
      <w:r w:rsidR="0054280A">
        <w:t xml:space="preserve"> </w:t>
      </w:r>
      <w:r w:rsidRPr="0026314B">
        <w:t>премассивными</w:t>
      </w:r>
      <w:r w:rsidR="0054280A">
        <w:t xml:space="preserve"> </w:t>
      </w:r>
      <w:r w:rsidRPr="0026314B">
        <w:t>лицензиями.</w:t>
      </w:r>
      <w:r w:rsidR="0054280A">
        <w:t xml:space="preserve"> </w:t>
      </w:r>
      <w:r w:rsidRPr="0026314B">
        <w:t>Данные</w:t>
      </w:r>
      <w:r w:rsidR="0054280A">
        <w:t xml:space="preserve"> </w:t>
      </w:r>
      <w:r w:rsidRPr="0026314B">
        <w:t>лицензии</w:t>
      </w:r>
      <w:r w:rsidR="0054280A">
        <w:t xml:space="preserve"> </w:t>
      </w:r>
      <w:r w:rsidRPr="0026314B">
        <w:t>разрешают</w:t>
      </w:r>
      <w:r w:rsidR="0054280A">
        <w:t xml:space="preserve"> </w:t>
      </w:r>
      <w:r w:rsidRPr="0026314B">
        <w:t>свободное</w:t>
      </w:r>
      <w:r w:rsidR="0054280A">
        <w:t xml:space="preserve"> </w:t>
      </w:r>
      <w:r w:rsidRPr="0026314B">
        <w:t>использование,</w:t>
      </w:r>
      <w:r w:rsidR="0054280A">
        <w:t xml:space="preserve"> </w:t>
      </w:r>
      <w:r w:rsidRPr="0026314B">
        <w:t>модификацию</w:t>
      </w:r>
      <w:r w:rsidR="0054280A">
        <w:t xml:space="preserve"> </w:t>
      </w:r>
      <w:r w:rsidRPr="0026314B">
        <w:t>и</w:t>
      </w:r>
      <w:r w:rsidR="0054280A">
        <w:t xml:space="preserve"> </w:t>
      </w:r>
      <w:r w:rsidRPr="0026314B">
        <w:t>распространение</w:t>
      </w:r>
      <w:r w:rsidR="0054280A">
        <w:t xml:space="preserve"> </w:t>
      </w:r>
      <w:r w:rsidRPr="0026314B">
        <w:t>ПО,</w:t>
      </w:r>
      <w:r w:rsidR="0054280A">
        <w:t xml:space="preserve"> </w:t>
      </w:r>
      <w:r w:rsidRPr="0026314B">
        <w:t>в</w:t>
      </w:r>
      <w:r w:rsidR="0054280A">
        <w:t xml:space="preserve"> </w:t>
      </w:r>
      <w:r w:rsidRPr="0026314B">
        <w:t>том</w:t>
      </w:r>
      <w:r w:rsidR="0054280A">
        <w:t xml:space="preserve"> </w:t>
      </w:r>
      <w:r w:rsidRPr="0026314B">
        <w:t>числе</w:t>
      </w:r>
      <w:r w:rsidR="0054280A">
        <w:t xml:space="preserve"> </w:t>
      </w:r>
      <w:r w:rsidRPr="0026314B">
        <w:t>в</w:t>
      </w:r>
      <w:r w:rsidR="0054280A">
        <w:t xml:space="preserve"> </w:t>
      </w:r>
      <w:r w:rsidRPr="0026314B">
        <w:t>коммерческих</w:t>
      </w:r>
      <w:r w:rsidR="0054280A">
        <w:t xml:space="preserve"> </w:t>
      </w:r>
      <w:r w:rsidRPr="0026314B">
        <w:t>целях,</w:t>
      </w:r>
      <w:r w:rsidR="0054280A">
        <w:t xml:space="preserve"> </w:t>
      </w:r>
      <w:r w:rsidRPr="0026314B">
        <w:t>что</w:t>
      </w:r>
      <w:r w:rsidR="0054280A">
        <w:t xml:space="preserve"> </w:t>
      </w:r>
      <w:r w:rsidRPr="0026314B">
        <w:t>гарантирует</w:t>
      </w:r>
      <w:r w:rsidR="0054280A">
        <w:t xml:space="preserve"> </w:t>
      </w:r>
      <w:r w:rsidRPr="0026314B">
        <w:t>патентную</w:t>
      </w:r>
      <w:r w:rsidR="0054280A">
        <w:t xml:space="preserve"> </w:t>
      </w:r>
      <w:r w:rsidRPr="0026314B">
        <w:t>чистоту</w:t>
      </w:r>
      <w:r w:rsidR="0054280A">
        <w:t xml:space="preserve"> </w:t>
      </w:r>
      <w:r w:rsidRPr="0026314B">
        <w:t>базовой</w:t>
      </w:r>
      <w:r w:rsidR="0054280A">
        <w:t xml:space="preserve"> </w:t>
      </w:r>
      <w:r w:rsidRPr="0026314B">
        <w:t>платформы</w:t>
      </w:r>
      <w:r>
        <w:t>;</w:t>
      </w:r>
    </w:p>
    <w:p w14:paraId="42641395" w14:textId="24CA0AA4" w:rsidR="00E70933" w:rsidRDefault="00E70933" w:rsidP="0093756C">
      <w:pPr>
        <w:pStyle w:val="a0"/>
        <w:ind w:left="0" w:firstLine="851"/>
      </w:pPr>
      <w:r>
        <w:t>не</w:t>
      </w:r>
      <w:r w:rsidR="0054280A">
        <w:t xml:space="preserve"> </w:t>
      </w:r>
      <w:r>
        <w:t>допускается</w:t>
      </w:r>
      <w:r w:rsidR="0054280A">
        <w:t xml:space="preserve"> </w:t>
      </w:r>
      <w:r>
        <w:t>использование</w:t>
      </w:r>
      <w:r w:rsidR="0054280A">
        <w:t xml:space="preserve"> </w:t>
      </w:r>
      <w:r>
        <w:t>объектов</w:t>
      </w:r>
      <w:r w:rsidR="0054280A">
        <w:t xml:space="preserve"> </w:t>
      </w:r>
      <w:r>
        <w:t>интеллектуальной</w:t>
      </w:r>
      <w:r w:rsidR="0054280A">
        <w:t xml:space="preserve"> </w:t>
      </w:r>
      <w:r>
        <w:t>собственности,</w:t>
      </w:r>
      <w:r w:rsidR="0054280A">
        <w:t xml:space="preserve"> </w:t>
      </w:r>
      <w:r>
        <w:t>защищённых</w:t>
      </w:r>
      <w:r w:rsidR="0054280A">
        <w:t xml:space="preserve"> </w:t>
      </w:r>
      <w:r>
        <w:t>патентами,</w:t>
      </w:r>
      <w:r w:rsidR="0054280A">
        <w:t xml:space="preserve"> </w:t>
      </w:r>
      <w:r>
        <w:t>авторскими</w:t>
      </w:r>
      <w:r w:rsidR="0054280A">
        <w:t xml:space="preserve"> </w:t>
      </w:r>
      <w:r>
        <w:t>правами</w:t>
      </w:r>
      <w:r w:rsidR="0054280A">
        <w:t xml:space="preserve"> </w:t>
      </w:r>
      <w:r>
        <w:t>и</w:t>
      </w:r>
      <w:r w:rsidR="0054280A">
        <w:t xml:space="preserve"> </w:t>
      </w:r>
      <w:r>
        <w:t>другими</w:t>
      </w:r>
      <w:r w:rsidR="0054280A">
        <w:t xml:space="preserve"> </w:t>
      </w:r>
      <w:r>
        <w:t>правами</w:t>
      </w:r>
      <w:r w:rsidR="0054280A">
        <w:t xml:space="preserve"> </w:t>
      </w:r>
      <w:r>
        <w:t>третьих</w:t>
      </w:r>
      <w:r w:rsidR="0054280A">
        <w:t xml:space="preserve"> </w:t>
      </w:r>
      <w:r>
        <w:t>лиц</w:t>
      </w:r>
      <w:r w:rsidR="0054280A">
        <w:t xml:space="preserve"> </w:t>
      </w:r>
      <w:r>
        <w:t>без</w:t>
      </w:r>
      <w:r w:rsidR="0054280A">
        <w:t xml:space="preserve"> </w:t>
      </w:r>
      <w:r>
        <w:t>соответствующего</w:t>
      </w:r>
      <w:r w:rsidR="0054280A">
        <w:t xml:space="preserve"> </w:t>
      </w:r>
      <w:r>
        <w:t>разрешения</w:t>
      </w:r>
      <w:r w:rsidR="0054280A">
        <w:t xml:space="preserve"> </w:t>
      </w:r>
      <w:r>
        <w:t>правообладателей,</w:t>
      </w:r>
      <w:r w:rsidR="0054280A">
        <w:t xml:space="preserve"> </w:t>
      </w:r>
      <w:r>
        <w:t>что</w:t>
      </w:r>
      <w:r w:rsidR="0054280A">
        <w:t xml:space="preserve"> </w:t>
      </w:r>
      <w:r>
        <w:t>предусмотрено</w:t>
      </w:r>
      <w:r w:rsidR="0054280A">
        <w:t xml:space="preserve"> </w:t>
      </w:r>
      <w:r>
        <w:t>частью</w:t>
      </w:r>
      <w:r w:rsidR="0054280A">
        <w:t xml:space="preserve"> </w:t>
      </w:r>
      <w:r>
        <w:t>IV</w:t>
      </w:r>
      <w:r w:rsidR="0054280A">
        <w:t xml:space="preserve"> </w:t>
      </w:r>
      <w:r>
        <w:t>Гражданского</w:t>
      </w:r>
      <w:r w:rsidR="0054280A">
        <w:t xml:space="preserve"> </w:t>
      </w:r>
      <w:r>
        <w:t>кодекса</w:t>
      </w:r>
      <w:r w:rsidR="0054280A">
        <w:t xml:space="preserve"> </w:t>
      </w:r>
      <w:r>
        <w:t>Российской</w:t>
      </w:r>
      <w:r w:rsidR="0054280A">
        <w:t xml:space="preserve"> </w:t>
      </w:r>
      <w:r>
        <w:t>Федерации;</w:t>
      </w:r>
    </w:p>
    <w:p w14:paraId="25A2FA7E" w14:textId="2EE0C412" w:rsidR="00343DF1" w:rsidRPr="00343DF1" w:rsidRDefault="00E70933" w:rsidP="0093756C">
      <w:pPr>
        <w:pStyle w:val="a0"/>
        <w:ind w:left="0" w:firstLine="851"/>
      </w:pPr>
      <w:r>
        <w:t>исключается</w:t>
      </w:r>
      <w:r w:rsidR="0054280A">
        <w:t xml:space="preserve"> </w:t>
      </w:r>
      <w:r>
        <w:t>использование</w:t>
      </w:r>
      <w:r w:rsidR="0054280A">
        <w:t xml:space="preserve"> </w:t>
      </w:r>
      <w:r>
        <w:t>результатов</w:t>
      </w:r>
      <w:r w:rsidR="0054280A">
        <w:t xml:space="preserve"> </w:t>
      </w:r>
      <w:r>
        <w:t>умственной</w:t>
      </w:r>
      <w:r w:rsidR="0054280A">
        <w:t xml:space="preserve"> </w:t>
      </w:r>
      <w:r>
        <w:t>деятельности,</w:t>
      </w:r>
      <w:r w:rsidR="0054280A">
        <w:t xml:space="preserve"> </w:t>
      </w:r>
      <w:r>
        <w:t>которые</w:t>
      </w:r>
      <w:r w:rsidR="0054280A">
        <w:t xml:space="preserve"> </w:t>
      </w:r>
      <w:r>
        <w:t>нарушают</w:t>
      </w:r>
      <w:r w:rsidR="0054280A">
        <w:t xml:space="preserve"> </w:t>
      </w:r>
      <w:r>
        <w:t>права</w:t>
      </w:r>
      <w:r w:rsidR="0054280A">
        <w:t xml:space="preserve"> </w:t>
      </w:r>
      <w:r>
        <w:t>на</w:t>
      </w:r>
      <w:r w:rsidR="0054280A">
        <w:t xml:space="preserve"> </w:t>
      </w:r>
      <w:r>
        <w:t>интеллектуальную</w:t>
      </w:r>
      <w:r w:rsidR="0054280A">
        <w:t xml:space="preserve"> </w:t>
      </w:r>
      <w:r>
        <w:t>собственность,</w:t>
      </w:r>
      <w:r w:rsidR="0054280A">
        <w:t xml:space="preserve"> </w:t>
      </w:r>
      <w:r>
        <w:t>охраняемую</w:t>
      </w:r>
      <w:r w:rsidR="0054280A">
        <w:t xml:space="preserve"> </w:t>
      </w:r>
      <w:r>
        <w:t>Федеральным</w:t>
      </w:r>
      <w:r w:rsidR="0054280A">
        <w:t xml:space="preserve"> </w:t>
      </w:r>
      <w:r>
        <w:t>законом</w:t>
      </w:r>
      <w:r w:rsidR="0054280A">
        <w:t xml:space="preserve"> </w:t>
      </w:r>
      <w:r>
        <w:t>№</w:t>
      </w:r>
      <w:r w:rsidR="0054280A">
        <w:t xml:space="preserve"> </w:t>
      </w:r>
      <w:r>
        <w:t>98-ФЗ</w:t>
      </w:r>
      <w:r w:rsidR="0054280A">
        <w:t xml:space="preserve"> </w:t>
      </w:r>
      <w:r>
        <w:t>«О</w:t>
      </w:r>
      <w:r w:rsidR="0054280A">
        <w:t xml:space="preserve"> </w:t>
      </w:r>
      <w:r>
        <w:t>коммерческой</w:t>
      </w:r>
      <w:r w:rsidR="0054280A">
        <w:t xml:space="preserve"> </w:t>
      </w:r>
      <w:r>
        <w:t>тайне»</w:t>
      </w:r>
      <w:r w:rsidR="0054280A">
        <w:t xml:space="preserve"> </w:t>
      </w:r>
      <w:r>
        <w:t>и</w:t>
      </w:r>
      <w:r w:rsidR="0054280A">
        <w:t xml:space="preserve"> </w:t>
      </w:r>
      <w:r>
        <w:t>другими</w:t>
      </w:r>
      <w:r w:rsidR="0054280A">
        <w:t xml:space="preserve"> </w:t>
      </w:r>
      <w:r>
        <w:t>нормативными</w:t>
      </w:r>
      <w:r w:rsidR="0054280A">
        <w:t xml:space="preserve"> </w:t>
      </w:r>
      <w:r>
        <w:t>актами,</w:t>
      </w:r>
      <w:r w:rsidR="0054280A">
        <w:t xml:space="preserve"> </w:t>
      </w:r>
      <w:r>
        <w:t>регулирующими</w:t>
      </w:r>
      <w:r w:rsidR="0054280A">
        <w:t xml:space="preserve"> </w:t>
      </w:r>
      <w:r>
        <w:t>защиту</w:t>
      </w:r>
      <w:r w:rsidR="0054280A">
        <w:t xml:space="preserve"> </w:t>
      </w:r>
      <w:r>
        <w:t>интеллектуальной</w:t>
      </w:r>
      <w:r w:rsidR="0054280A">
        <w:t xml:space="preserve"> </w:t>
      </w:r>
      <w:r>
        <w:t>собственности.</w:t>
      </w:r>
    </w:p>
    <w:p w14:paraId="3BF80742" w14:textId="60256B18" w:rsidR="003A546E" w:rsidRDefault="003A546E" w:rsidP="003A546E">
      <w:pPr>
        <w:pStyle w:val="2"/>
      </w:pPr>
      <w:bookmarkStart w:id="29" w:name="_Toc212583338"/>
      <w:r>
        <w:lastRenderedPageBreak/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перспективам</w:t>
      </w:r>
      <w:r w:rsidR="0054280A">
        <w:t xml:space="preserve"> </w:t>
      </w:r>
      <w:r>
        <w:t>развития</w:t>
      </w:r>
      <w:bookmarkEnd w:id="29"/>
    </w:p>
    <w:p w14:paraId="16318B59" w14:textId="44224A24" w:rsidR="00885C33" w:rsidRDefault="0026314B" w:rsidP="00885C33">
      <w:r w:rsidRPr="0026314B">
        <w:t>Разрабатываемая</w:t>
      </w:r>
      <w:r w:rsidR="0054280A">
        <w:t xml:space="preserve"> </w:t>
      </w:r>
      <w:r w:rsidRPr="0026314B">
        <w:t>система</w:t>
      </w:r>
      <w:r w:rsidR="0054280A">
        <w:t xml:space="preserve"> </w:t>
      </w:r>
      <w:r w:rsidRPr="0026314B">
        <w:t>СОВД-Spark</w:t>
      </w:r>
      <w:r w:rsidR="0054280A">
        <w:t xml:space="preserve"> </w:t>
      </w:r>
      <w:r w:rsidRPr="0026314B">
        <w:t>должна</w:t>
      </w:r>
      <w:r w:rsidR="0054280A">
        <w:t xml:space="preserve"> </w:t>
      </w:r>
      <w:r w:rsidRPr="0026314B">
        <w:t>быть</w:t>
      </w:r>
      <w:r w:rsidR="0054280A">
        <w:t xml:space="preserve"> </w:t>
      </w:r>
      <w:r w:rsidRPr="0026314B">
        <w:t>спроектирована</w:t>
      </w:r>
      <w:r w:rsidR="0054280A">
        <w:t xml:space="preserve"> </w:t>
      </w:r>
      <w:r w:rsidRPr="0026314B">
        <w:t>с</w:t>
      </w:r>
      <w:r w:rsidR="0054280A">
        <w:t xml:space="preserve"> </w:t>
      </w:r>
      <w:r w:rsidRPr="0026314B">
        <w:t>учетом</w:t>
      </w:r>
      <w:r w:rsidR="0054280A">
        <w:t xml:space="preserve"> </w:t>
      </w:r>
      <w:r w:rsidRPr="0026314B">
        <w:t>следующих</w:t>
      </w:r>
      <w:r w:rsidR="0054280A">
        <w:t xml:space="preserve"> </w:t>
      </w:r>
      <w:r w:rsidRPr="0026314B">
        <w:t>перспектив</w:t>
      </w:r>
      <w:r w:rsidR="0054280A">
        <w:t xml:space="preserve"> </w:t>
      </w:r>
      <w:r w:rsidRPr="0026314B">
        <w:t>развития</w:t>
      </w:r>
      <w:r w:rsidR="00CF0C2C">
        <w:t>:</w:t>
      </w:r>
    </w:p>
    <w:p w14:paraId="637F7B0C" w14:textId="2A06BAAF" w:rsidR="001C606A" w:rsidRPr="0026314B" w:rsidRDefault="0026314B" w:rsidP="001C606A">
      <w:pPr>
        <w:pStyle w:val="a0"/>
        <w:ind w:left="0" w:firstLine="851"/>
      </w:pPr>
      <w:r w:rsidRPr="0026314B">
        <w:t>переход</w:t>
      </w:r>
      <w:r w:rsidR="0054280A">
        <w:t xml:space="preserve"> </w:t>
      </w:r>
      <w:r w:rsidRPr="0026314B">
        <w:t>на</w:t>
      </w:r>
      <w:r w:rsidR="0054280A">
        <w:t xml:space="preserve"> </w:t>
      </w:r>
      <w:r w:rsidRPr="0026314B">
        <w:t>потоковую</w:t>
      </w:r>
      <w:r w:rsidR="0054280A">
        <w:t xml:space="preserve"> </w:t>
      </w:r>
      <w:r w:rsidRPr="0026314B">
        <w:t>обработку</w:t>
      </w:r>
      <w:r w:rsidR="0054280A">
        <w:t xml:space="preserve"> </w:t>
      </w:r>
      <w:r w:rsidRPr="0026314B">
        <w:t>данных;</w:t>
      </w:r>
    </w:p>
    <w:p w14:paraId="2CA065D5" w14:textId="3DF323D0" w:rsidR="001C606A" w:rsidRPr="0026314B" w:rsidRDefault="0026314B" w:rsidP="001C606A">
      <w:pPr>
        <w:pStyle w:val="a0"/>
        <w:ind w:left="0" w:firstLine="851"/>
      </w:pPr>
      <w:r w:rsidRPr="0026314B">
        <w:t>интеграция</w:t>
      </w:r>
      <w:r w:rsidR="0054280A">
        <w:t xml:space="preserve"> </w:t>
      </w:r>
      <w:r w:rsidRPr="0026314B">
        <w:t>с</w:t>
      </w:r>
      <w:r w:rsidR="0054280A">
        <w:t xml:space="preserve"> </w:t>
      </w:r>
      <w:proofErr w:type="spellStart"/>
      <w:r w:rsidRPr="0026314B">
        <w:t>MLOps</w:t>
      </w:r>
      <w:proofErr w:type="spellEnd"/>
      <w:r w:rsidR="0054280A">
        <w:t xml:space="preserve"> </w:t>
      </w:r>
      <w:r w:rsidRPr="0026314B">
        <w:t>платформой;</w:t>
      </w:r>
    </w:p>
    <w:p w14:paraId="206F7A7E" w14:textId="34ED3783" w:rsidR="001C606A" w:rsidRPr="0026314B" w:rsidRDefault="0026314B" w:rsidP="001C606A">
      <w:pPr>
        <w:pStyle w:val="a0"/>
        <w:ind w:left="0" w:firstLine="851"/>
      </w:pPr>
      <w:r w:rsidRPr="0026314B">
        <w:t>развитие</w:t>
      </w:r>
      <w:r w:rsidR="0054280A">
        <w:t xml:space="preserve"> </w:t>
      </w:r>
      <w:r w:rsidRPr="0026314B">
        <w:t>системы</w:t>
      </w:r>
      <w:r w:rsidR="0054280A">
        <w:t xml:space="preserve"> </w:t>
      </w:r>
      <w:proofErr w:type="spellStart"/>
      <w:r w:rsidRPr="0026314B">
        <w:t>оркестрации</w:t>
      </w:r>
      <w:proofErr w:type="spellEnd"/>
      <w:r w:rsidRPr="0026314B">
        <w:t>;</w:t>
      </w:r>
    </w:p>
    <w:p w14:paraId="11F039B7" w14:textId="4B1868DF" w:rsidR="001C606A" w:rsidRPr="0026314B" w:rsidRDefault="0026314B" w:rsidP="001C606A">
      <w:pPr>
        <w:pStyle w:val="a0"/>
        <w:ind w:left="0" w:firstLine="851"/>
      </w:pPr>
      <w:r w:rsidRPr="0026314B">
        <w:t>контейнеризация</w:t>
      </w:r>
      <w:r w:rsidR="0054280A">
        <w:t xml:space="preserve"> </w:t>
      </w:r>
      <w:r w:rsidRPr="0026314B">
        <w:t>и</w:t>
      </w:r>
      <w:r w:rsidR="0054280A">
        <w:t xml:space="preserve"> </w:t>
      </w:r>
      <w:r w:rsidRPr="0026314B">
        <w:t>переход</w:t>
      </w:r>
      <w:r w:rsidR="0054280A">
        <w:t xml:space="preserve"> </w:t>
      </w:r>
      <w:r w:rsidRPr="0026314B">
        <w:t>на</w:t>
      </w:r>
      <w:r w:rsidR="0054280A">
        <w:t xml:space="preserve"> </w:t>
      </w:r>
      <w:proofErr w:type="spellStart"/>
      <w:r w:rsidRPr="0026314B">
        <w:t>Kubernetes</w:t>
      </w:r>
      <w:proofErr w:type="spellEnd"/>
      <w:r>
        <w:t>.</w:t>
      </w:r>
    </w:p>
    <w:p w14:paraId="7B2062F0" w14:textId="7D4F04AF" w:rsidR="00127A5A" w:rsidRPr="00712B91" w:rsidRDefault="00127A5A" w:rsidP="00127A5A">
      <w:pPr>
        <w:pStyle w:val="1"/>
      </w:pPr>
      <w:bookmarkStart w:id="30" w:name="_Toc212583339"/>
      <w:r w:rsidRPr="00712B91">
        <w:lastRenderedPageBreak/>
        <w:t>Состав</w:t>
      </w:r>
      <w:r w:rsidR="0054280A" w:rsidRPr="00712B91">
        <w:t xml:space="preserve"> </w:t>
      </w:r>
      <w:r w:rsidRPr="00712B91">
        <w:t>и</w:t>
      </w:r>
      <w:r w:rsidR="0054280A" w:rsidRPr="00712B91">
        <w:t xml:space="preserve"> </w:t>
      </w:r>
      <w:r w:rsidRPr="00712B91">
        <w:t>содержание</w:t>
      </w:r>
      <w:r w:rsidR="0054280A" w:rsidRPr="00712B91">
        <w:t xml:space="preserve"> </w:t>
      </w:r>
      <w:r w:rsidRPr="00712B91">
        <w:t>работ</w:t>
      </w:r>
      <w:bookmarkEnd w:id="30"/>
    </w:p>
    <w:p w14:paraId="44E46163" w14:textId="618458C5" w:rsidR="008A6CF1" w:rsidRDefault="008A6CF1" w:rsidP="008A6CF1">
      <w:r>
        <w:t>В</w:t>
      </w:r>
      <w:r w:rsidR="0054280A">
        <w:t xml:space="preserve"> </w:t>
      </w:r>
      <w:r>
        <w:t>рамках</w:t>
      </w:r>
      <w:r w:rsidR="0054280A">
        <w:t xml:space="preserve"> </w:t>
      </w:r>
      <w:r>
        <w:t>разработки</w:t>
      </w:r>
      <w:r w:rsidR="0054280A">
        <w:t xml:space="preserve"> </w:t>
      </w:r>
      <w:r>
        <w:t>программного</w:t>
      </w:r>
      <w:r w:rsidR="0054280A">
        <w:t xml:space="preserve"> </w:t>
      </w:r>
      <w:r>
        <w:t>продукта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</w:t>
      </w:r>
      <w:r w:rsidR="0054280A">
        <w:t xml:space="preserve"> </w:t>
      </w:r>
      <w:r>
        <w:t>настоящим</w:t>
      </w:r>
      <w:r w:rsidR="0054280A">
        <w:t xml:space="preserve"> </w:t>
      </w:r>
      <w:r>
        <w:t>документом</w:t>
      </w:r>
      <w:r w:rsidR="0054280A">
        <w:t xml:space="preserve"> </w:t>
      </w:r>
      <w:r>
        <w:t>требуется</w:t>
      </w:r>
      <w:r w:rsidR="0054280A">
        <w:t xml:space="preserve"> </w:t>
      </w:r>
      <w:r>
        <w:t>выполнить</w:t>
      </w:r>
      <w:r w:rsidR="0054280A">
        <w:t xml:space="preserve"> </w:t>
      </w:r>
      <w:r>
        <w:t>перечень</w:t>
      </w:r>
      <w:r w:rsidR="0054280A">
        <w:t xml:space="preserve"> </w:t>
      </w:r>
      <w:r>
        <w:t>работ,</w:t>
      </w:r>
      <w:r w:rsidR="0054280A">
        <w:t xml:space="preserve"> </w:t>
      </w:r>
      <w:r>
        <w:t>представленных</w:t>
      </w:r>
      <w:r w:rsidR="0054280A">
        <w:t xml:space="preserve"> </w:t>
      </w:r>
      <w:r>
        <w:t>на</w:t>
      </w:r>
      <w:r w:rsidR="0054280A">
        <w:t xml:space="preserve"> </w:t>
      </w:r>
      <w:r>
        <w:t>таблице</w:t>
      </w:r>
      <w:r w:rsidR="0054280A">
        <w:t xml:space="preserve"> </w:t>
      </w:r>
      <w:r>
        <w:t>1.</w:t>
      </w:r>
    </w:p>
    <w:p w14:paraId="0878F0B4" w14:textId="4F0EE754" w:rsidR="008A6CF1" w:rsidRDefault="008A6CF1" w:rsidP="008A6CF1">
      <w:pPr>
        <w:pStyle w:val="vgutTableName"/>
      </w:pPr>
      <w:r>
        <w:t>Таблица</w:t>
      </w:r>
      <w:r w:rsidR="0054280A">
        <w:t xml:space="preserve"> </w:t>
      </w:r>
      <w:r>
        <w:t>1</w:t>
      </w:r>
      <w:r w:rsidR="0054280A">
        <w:t xml:space="preserve"> </w:t>
      </w:r>
      <w:r>
        <w:t>–</w:t>
      </w:r>
      <w:r w:rsidR="0054280A">
        <w:t xml:space="preserve"> </w:t>
      </w:r>
      <w:r>
        <w:t>Состав</w:t>
      </w:r>
      <w:r w:rsidR="0054280A">
        <w:t xml:space="preserve"> </w:t>
      </w:r>
      <w:r>
        <w:t>и</w:t>
      </w:r>
      <w:r w:rsidR="0054280A">
        <w:t xml:space="preserve"> </w:t>
      </w:r>
      <w:r>
        <w:t>содержание</w:t>
      </w:r>
      <w:r w:rsidR="0054280A">
        <w:t xml:space="preserve"> </w:t>
      </w:r>
      <w:r>
        <w:t>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976"/>
        <w:gridCol w:w="2262"/>
      </w:tblGrid>
      <w:tr w:rsidR="008A6CF1" w14:paraId="6F497043" w14:textId="77777777" w:rsidTr="00D2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E5C9" w14:textId="29EDF8ED" w:rsidR="008A6CF1" w:rsidRDefault="008A6CF1" w:rsidP="00D236F1">
            <w:pPr>
              <w:pStyle w:val="vgutTableText"/>
            </w:pPr>
            <w:r>
              <w:t>№</w:t>
            </w:r>
            <w:r w:rsidR="0054280A">
              <w:rPr>
                <w:lang w:val="en-US"/>
              </w:rPr>
              <w:t xml:space="preserve"> </w:t>
            </w:r>
            <w:r>
              <w:t>этапа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EE" w14:textId="4A3BCF7E" w:rsidR="008A6CF1" w:rsidRDefault="008A6CF1" w:rsidP="00D236F1">
            <w:pPr>
              <w:pStyle w:val="vgutTableText"/>
            </w:pPr>
            <w:r>
              <w:t>Наименование</w:t>
            </w:r>
            <w:r w:rsidR="0054280A">
              <w:t xml:space="preserve"> </w:t>
            </w:r>
            <w:r>
              <w:t>этапа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62A" w14:textId="77777777" w:rsidR="008A6CF1" w:rsidRDefault="008A6CF1" w:rsidP="00D236F1">
            <w:pPr>
              <w:pStyle w:val="vgutTableText"/>
            </w:pPr>
            <w:r>
              <w:t>Длительность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4410" w14:textId="0EA2DE49" w:rsidR="008A6CF1" w:rsidRDefault="008A6CF1" w:rsidP="00D236F1">
            <w:pPr>
              <w:pStyle w:val="vgutTableText"/>
            </w:pPr>
            <w:r>
              <w:t>Состав</w:t>
            </w:r>
            <w:r w:rsidR="0054280A">
              <w:t xml:space="preserve"> </w:t>
            </w:r>
            <w:r>
              <w:t>работ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EEC" w14:textId="77777777" w:rsidR="008A6CF1" w:rsidRDefault="008A6CF1" w:rsidP="00D236F1">
            <w:pPr>
              <w:pStyle w:val="vgutTableText"/>
            </w:pPr>
            <w:r>
              <w:t>Результат</w:t>
            </w:r>
          </w:p>
        </w:tc>
      </w:tr>
      <w:tr w:rsidR="008A6CF1" w14:paraId="3FA9003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B658" w14:textId="77777777" w:rsidR="008A6CF1" w:rsidRDefault="008A6CF1" w:rsidP="00D236F1">
            <w:pPr>
              <w:pStyle w:val="vgutTableText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3F7D" w14:textId="54C1364A" w:rsidR="008A6CF1" w:rsidRDefault="008A6CF1" w:rsidP="00D236F1">
            <w:pPr>
              <w:pStyle w:val="vgutTableText"/>
            </w:pPr>
            <w:r>
              <w:t>Составление</w:t>
            </w:r>
            <w:r w:rsidR="0054280A">
              <w:t xml:space="preserve"> </w:t>
            </w:r>
            <w:r>
              <w:t>ТЗ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5914" w14:textId="7A48A9AB" w:rsidR="008A6CF1" w:rsidRDefault="00F614A5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36B9" w14:textId="64EF9D09" w:rsidR="008A6CF1" w:rsidRDefault="008A6CF1" w:rsidP="00D236F1">
            <w:pPr>
              <w:pStyle w:val="vgutTableText"/>
            </w:pPr>
            <w:r>
              <w:t>Разработка</w:t>
            </w:r>
            <w:r w:rsidR="0054280A">
              <w:t xml:space="preserve"> </w:t>
            </w:r>
            <w:r>
              <w:t>и</w:t>
            </w:r>
            <w:r w:rsidR="0054280A">
              <w:t xml:space="preserve"> </w:t>
            </w:r>
            <w:r>
              <w:t>утверждение</w:t>
            </w:r>
            <w:r w:rsidR="0054280A">
              <w:t xml:space="preserve"> </w:t>
            </w:r>
            <w:r>
              <w:t>технического</w:t>
            </w:r>
            <w:r w:rsidR="0054280A">
              <w:t xml:space="preserve"> </w:t>
            </w:r>
            <w:r>
              <w:t>задания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24C2" w14:textId="57C22E38" w:rsidR="008A6CF1" w:rsidRDefault="008A6CF1" w:rsidP="00D236F1">
            <w:pPr>
              <w:pStyle w:val="vgutTableText"/>
            </w:pPr>
            <w:r>
              <w:t>Техническое</w:t>
            </w:r>
            <w:r w:rsidR="0054280A">
              <w:t xml:space="preserve"> </w:t>
            </w:r>
            <w:r>
              <w:t>задание</w:t>
            </w:r>
          </w:p>
        </w:tc>
      </w:tr>
      <w:tr w:rsidR="008A6CF1" w14:paraId="5CDC89E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153A" w14:textId="77777777" w:rsidR="008A6CF1" w:rsidRDefault="008A6CF1" w:rsidP="00D236F1">
            <w:pPr>
              <w:pStyle w:val="vgutTableText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2F94" w14:textId="53E41E9A" w:rsidR="008A6CF1" w:rsidRDefault="008A6CF1" w:rsidP="00D236F1">
            <w:pPr>
              <w:pStyle w:val="vgutTableText"/>
            </w:pPr>
            <w:r>
              <w:t>Настройка</w:t>
            </w:r>
            <w:r w:rsidR="0054280A">
              <w:t xml:space="preserve"> </w:t>
            </w:r>
            <w:r>
              <w:t>рабочего</w:t>
            </w:r>
            <w:r w:rsidR="0054280A">
              <w:t xml:space="preserve"> </w:t>
            </w:r>
            <w:r>
              <w:t>окружения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34FB" w14:textId="75F55FB5" w:rsidR="008A6CF1" w:rsidRDefault="00F614A5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5088" w14:textId="201F5080" w:rsidR="008A6CF1" w:rsidRDefault="008A6CF1" w:rsidP="00D236F1">
            <w:pPr>
              <w:pStyle w:val="vgutTableText"/>
            </w:pPr>
            <w:r>
              <w:t>Подготовка</w:t>
            </w:r>
            <w:r w:rsidR="0054280A">
              <w:t xml:space="preserve"> </w:t>
            </w:r>
            <w:r>
              <w:t>и</w:t>
            </w:r>
            <w:r w:rsidR="0054280A">
              <w:t xml:space="preserve"> </w:t>
            </w:r>
            <w:r>
              <w:t>настройка</w:t>
            </w:r>
            <w:r w:rsidR="0054280A">
              <w:t xml:space="preserve"> </w:t>
            </w:r>
            <w:r>
              <w:t>рабочего</w:t>
            </w:r>
            <w:r w:rsidR="0054280A">
              <w:t xml:space="preserve"> </w:t>
            </w:r>
            <w:r>
              <w:t>окружения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58F4" w14:textId="6ED81A2E" w:rsidR="008A6CF1" w:rsidRDefault="008A6CF1" w:rsidP="00D236F1">
            <w:pPr>
              <w:pStyle w:val="vgutTableText"/>
            </w:pPr>
            <w:r>
              <w:t>Подготовленное</w:t>
            </w:r>
            <w:r w:rsidR="0054280A">
              <w:t xml:space="preserve"> </w:t>
            </w:r>
            <w:r>
              <w:t>к</w:t>
            </w:r>
            <w:r w:rsidR="0054280A">
              <w:t xml:space="preserve"> </w:t>
            </w:r>
            <w:r>
              <w:t>написанию</w:t>
            </w:r>
            <w:r w:rsidR="0054280A">
              <w:t xml:space="preserve"> </w:t>
            </w:r>
            <w:r>
              <w:t>кода</w:t>
            </w:r>
            <w:r w:rsidR="0054280A">
              <w:t xml:space="preserve"> </w:t>
            </w:r>
            <w:r>
              <w:t>рабочее</w:t>
            </w:r>
            <w:r w:rsidR="0054280A">
              <w:t xml:space="preserve"> </w:t>
            </w:r>
            <w:r>
              <w:t>место</w:t>
            </w:r>
          </w:p>
        </w:tc>
      </w:tr>
      <w:tr w:rsidR="008A6CF1" w14:paraId="5FE66780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D655" w14:textId="77777777" w:rsidR="008A6CF1" w:rsidRDefault="008A6CF1" w:rsidP="00D236F1">
            <w:pPr>
              <w:pStyle w:val="vgutTableText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40EF" w14:textId="77777777" w:rsidR="008A6CF1" w:rsidRDefault="008A6CF1" w:rsidP="00D236F1">
            <w:pPr>
              <w:pStyle w:val="vgutTableText"/>
            </w:pPr>
            <w:r>
              <w:t>Проектирование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0AA9" w14:textId="5CCA1011" w:rsidR="008A6CF1" w:rsidRDefault="0059612D" w:rsidP="00D236F1">
            <w:pPr>
              <w:pStyle w:val="vgutTableText"/>
            </w:pPr>
            <w:r>
              <w:t>2</w:t>
            </w:r>
            <w:r w:rsidR="0054280A">
              <w:t xml:space="preserve"> </w:t>
            </w:r>
            <w:r w:rsidR="00F614A5">
              <w:t>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B635" w14:textId="36CF6746" w:rsidR="008A6CF1" w:rsidRDefault="008A6CF1" w:rsidP="00D236F1">
            <w:pPr>
              <w:pStyle w:val="vgutTableText"/>
            </w:pPr>
            <w:r>
              <w:t>Разработка</w:t>
            </w:r>
            <w:r w:rsidR="0054280A">
              <w:t xml:space="preserve"> </w:t>
            </w:r>
            <w:r>
              <w:t>и</w:t>
            </w:r>
            <w:r w:rsidR="0054280A">
              <w:t xml:space="preserve"> </w:t>
            </w:r>
            <w:r>
              <w:t>утверждение</w:t>
            </w:r>
            <w:r w:rsidR="0054280A">
              <w:t xml:space="preserve"> </w:t>
            </w:r>
            <w:r>
              <w:t>структуры</w:t>
            </w:r>
            <w:r w:rsidR="0054280A">
              <w:t xml:space="preserve"> </w:t>
            </w:r>
            <w:r>
              <w:t>программы</w:t>
            </w:r>
            <w:r w:rsidR="0054280A">
              <w:t xml:space="preserve"> </w:t>
            </w:r>
            <w:r w:rsidR="00433DAD">
              <w:t>и</w:t>
            </w:r>
            <w:r w:rsidR="0054280A">
              <w:t xml:space="preserve"> </w:t>
            </w:r>
            <w:r w:rsidR="00433DAD">
              <w:t>БД.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EDAB" w14:textId="14735421" w:rsidR="008A6CF1" w:rsidRDefault="008A6CF1" w:rsidP="00D236F1">
            <w:pPr>
              <w:pStyle w:val="vgutTableText"/>
            </w:pPr>
            <w:r>
              <w:t>Утверждённая</w:t>
            </w:r>
            <w:r w:rsidR="0054280A">
              <w:t xml:space="preserve"> </w:t>
            </w:r>
            <w:r>
              <w:t>структура</w:t>
            </w:r>
            <w:r w:rsidR="0054280A">
              <w:t xml:space="preserve"> </w:t>
            </w:r>
            <w:r>
              <w:t>программы</w:t>
            </w:r>
          </w:p>
        </w:tc>
      </w:tr>
      <w:tr w:rsidR="005B7492" w14:paraId="6465B34A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273A" w14:textId="2C9C0729" w:rsidR="005B7492" w:rsidRDefault="005B7492" w:rsidP="00D236F1">
            <w:pPr>
              <w:pStyle w:val="vgutTableText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E770" w14:textId="27106CF1" w:rsidR="005B7492" w:rsidRDefault="005B7492" w:rsidP="00D236F1">
            <w:pPr>
              <w:pStyle w:val="vgutTableText"/>
            </w:pPr>
            <w:r>
              <w:t>Реализация</w:t>
            </w:r>
            <w:r w:rsidR="0054280A">
              <w:rPr>
                <w:lang w:val="en-US"/>
              </w:rPr>
              <w:t xml:space="preserve"> </w:t>
            </w:r>
            <w:r w:rsidR="00D32AF7">
              <w:t>структуры</w:t>
            </w:r>
            <w:r w:rsidR="0054280A">
              <w:t xml:space="preserve"> </w:t>
            </w:r>
            <w:r>
              <w:t>базы</w:t>
            </w:r>
            <w:r w:rsidR="0054280A">
              <w:t xml:space="preserve"> </w:t>
            </w:r>
            <w:r>
              <w:t>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87D6" w14:textId="1F364041" w:rsidR="005B7492" w:rsidRDefault="00A86EA1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 w:rsidR="005B7492">
              <w:t>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CF8B" w14:textId="5BF9C469" w:rsidR="005B7492" w:rsidRDefault="005B7492" w:rsidP="00D236F1">
            <w:pPr>
              <w:pStyle w:val="vgutTableText"/>
            </w:pPr>
            <w:r>
              <w:t>Реализация</w:t>
            </w:r>
            <w:r w:rsidR="0054280A">
              <w:t xml:space="preserve"> </w:t>
            </w:r>
            <w:r w:rsidR="00D32AF7">
              <w:t>структуры</w:t>
            </w:r>
            <w:r w:rsidR="0054280A">
              <w:t xml:space="preserve"> </w:t>
            </w:r>
            <w:r>
              <w:t>БД</w:t>
            </w:r>
            <w:r w:rsidR="0054280A">
              <w:t xml:space="preserve"> </w:t>
            </w:r>
            <w:r w:rsidR="003577C4">
              <w:t>для</w:t>
            </w:r>
            <w:r w:rsidR="0054280A">
              <w:t xml:space="preserve"> </w:t>
            </w:r>
            <w:r w:rsidR="003577C4">
              <w:t>её</w:t>
            </w:r>
            <w:r w:rsidR="0054280A">
              <w:t xml:space="preserve"> </w:t>
            </w:r>
            <w:r w:rsidR="003577C4">
              <w:t>использования</w:t>
            </w:r>
            <w:r w:rsidR="0054280A">
              <w:t xml:space="preserve"> </w:t>
            </w:r>
            <w:r w:rsidR="003577C4">
              <w:t>в</w:t>
            </w:r>
            <w:r w:rsidR="0054280A">
              <w:t xml:space="preserve"> </w:t>
            </w:r>
            <w:r w:rsidR="003577C4">
              <w:t>разрабатываемой</w:t>
            </w:r>
            <w:r w:rsidR="0054280A">
              <w:t xml:space="preserve"> </w:t>
            </w:r>
            <w:r w:rsidR="003577C4">
              <w:t>программе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E72E" w14:textId="0E16BC7A" w:rsidR="005B7492" w:rsidRDefault="00F47D4D" w:rsidP="00D236F1">
            <w:pPr>
              <w:pStyle w:val="vgutTableText"/>
            </w:pPr>
            <w:r>
              <w:t>Структура</w:t>
            </w:r>
            <w:r w:rsidR="0054280A">
              <w:t xml:space="preserve"> </w:t>
            </w:r>
            <w:r>
              <w:t>БД</w:t>
            </w:r>
          </w:p>
        </w:tc>
      </w:tr>
      <w:tr w:rsidR="008A6CF1" w14:paraId="6789E8AF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840D" w14:textId="2EDDD79B" w:rsidR="008A6CF1" w:rsidRDefault="005B7492" w:rsidP="00D236F1">
            <w:pPr>
              <w:pStyle w:val="vgutTableText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A56F" w14:textId="2CF21C29" w:rsidR="008A6CF1" w:rsidRDefault="008A6CF1" w:rsidP="00D236F1">
            <w:pPr>
              <w:pStyle w:val="vgutTableText"/>
            </w:pPr>
            <w:r>
              <w:t>Программная</w:t>
            </w:r>
            <w:r w:rsidR="0054280A">
              <w:t xml:space="preserve"> </w:t>
            </w:r>
            <w:r>
              <w:t>реализация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94CE" w14:textId="2CC41FC9" w:rsidR="008A6CF1" w:rsidRDefault="0059612D" w:rsidP="00D236F1">
            <w:pPr>
              <w:pStyle w:val="vgutTableText"/>
            </w:pPr>
            <w:r>
              <w:t>3</w:t>
            </w:r>
            <w:r w:rsidR="0054280A">
              <w:t xml:space="preserve"> </w:t>
            </w:r>
            <w:r w:rsidR="00F614A5">
              <w:t>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5185" w14:textId="60E0A9E4" w:rsidR="008A6CF1" w:rsidRDefault="008A6CF1" w:rsidP="00D236F1">
            <w:pPr>
              <w:pStyle w:val="vgutTableText"/>
            </w:pPr>
            <w:r>
              <w:t>Реализация</w:t>
            </w:r>
            <w:r w:rsidR="0054280A">
              <w:t xml:space="preserve"> </w:t>
            </w:r>
            <w:r>
              <w:t>программы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соответствии</w:t>
            </w:r>
            <w:r w:rsidR="0054280A">
              <w:t xml:space="preserve"> </w:t>
            </w:r>
            <w:r>
              <w:t>с</w:t>
            </w:r>
            <w:r w:rsidR="0054280A">
              <w:t xml:space="preserve"> </w:t>
            </w:r>
            <w:r>
              <w:t>требованиями,</w:t>
            </w:r>
            <w:r w:rsidR="0054280A">
              <w:t xml:space="preserve"> </w:t>
            </w:r>
            <w:r>
              <w:t>указанными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ТЗ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1503" w14:textId="1ECC316C" w:rsidR="008A6CF1" w:rsidRDefault="008A6CF1" w:rsidP="00D236F1">
            <w:pPr>
              <w:pStyle w:val="vgutTableText"/>
            </w:pPr>
            <w:r>
              <w:t>Программа,</w:t>
            </w:r>
            <w:r w:rsidR="0054280A">
              <w:t xml:space="preserve"> </w:t>
            </w:r>
            <w:r>
              <w:t>соответствующая</w:t>
            </w:r>
            <w:r w:rsidR="0054280A">
              <w:t xml:space="preserve"> </w:t>
            </w:r>
            <w:r>
              <w:t>требованиям,</w:t>
            </w:r>
            <w:r w:rsidR="0054280A">
              <w:t xml:space="preserve"> </w:t>
            </w:r>
            <w:r>
              <w:t>указанным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ТЗ</w:t>
            </w:r>
          </w:p>
        </w:tc>
      </w:tr>
      <w:tr w:rsidR="008A6CF1" w14:paraId="5325CD5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5E30" w14:textId="4D65299E" w:rsidR="008A6CF1" w:rsidRDefault="005B7492" w:rsidP="00D236F1">
            <w:pPr>
              <w:pStyle w:val="vgutTableText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1E64" w14:textId="3D344965" w:rsidR="008A6CF1" w:rsidRDefault="008A6CF1" w:rsidP="00D236F1">
            <w:pPr>
              <w:pStyle w:val="vgutTableText"/>
            </w:pPr>
            <w:r>
              <w:t>Тестирование</w:t>
            </w:r>
            <w:r w:rsidR="0054280A">
              <w:t xml:space="preserve"> </w:t>
            </w:r>
            <w:r>
              <w:t>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E30D" w14:textId="3AE0FD64" w:rsidR="008A6CF1" w:rsidRDefault="00F614A5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6C52" w14:textId="2CA33A78" w:rsidR="008A6CF1" w:rsidRDefault="008A6CF1" w:rsidP="00D236F1">
            <w:pPr>
              <w:pStyle w:val="vgutTableText"/>
            </w:pPr>
            <w:r>
              <w:t>Тестирование</w:t>
            </w:r>
            <w:r w:rsidR="0054280A">
              <w:t xml:space="preserve"> </w:t>
            </w:r>
            <w:r>
              <w:t>программы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76B4" w14:textId="22460584" w:rsidR="008A6CF1" w:rsidRDefault="008A6CF1" w:rsidP="00D236F1">
            <w:pPr>
              <w:pStyle w:val="vgutTableText"/>
            </w:pPr>
            <w:r>
              <w:t>Найденные</w:t>
            </w:r>
            <w:r w:rsidR="0054280A">
              <w:t xml:space="preserve"> </w:t>
            </w:r>
            <w:r>
              <w:t>ошибки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работе</w:t>
            </w:r>
            <w:r w:rsidR="0054280A">
              <w:t xml:space="preserve"> </w:t>
            </w:r>
            <w:r>
              <w:t>программы</w:t>
            </w:r>
          </w:p>
        </w:tc>
      </w:tr>
      <w:tr w:rsidR="008A6CF1" w14:paraId="4D8DC0E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E59B" w14:textId="6D707955" w:rsidR="008A6CF1" w:rsidRDefault="005B7492" w:rsidP="00D236F1">
            <w:pPr>
              <w:pStyle w:val="vgutTableText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6032" w14:textId="22EFEEEC" w:rsidR="008A6CF1" w:rsidRDefault="008A6CF1" w:rsidP="00D236F1">
            <w:pPr>
              <w:pStyle w:val="vgutTableText"/>
            </w:pPr>
            <w:r>
              <w:t>Доработка</w:t>
            </w:r>
            <w:r w:rsidR="0054280A">
              <w:t xml:space="preserve"> </w:t>
            </w:r>
            <w:r>
              <w:t>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45CB" w14:textId="426AE5CE" w:rsidR="008A6CF1" w:rsidRDefault="00A86EA1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 w:rsidR="00F614A5">
              <w:t>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383E" w14:textId="02FB608F" w:rsidR="008A6CF1" w:rsidRDefault="008A6CF1" w:rsidP="00D236F1">
            <w:pPr>
              <w:pStyle w:val="vgutTableText"/>
            </w:pPr>
            <w:r>
              <w:t>Устранение</w:t>
            </w:r>
            <w:r w:rsidR="0054280A">
              <w:t xml:space="preserve"> </w:t>
            </w:r>
            <w:r>
              <w:t>ошибок</w:t>
            </w:r>
            <w:r w:rsidR="0054280A">
              <w:t xml:space="preserve"> </w:t>
            </w:r>
            <w:r>
              <w:t>и</w:t>
            </w:r>
            <w:r w:rsidR="0054280A">
              <w:t xml:space="preserve"> </w:t>
            </w:r>
            <w:r>
              <w:t>недочётов,</w:t>
            </w:r>
            <w:r w:rsidR="0054280A">
              <w:t xml:space="preserve"> </w:t>
            </w:r>
            <w:r>
              <w:t>выявленных</w:t>
            </w:r>
            <w:r w:rsidR="0054280A">
              <w:t xml:space="preserve"> </w:t>
            </w:r>
            <w:r>
              <w:t>на</w:t>
            </w:r>
            <w:r w:rsidR="0054280A">
              <w:t xml:space="preserve"> </w:t>
            </w:r>
            <w:r>
              <w:t>этапе</w:t>
            </w:r>
            <w:r w:rsidR="0054280A">
              <w:t xml:space="preserve"> </w:t>
            </w:r>
            <w:r>
              <w:t>тестирования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5E8C" w14:textId="4F4A1E42" w:rsidR="008A6CF1" w:rsidRDefault="008A6CF1" w:rsidP="00D236F1">
            <w:pPr>
              <w:pStyle w:val="vgutTableText"/>
            </w:pPr>
            <w:r>
              <w:t>Программа</w:t>
            </w:r>
            <w:r w:rsidR="0054280A">
              <w:t xml:space="preserve"> </w:t>
            </w:r>
            <w:r>
              <w:t>с</w:t>
            </w:r>
            <w:r w:rsidR="0054280A">
              <w:t xml:space="preserve"> </w:t>
            </w:r>
            <w:r>
              <w:t>исправленными</w:t>
            </w:r>
            <w:r w:rsidR="0054280A">
              <w:t xml:space="preserve"> </w:t>
            </w:r>
            <w:r>
              <w:t>ошибками</w:t>
            </w:r>
            <w:r w:rsidR="0054280A">
              <w:t xml:space="preserve"> </w:t>
            </w:r>
            <w:r>
              <w:t>и</w:t>
            </w:r>
            <w:r w:rsidR="0054280A">
              <w:t xml:space="preserve"> </w:t>
            </w:r>
            <w:r>
              <w:t>недочётами</w:t>
            </w:r>
          </w:p>
        </w:tc>
      </w:tr>
      <w:tr w:rsidR="008A6CF1" w14:paraId="3C28A688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3A69" w14:textId="7E9DD51A" w:rsidR="008A6CF1" w:rsidRDefault="005B7492" w:rsidP="00D236F1">
            <w:pPr>
              <w:pStyle w:val="vgutTableText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A0B6" w14:textId="603A69B9" w:rsidR="008A6CF1" w:rsidRDefault="008A6CF1" w:rsidP="00D236F1">
            <w:pPr>
              <w:pStyle w:val="vgutTableText"/>
            </w:pPr>
            <w:r>
              <w:t>Подготовка</w:t>
            </w:r>
            <w:r w:rsidR="0054280A">
              <w:t xml:space="preserve"> </w:t>
            </w:r>
            <w:r w:rsidR="00832462">
              <w:t>сопутствующей</w:t>
            </w:r>
            <w:r w:rsidR="0054280A">
              <w:t xml:space="preserve"> </w:t>
            </w:r>
            <w:r>
              <w:t>документации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CC3" w14:textId="04780518" w:rsidR="008A6CF1" w:rsidRDefault="00F614A5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E6B" w14:textId="42FE7751" w:rsidR="008A6CF1" w:rsidRDefault="008A6CF1" w:rsidP="00D236F1">
            <w:pPr>
              <w:pStyle w:val="vgutTableText"/>
            </w:pPr>
            <w:r>
              <w:t>Написание</w:t>
            </w:r>
            <w:r w:rsidR="0054280A">
              <w:t xml:space="preserve"> </w:t>
            </w:r>
            <w:r w:rsidR="00832462">
              <w:t>отчёта</w:t>
            </w:r>
            <w:r w:rsidR="0054280A">
              <w:t xml:space="preserve"> </w:t>
            </w:r>
            <w:r w:rsidR="00832462">
              <w:t>по</w:t>
            </w:r>
            <w:r w:rsidR="0054280A">
              <w:t xml:space="preserve"> </w:t>
            </w:r>
            <w:r w:rsidR="00832462">
              <w:t>проекту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DFBA" w14:textId="5404EDA5" w:rsidR="008A6CF1" w:rsidRDefault="00832462" w:rsidP="00D236F1">
            <w:pPr>
              <w:pStyle w:val="vgutTableText"/>
            </w:pPr>
            <w:r>
              <w:t>Отчёт</w:t>
            </w:r>
            <w:r w:rsidR="0054280A">
              <w:t xml:space="preserve"> </w:t>
            </w:r>
            <w:r>
              <w:t>по</w:t>
            </w:r>
            <w:r w:rsidR="0054280A">
              <w:t xml:space="preserve"> </w:t>
            </w:r>
            <w:r>
              <w:t>проекту</w:t>
            </w:r>
          </w:p>
        </w:tc>
      </w:tr>
      <w:tr w:rsidR="008A6CF1" w14:paraId="41574B7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7F93" w14:textId="4E4036F2" w:rsidR="008A6CF1" w:rsidRDefault="005B7492" w:rsidP="00D236F1">
            <w:pPr>
              <w:pStyle w:val="vgutTableText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383D" w14:textId="7D6B38EE" w:rsidR="008A6CF1" w:rsidRDefault="008A6CF1" w:rsidP="00D236F1">
            <w:pPr>
              <w:pStyle w:val="vgutTableText"/>
            </w:pPr>
            <w:r>
              <w:t>Приемо-сдаточные</w:t>
            </w:r>
            <w:r w:rsidR="0054280A">
              <w:t xml:space="preserve"> </w:t>
            </w:r>
            <w:r>
              <w:t>процедуры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7685" w14:textId="2037D2AE" w:rsidR="008A6CF1" w:rsidRDefault="00F614A5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979F" w14:textId="23F2F669" w:rsidR="008A6CF1" w:rsidRDefault="008A6CF1" w:rsidP="00D236F1">
            <w:pPr>
              <w:pStyle w:val="vgutTableText"/>
            </w:pPr>
            <w:r>
              <w:t>Сдача</w:t>
            </w:r>
            <w:r w:rsidR="0054280A">
              <w:t xml:space="preserve"> </w:t>
            </w:r>
            <w:r>
              <w:t>результатов</w:t>
            </w:r>
            <w:r w:rsidR="0054280A">
              <w:t xml:space="preserve"> </w:t>
            </w:r>
            <w:r>
              <w:t>работ,</w:t>
            </w:r>
            <w:r w:rsidR="0054280A">
              <w:t xml:space="preserve"> </w:t>
            </w:r>
            <w:r>
              <w:t>проведение</w:t>
            </w:r>
            <w:r w:rsidR="0054280A">
              <w:t xml:space="preserve"> </w:t>
            </w:r>
            <w:r>
              <w:t>испытаний</w:t>
            </w:r>
            <w:r w:rsidR="0054280A">
              <w:t xml:space="preserve"> </w:t>
            </w:r>
            <w:r>
              <w:t>результатов</w:t>
            </w:r>
            <w:r w:rsidR="0054280A">
              <w:t xml:space="preserve"> </w:t>
            </w:r>
            <w:r>
              <w:t>разработки,</w:t>
            </w:r>
            <w:r w:rsidR="0054280A">
              <w:t xml:space="preserve"> </w:t>
            </w:r>
            <w:r>
              <w:t>занесение</w:t>
            </w:r>
            <w:r w:rsidR="0054280A">
              <w:t xml:space="preserve"> </w:t>
            </w:r>
            <w:r>
              <w:t>результатов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ведомость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774C" w14:textId="746F40A0" w:rsidR="008A6CF1" w:rsidRDefault="008A6CF1" w:rsidP="00D236F1">
            <w:pPr>
              <w:pStyle w:val="vgutTableText"/>
            </w:pPr>
            <w:r>
              <w:t>Оценка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ведомости</w:t>
            </w:r>
          </w:p>
        </w:tc>
      </w:tr>
    </w:tbl>
    <w:p w14:paraId="78613969" w14:textId="77777777" w:rsidR="008A6CF1" w:rsidRPr="008A6CF1" w:rsidRDefault="008A6CF1" w:rsidP="008A6CF1"/>
    <w:p w14:paraId="09127949" w14:textId="044D58B9" w:rsidR="000E06F3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</w:rPr>
      </w:pPr>
    </w:p>
    <w:bookmarkEnd w:id="2"/>
    <w:bookmarkEnd w:id="3"/>
    <w:p w14:paraId="4B5DBF2F" w14:textId="047A2045" w:rsidR="000E06F3" w:rsidRDefault="000E06F3">
      <w:pPr>
        <w:spacing w:before="0" w:after="200" w:line="276" w:lineRule="auto"/>
        <w:ind w:firstLine="0"/>
        <w:contextualSpacing w:val="0"/>
        <w:jc w:val="left"/>
      </w:pPr>
    </w:p>
    <w:p w14:paraId="07563202" w14:textId="0D33E46B" w:rsidR="00D719C3" w:rsidRDefault="00D719C3" w:rsidP="00D719C3">
      <w:pPr>
        <w:pStyle w:val="1"/>
      </w:pPr>
      <w:bookmarkStart w:id="31" w:name="_Toc212583340"/>
      <w:r>
        <w:lastRenderedPageBreak/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документированию</w:t>
      </w:r>
      <w:bookmarkEnd w:id="31"/>
    </w:p>
    <w:p w14:paraId="10C92A35" w14:textId="17C394A1" w:rsidR="00D719C3" w:rsidRDefault="00D719C3" w:rsidP="00D719C3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программной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документации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должен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включать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себя:</w:t>
      </w:r>
    </w:p>
    <w:p w14:paraId="1064DE91" w14:textId="3F7E20A3" w:rsidR="00D719C3" w:rsidRDefault="00D719C3" w:rsidP="005A7ADB">
      <w:pPr>
        <w:pStyle w:val="a0"/>
        <w:ind w:left="0" w:firstLine="851"/>
      </w:pPr>
      <w:r>
        <w:t>техническое</w:t>
      </w:r>
      <w:r w:rsidR="0054280A">
        <w:t xml:space="preserve"> </w:t>
      </w:r>
      <w:r>
        <w:t>задание</w:t>
      </w:r>
      <w:r w:rsidR="0054280A">
        <w:t xml:space="preserve"> </w:t>
      </w:r>
      <w:r w:rsidR="0026314B">
        <w:t>–</w:t>
      </w:r>
      <w:r w:rsidR="0054280A">
        <w:t xml:space="preserve"> </w:t>
      </w:r>
      <w:r w:rsidR="0026314B">
        <w:t>д</w:t>
      </w:r>
      <w:r w:rsidR="0026314B" w:rsidRPr="0026314B">
        <w:t>олжно</w:t>
      </w:r>
      <w:r w:rsidR="0054280A">
        <w:t xml:space="preserve"> </w:t>
      </w:r>
      <w:r w:rsidR="0026314B" w:rsidRPr="0026314B">
        <w:t>содержать</w:t>
      </w:r>
      <w:r w:rsidR="0054280A">
        <w:t xml:space="preserve"> </w:t>
      </w:r>
      <w:r w:rsidR="0026314B" w:rsidRPr="0026314B">
        <w:t>требования</w:t>
      </w:r>
      <w:r w:rsidR="0054280A">
        <w:t xml:space="preserve"> </w:t>
      </w:r>
      <w:r w:rsidR="0026314B" w:rsidRPr="0026314B">
        <w:t>к</w:t>
      </w:r>
      <w:r w:rsidR="0054280A">
        <w:t xml:space="preserve"> </w:t>
      </w:r>
      <w:r w:rsidR="0026314B" w:rsidRPr="0026314B">
        <w:t>разработке</w:t>
      </w:r>
      <w:r w:rsidR="0054280A">
        <w:t xml:space="preserve"> </w:t>
      </w:r>
      <w:r w:rsidR="0026314B" w:rsidRPr="0026314B">
        <w:t>системы</w:t>
      </w:r>
      <w:r w:rsidR="0054280A">
        <w:t xml:space="preserve"> </w:t>
      </w:r>
      <w:r w:rsidR="0026314B" w:rsidRPr="0026314B">
        <w:t>СОВД-Spark,</w:t>
      </w:r>
      <w:r w:rsidR="0054280A">
        <w:t xml:space="preserve"> </w:t>
      </w:r>
      <w:r w:rsidR="0026314B" w:rsidRPr="0026314B">
        <w:t>ее</w:t>
      </w:r>
      <w:r w:rsidR="0054280A">
        <w:t xml:space="preserve"> </w:t>
      </w:r>
      <w:r w:rsidR="0026314B" w:rsidRPr="0026314B">
        <w:t>цель,</w:t>
      </w:r>
      <w:r w:rsidR="0054280A">
        <w:t xml:space="preserve"> </w:t>
      </w:r>
      <w:r w:rsidR="0026314B" w:rsidRPr="0026314B">
        <w:t>задачи,</w:t>
      </w:r>
      <w:r w:rsidR="0054280A">
        <w:t xml:space="preserve"> </w:t>
      </w:r>
      <w:r w:rsidR="0026314B" w:rsidRPr="0026314B">
        <w:t>сроки</w:t>
      </w:r>
      <w:r w:rsidR="0054280A">
        <w:t xml:space="preserve"> </w:t>
      </w:r>
      <w:r w:rsidR="0026314B" w:rsidRPr="0026314B">
        <w:t>и</w:t>
      </w:r>
      <w:r w:rsidR="0054280A">
        <w:t xml:space="preserve"> </w:t>
      </w:r>
      <w:r w:rsidR="0026314B" w:rsidRPr="0026314B">
        <w:t>назначение.</w:t>
      </w:r>
      <w:r w:rsidR="0054280A">
        <w:t xml:space="preserve"> </w:t>
      </w:r>
      <w:r w:rsidR="0026314B" w:rsidRPr="0026314B">
        <w:t>Документ</w:t>
      </w:r>
      <w:r w:rsidR="0054280A">
        <w:t xml:space="preserve"> </w:t>
      </w:r>
      <w:r w:rsidR="0026314B" w:rsidRPr="0026314B">
        <w:t>включает</w:t>
      </w:r>
      <w:r w:rsidR="0054280A">
        <w:t xml:space="preserve"> </w:t>
      </w:r>
      <w:r w:rsidR="0026314B" w:rsidRPr="0026314B">
        <w:t>в</w:t>
      </w:r>
      <w:r w:rsidR="0054280A">
        <w:t xml:space="preserve"> </w:t>
      </w:r>
      <w:r w:rsidR="0026314B" w:rsidRPr="0026314B">
        <w:t>себя</w:t>
      </w:r>
      <w:r w:rsidR="0054280A">
        <w:t xml:space="preserve"> </w:t>
      </w:r>
      <w:r w:rsidR="0026314B" w:rsidRPr="0026314B">
        <w:t>описание</w:t>
      </w:r>
      <w:r w:rsidR="0054280A">
        <w:t xml:space="preserve"> </w:t>
      </w:r>
      <w:r w:rsidR="0026314B" w:rsidRPr="0026314B">
        <w:t>предметной</w:t>
      </w:r>
      <w:r w:rsidR="0054280A">
        <w:t xml:space="preserve"> </w:t>
      </w:r>
      <w:r w:rsidR="0026314B" w:rsidRPr="0026314B">
        <w:t>области,</w:t>
      </w:r>
      <w:r w:rsidR="0054280A">
        <w:t xml:space="preserve"> </w:t>
      </w:r>
      <w:r w:rsidR="0026314B" w:rsidRPr="0026314B">
        <w:t>анализ</w:t>
      </w:r>
      <w:r w:rsidR="0054280A">
        <w:t xml:space="preserve"> </w:t>
      </w:r>
      <w:r w:rsidR="0026314B" w:rsidRPr="0026314B">
        <w:t>аналогов,</w:t>
      </w:r>
      <w:r w:rsidR="0054280A">
        <w:t xml:space="preserve"> </w:t>
      </w:r>
      <w:r w:rsidR="0026314B" w:rsidRPr="0026314B">
        <w:t>а</w:t>
      </w:r>
      <w:r w:rsidR="0054280A">
        <w:t xml:space="preserve"> </w:t>
      </w:r>
      <w:r w:rsidR="0026314B" w:rsidRPr="0026314B">
        <w:t>также</w:t>
      </w:r>
      <w:r w:rsidR="0054280A">
        <w:t xml:space="preserve"> </w:t>
      </w:r>
      <w:r w:rsidR="0026314B" w:rsidRPr="0026314B">
        <w:t>детальные</w:t>
      </w:r>
      <w:r w:rsidR="0054280A">
        <w:t xml:space="preserve"> </w:t>
      </w:r>
      <w:r w:rsidR="0026314B" w:rsidRPr="0026314B">
        <w:t>требования</w:t>
      </w:r>
      <w:r w:rsidR="0054280A">
        <w:t xml:space="preserve"> </w:t>
      </w:r>
      <w:r w:rsidR="0026314B" w:rsidRPr="0026314B">
        <w:t>к</w:t>
      </w:r>
      <w:r w:rsidR="0054280A">
        <w:t xml:space="preserve"> </w:t>
      </w:r>
      <w:r w:rsidR="0026314B" w:rsidRPr="0026314B">
        <w:t>функциональным</w:t>
      </w:r>
      <w:r w:rsidR="0054280A">
        <w:t xml:space="preserve"> </w:t>
      </w:r>
      <w:r w:rsidR="0026314B" w:rsidRPr="0026314B">
        <w:t>характеристикам,</w:t>
      </w:r>
      <w:r w:rsidR="0054280A">
        <w:t xml:space="preserve"> </w:t>
      </w:r>
      <w:r w:rsidR="0026314B" w:rsidRPr="0026314B">
        <w:t>используемым</w:t>
      </w:r>
      <w:r w:rsidR="0054280A">
        <w:t xml:space="preserve"> </w:t>
      </w:r>
      <w:r w:rsidR="0026314B" w:rsidRPr="0026314B">
        <w:t>технологиям,</w:t>
      </w:r>
      <w:r w:rsidR="0054280A">
        <w:t xml:space="preserve"> </w:t>
      </w:r>
      <w:r w:rsidR="0026314B" w:rsidRPr="0026314B">
        <w:t>надежности,</w:t>
      </w:r>
      <w:r w:rsidR="0054280A">
        <w:t xml:space="preserve"> </w:t>
      </w:r>
      <w:r w:rsidR="0026314B" w:rsidRPr="0026314B">
        <w:t>безопасности</w:t>
      </w:r>
      <w:r w:rsidR="0054280A">
        <w:t xml:space="preserve"> </w:t>
      </w:r>
      <w:r w:rsidR="0026314B" w:rsidRPr="0026314B">
        <w:t>и</w:t>
      </w:r>
      <w:r w:rsidR="0054280A">
        <w:t xml:space="preserve"> </w:t>
      </w:r>
      <w:r w:rsidR="0026314B" w:rsidRPr="0026314B">
        <w:t>результатам</w:t>
      </w:r>
      <w:r w:rsidR="0054280A">
        <w:t xml:space="preserve"> </w:t>
      </w:r>
      <w:r w:rsidR="0026314B" w:rsidRPr="0026314B">
        <w:t>работы</w:t>
      </w:r>
      <w:r>
        <w:t>;</w:t>
      </w:r>
    </w:p>
    <w:p w14:paraId="4F8BC868" w14:textId="0ED246CD" w:rsidR="0026314B" w:rsidRDefault="0026314B" w:rsidP="005A7ADB">
      <w:pPr>
        <w:pStyle w:val="a0"/>
        <w:ind w:left="0" w:firstLine="851"/>
      </w:pPr>
      <w:r>
        <w:t>п</w:t>
      </w:r>
      <w:r w:rsidRPr="0026314B">
        <w:t>ояснительная</w:t>
      </w:r>
      <w:r w:rsidR="0054280A">
        <w:t xml:space="preserve"> </w:t>
      </w:r>
      <w:r w:rsidRPr="0026314B">
        <w:t>записка,</w:t>
      </w:r>
      <w:r w:rsidR="0054280A">
        <w:t xml:space="preserve"> </w:t>
      </w:r>
      <w:r w:rsidRPr="0026314B">
        <w:t>содержащ</w:t>
      </w:r>
      <w:r>
        <w:t>ая</w:t>
      </w:r>
      <w:r w:rsidR="0054280A">
        <w:t xml:space="preserve"> </w:t>
      </w:r>
      <w:r w:rsidRPr="0026314B">
        <w:t>описание</w:t>
      </w:r>
      <w:r w:rsidR="0054280A">
        <w:t xml:space="preserve"> </w:t>
      </w:r>
      <w:r w:rsidRPr="0026314B">
        <w:t>результатов</w:t>
      </w:r>
      <w:r w:rsidR="0054280A">
        <w:t xml:space="preserve"> </w:t>
      </w:r>
      <w:r w:rsidRPr="0026314B">
        <w:t>выполненных</w:t>
      </w:r>
      <w:r w:rsidR="0054280A">
        <w:t xml:space="preserve"> </w:t>
      </w:r>
      <w:r w:rsidRPr="0026314B">
        <w:t>работ</w:t>
      </w:r>
      <w:r w:rsidR="0054280A">
        <w:t xml:space="preserve"> </w:t>
      </w:r>
      <w:r w:rsidRPr="0026314B">
        <w:t>в</w:t>
      </w:r>
      <w:r w:rsidR="0054280A">
        <w:t xml:space="preserve"> </w:t>
      </w:r>
      <w:r w:rsidRPr="0026314B">
        <w:t>процессе</w:t>
      </w:r>
      <w:r w:rsidR="0054280A">
        <w:t xml:space="preserve"> </w:t>
      </w:r>
      <w:r w:rsidRPr="0026314B">
        <w:t>разработки</w:t>
      </w:r>
      <w:r>
        <w:t>;</w:t>
      </w:r>
    </w:p>
    <w:p w14:paraId="0B60EBB0" w14:textId="349C6727" w:rsidR="0026314B" w:rsidRDefault="0026314B" w:rsidP="005A7ADB">
      <w:pPr>
        <w:pStyle w:val="a0"/>
        <w:ind w:left="0" w:firstLine="851"/>
      </w:pPr>
      <w:r>
        <w:t>исходный</w:t>
      </w:r>
      <w:r w:rsidR="0054280A">
        <w:t xml:space="preserve"> </w:t>
      </w:r>
      <w:r>
        <w:t>код</w:t>
      </w:r>
      <w:r w:rsidR="0054280A">
        <w:t xml:space="preserve"> </w:t>
      </w:r>
      <w:r>
        <w:t>программы.</w:t>
      </w:r>
    </w:p>
    <w:p w14:paraId="0E3A5002" w14:textId="0857F33E" w:rsidR="0026314B" w:rsidRDefault="0026314B" w:rsidP="0026314B">
      <w:r>
        <w:t>Всё</w:t>
      </w:r>
      <w:r w:rsidR="0054280A">
        <w:t xml:space="preserve"> </w:t>
      </w:r>
      <w:r>
        <w:t>вышеперечисленные</w:t>
      </w:r>
      <w:r w:rsidR="0054280A">
        <w:t xml:space="preserve"> </w:t>
      </w:r>
      <w:r>
        <w:t>документы</w:t>
      </w:r>
      <w:r w:rsidR="0054280A">
        <w:t xml:space="preserve"> </w:t>
      </w:r>
      <w:r>
        <w:t>должны</w:t>
      </w:r>
      <w:r w:rsidR="0054280A">
        <w:t xml:space="preserve"> </w:t>
      </w:r>
      <w:r>
        <w:t>быть</w:t>
      </w:r>
      <w:r w:rsidR="0054280A">
        <w:t xml:space="preserve"> </w:t>
      </w:r>
      <w:r>
        <w:t>написаны,</w:t>
      </w:r>
      <w:r w:rsidR="0054280A">
        <w:t xml:space="preserve"> </w:t>
      </w:r>
      <w:r>
        <w:t>с</w:t>
      </w:r>
      <w:r w:rsidR="0054280A">
        <w:t xml:space="preserve"> </w:t>
      </w:r>
      <w:r>
        <w:t>учетом,</w:t>
      </w:r>
      <w:r w:rsidR="0054280A">
        <w:t xml:space="preserve"> </w:t>
      </w:r>
      <w:r>
        <w:t>следующим</w:t>
      </w:r>
      <w:r w:rsidR="0054280A">
        <w:t xml:space="preserve"> </w:t>
      </w:r>
      <w:r>
        <w:t>требований:</w:t>
      </w:r>
    </w:p>
    <w:p w14:paraId="6E1C2149" w14:textId="46F9A8E6" w:rsidR="0026314B" w:rsidRDefault="0026314B" w:rsidP="0026314B">
      <w:pPr>
        <w:pStyle w:val="a0"/>
        <w:ind w:left="0" w:firstLine="851"/>
      </w:pPr>
      <w:r>
        <w:t>СТП</w:t>
      </w:r>
      <w:r w:rsidR="0054280A">
        <w:t xml:space="preserve"> </w:t>
      </w:r>
      <w:r>
        <w:t>ВятГУ</w:t>
      </w:r>
      <w:r w:rsidR="0054280A">
        <w:t xml:space="preserve"> </w:t>
      </w:r>
      <w:r>
        <w:t>101–2004;</w:t>
      </w:r>
    </w:p>
    <w:p w14:paraId="16AE7128" w14:textId="61EF856D" w:rsidR="0026314B" w:rsidRDefault="0026314B" w:rsidP="0026314B">
      <w:pPr>
        <w:pStyle w:val="a0"/>
        <w:ind w:left="0" w:firstLine="851"/>
      </w:pPr>
      <w:r>
        <w:t>ГОСТ</w:t>
      </w:r>
      <w:r w:rsidR="0054280A">
        <w:t xml:space="preserve"> </w:t>
      </w:r>
      <w:r>
        <w:t>34.602–2020.</w:t>
      </w:r>
    </w:p>
    <w:p w14:paraId="351ECDF6" w14:textId="0779324F" w:rsidR="00D719C3" w:rsidRDefault="00D719C3" w:rsidP="005A7ADB">
      <w:pPr>
        <w:pStyle w:val="a0"/>
        <w:ind w:left="0" w:firstLine="851"/>
      </w:pPr>
      <w:r>
        <w:br w:type="page"/>
      </w:r>
    </w:p>
    <w:p w14:paraId="016FCB34" w14:textId="674F5C5B" w:rsidR="00D719C3" w:rsidRPr="00C07D7C" w:rsidRDefault="00D719C3" w:rsidP="00D719C3">
      <w:pPr>
        <w:pStyle w:val="1"/>
      </w:pPr>
      <w:bookmarkStart w:id="32" w:name="_Toc212583341"/>
      <w:r w:rsidRPr="00C07D7C">
        <w:lastRenderedPageBreak/>
        <w:t>Требования</w:t>
      </w:r>
      <w:r w:rsidR="0054280A">
        <w:t xml:space="preserve"> </w:t>
      </w:r>
      <w:r w:rsidRPr="00C07D7C">
        <w:t>к</w:t>
      </w:r>
      <w:r w:rsidR="0054280A">
        <w:t xml:space="preserve"> </w:t>
      </w:r>
      <w:r w:rsidRPr="00C07D7C">
        <w:t>приемно-сдаточным</w:t>
      </w:r>
      <w:r w:rsidR="0054280A">
        <w:t xml:space="preserve"> </w:t>
      </w:r>
      <w:r w:rsidRPr="00C07D7C">
        <w:t>процедурам</w:t>
      </w:r>
      <w:bookmarkEnd w:id="32"/>
    </w:p>
    <w:p w14:paraId="2A764139" w14:textId="31150438" w:rsidR="00860191" w:rsidRDefault="008A799A" w:rsidP="00AA681A">
      <w:r>
        <w:t>Испытания</w:t>
      </w:r>
      <w:r w:rsidR="0054280A">
        <w:t xml:space="preserve"> </w:t>
      </w:r>
      <w:r>
        <w:t>проводятся</w:t>
      </w:r>
      <w:r w:rsidR="0054280A">
        <w:t xml:space="preserve"> </w:t>
      </w:r>
      <w:r>
        <w:t>комиссией,</w:t>
      </w:r>
      <w:r w:rsidR="0054280A">
        <w:t xml:space="preserve"> </w:t>
      </w:r>
      <w:r w:rsidR="00187D5A">
        <w:t>в</w:t>
      </w:r>
      <w:r w:rsidR="0054280A">
        <w:t xml:space="preserve"> </w:t>
      </w:r>
      <w:r w:rsidR="00860191">
        <w:t>качестве</w:t>
      </w:r>
      <w:r w:rsidR="0054280A">
        <w:t xml:space="preserve"> </w:t>
      </w:r>
      <w:r w:rsidR="00860191">
        <w:t>заказчика</w:t>
      </w:r>
      <w:r w:rsidR="00765968">
        <w:t>,</w:t>
      </w:r>
      <w:r w:rsidR="0054280A">
        <w:t xml:space="preserve"> </w:t>
      </w:r>
      <w:r w:rsidR="00765968">
        <w:t>которым</w:t>
      </w:r>
      <w:r w:rsidR="0054280A">
        <w:t xml:space="preserve"> </w:t>
      </w:r>
      <w:r w:rsidR="00765968">
        <w:t>является</w:t>
      </w:r>
      <w:r w:rsidR="0054280A">
        <w:t xml:space="preserve"> </w:t>
      </w:r>
      <w:r w:rsidR="00860191">
        <w:t>Колледж</w:t>
      </w:r>
      <w:r w:rsidR="0054280A">
        <w:t xml:space="preserve"> </w:t>
      </w:r>
      <w:r w:rsidR="00860191">
        <w:t>ФГБОУ</w:t>
      </w:r>
      <w:r w:rsidR="0054280A">
        <w:t xml:space="preserve"> </w:t>
      </w:r>
      <w:r w:rsidR="00860191">
        <w:t>ВО</w:t>
      </w:r>
      <w:r w:rsidR="0054280A">
        <w:t xml:space="preserve"> </w:t>
      </w:r>
      <w:r w:rsidR="00860191">
        <w:t>«Вятский</w:t>
      </w:r>
      <w:r w:rsidR="0054280A">
        <w:t xml:space="preserve"> </w:t>
      </w:r>
      <w:r w:rsidR="00860191">
        <w:t>государственный</w:t>
      </w:r>
      <w:r w:rsidR="0054280A">
        <w:t xml:space="preserve"> </w:t>
      </w:r>
      <w:r w:rsidR="00860191">
        <w:t>университет»</w:t>
      </w:r>
      <w:r w:rsidR="00471BC4">
        <w:t>,</w:t>
      </w:r>
      <w:r w:rsidR="0054280A">
        <w:t xml:space="preserve"> </w:t>
      </w:r>
      <w:r w:rsidR="00471BC4">
        <w:t>представленный</w:t>
      </w:r>
      <w:r w:rsidR="0054280A">
        <w:t xml:space="preserve"> </w:t>
      </w:r>
      <w:r w:rsidR="00AA681A">
        <w:t>Долженковой</w:t>
      </w:r>
      <w:r w:rsidR="0054280A">
        <w:t xml:space="preserve"> </w:t>
      </w:r>
      <w:r w:rsidR="00AA681A">
        <w:t>Марией</w:t>
      </w:r>
      <w:r w:rsidR="0054280A">
        <w:t xml:space="preserve"> </w:t>
      </w:r>
      <w:r w:rsidR="00AA681A">
        <w:t>Львовной,</w:t>
      </w:r>
      <w:r w:rsidR="0054280A">
        <w:t xml:space="preserve"> </w:t>
      </w:r>
      <w:r w:rsidR="00AA681A">
        <w:t>преподавателем</w:t>
      </w:r>
      <w:r w:rsidR="0054280A">
        <w:t xml:space="preserve"> </w:t>
      </w:r>
      <w:r w:rsidR="00AA681A">
        <w:t>по</w:t>
      </w:r>
      <w:r w:rsidR="0054280A">
        <w:t xml:space="preserve"> </w:t>
      </w:r>
      <w:r w:rsidR="00AA681A">
        <w:t>УП.03</w:t>
      </w:r>
      <w:r w:rsidR="0054280A">
        <w:t xml:space="preserve"> </w:t>
      </w:r>
      <w:r w:rsidR="00AA681A">
        <w:t>Учебная</w:t>
      </w:r>
      <w:r w:rsidR="0054280A">
        <w:t xml:space="preserve"> </w:t>
      </w:r>
      <w:r w:rsidR="00AA681A">
        <w:t>практика.</w:t>
      </w:r>
    </w:p>
    <w:p w14:paraId="11B3C38C" w14:textId="601BC4D1" w:rsidR="008A799A" w:rsidRDefault="008A799A" w:rsidP="00A10602">
      <w:r>
        <w:t>Во</w:t>
      </w:r>
      <w:r w:rsidR="0054280A">
        <w:t xml:space="preserve"> </w:t>
      </w:r>
      <w:r>
        <w:t>время</w:t>
      </w:r>
      <w:r w:rsidR="0054280A">
        <w:t xml:space="preserve"> </w:t>
      </w:r>
      <w:r>
        <w:t>испытаний</w:t>
      </w:r>
      <w:r w:rsidR="0054280A">
        <w:t xml:space="preserve"> </w:t>
      </w:r>
      <w:r>
        <w:t>комиссия</w:t>
      </w:r>
      <w:r w:rsidR="0054280A">
        <w:t xml:space="preserve"> </w:t>
      </w:r>
      <w:r>
        <w:t>проверяет</w:t>
      </w:r>
      <w:r w:rsidR="0054280A">
        <w:t xml:space="preserve"> </w:t>
      </w:r>
      <w:r>
        <w:t>работу</w:t>
      </w:r>
      <w:r w:rsidR="0054280A">
        <w:t xml:space="preserve"> </w:t>
      </w:r>
      <w:r>
        <w:t>программы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со</w:t>
      </w:r>
      <w:r w:rsidR="0054280A">
        <w:t xml:space="preserve"> </w:t>
      </w:r>
      <w:r>
        <w:t>следующими</w:t>
      </w:r>
      <w:r w:rsidR="0054280A">
        <w:t xml:space="preserve"> </w:t>
      </w:r>
      <w:r>
        <w:t>позициями:</w:t>
      </w:r>
    </w:p>
    <w:p w14:paraId="3861972B" w14:textId="7FE06D81" w:rsidR="008A799A" w:rsidRDefault="008A799A" w:rsidP="00AA681A">
      <w:pPr>
        <w:pStyle w:val="a0"/>
        <w:ind w:left="0" w:firstLine="851"/>
      </w:pPr>
      <w:r>
        <w:t>Набор</w:t>
      </w:r>
      <w:r w:rsidR="0054280A">
        <w:t xml:space="preserve"> </w:t>
      </w:r>
      <w:r>
        <w:t>функциональных</w:t>
      </w:r>
      <w:r w:rsidR="0054280A">
        <w:t xml:space="preserve"> </w:t>
      </w:r>
      <w:r>
        <w:t>тестов;</w:t>
      </w:r>
    </w:p>
    <w:p w14:paraId="12F12723" w14:textId="171A3763" w:rsidR="008A799A" w:rsidRDefault="008A799A" w:rsidP="00AA681A">
      <w:pPr>
        <w:pStyle w:val="a0"/>
        <w:ind w:left="0" w:firstLine="851"/>
      </w:pPr>
      <w:r>
        <w:t>Корректное</w:t>
      </w:r>
      <w:r w:rsidR="0054280A">
        <w:t xml:space="preserve"> </w:t>
      </w:r>
      <w:r>
        <w:t>функционирование</w:t>
      </w:r>
      <w:r w:rsidR="0054280A">
        <w:t xml:space="preserve"> </w:t>
      </w:r>
      <w:r>
        <w:t>заданных</w:t>
      </w:r>
      <w:r w:rsidR="0054280A">
        <w:t xml:space="preserve"> </w:t>
      </w:r>
      <w:r>
        <w:t>в</w:t>
      </w:r>
      <w:r w:rsidR="0054280A">
        <w:t xml:space="preserve"> </w:t>
      </w:r>
      <w:r>
        <w:t>техническом</w:t>
      </w:r>
      <w:r w:rsidR="0054280A">
        <w:t xml:space="preserve"> </w:t>
      </w:r>
      <w:r>
        <w:t>задании</w:t>
      </w:r>
      <w:r w:rsidR="0054280A">
        <w:t xml:space="preserve"> </w:t>
      </w:r>
      <w:r>
        <w:t>функций;</w:t>
      </w:r>
    </w:p>
    <w:p w14:paraId="48772D60" w14:textId="75A7EBAF" w:rsidR="008A799A" w:rsidRDefault="008A799A" w:rsidP="00AA681A">
      <w:pPr>
        <w:pStyle w:val="a0"/>
        <w:ind w:left="0" w:firstLine="851"/>
      </w:pPr>
      <w:r>
        <w:t>Возможность</w:t>
      </w:r>
      <w:r w:rsidR="0054280A">
        <w:t xml:space="preserve"> </w:t>
      </w:r>
      <w:r>
        <w:t>функционирования</w:t>
      </w:r>
      <w:r w:rsidR="0054280A">
        <w:t xml:space="preserve"> </w:t>
      </w:r>
      <w:r>
        <w:t>на</w:t>
      </w:r>
      <w:r w:rsidR="0054280A">
        <w:t xml:space="preserve"> </w:t>
      </w:r>
      <w:r>
        <w:t>ПК</w:t>
      </w:r>
      <w:r w:rsidR="0054280A">
        <w:t xml:space="preserve"> </w:t>
      </w:r>
      <w:r>
        <w:t>с</w:t>
      </w:r>
      <w:r w:rsidR="0054280A">
        <w:t xml:space="preserve"> </w:t>
      </w:r>
      <w:r>
        <w:t>указанными</w:t>
      </w:r>
      <w:r w:rsidR="0054280A">
        <w:t xml:space="preserve"> </w:t>
      </w:r>
      <w:r>
        <w:t>минимальными</w:t>
      </w:r>
      <w:r w:rsidR="0054280A">
        <w:t xml:space="preserve"> </w:t>
      </w:r>
      <w:r>
        <w:t>системными</w:t>
      </w:r>
      <w:r w:rsidR="0054280A">
        <w:t xml:space="preserve"> </w:t>
      </w:r>
      <w:r>
        <w:t>требованиями.</w:t>
      </w:r>
    </w:p>
    <w:p w14:paraId="1F14968A" w14:textId="4F32568F" w:rsidR="008A799A" w:rsidRDefault="008A799A" w:rsidP="00A10602">
      <w:r>
        <w:t>Комиссии</w:t>
      </w:r>
      <w:r w:rsidR="0054280A">
        <w:t xml:space="preserve"> </w:t>
      </w:r>
      <w:r>
        <w:t>должны</w:t>
      </w:r>
      <w:r w:rsidR="0054280A">
        <w:t xml:space="preserve"> </w:t>
      </w:r>
      <w:r>
        <w:t>быть</w:t>
      </w:r>
      <w:r w:rsidR="0054280A">
        <w:t xml:space="preserve"> </w:t>
      </w:r>
      <w:r>
        <w:t>представлены</w:t>
      </w:r>
      <w:r w:rsidR="0054280A">
        <w:t xml:space="preserve"> </w:t>
      </w:r>
      <w:r>
        <w:t>эксплуатационные</w:t>
      </w:r>
      <w:r w:rsidR="0054280A">
        <w:t xml:space="preserve"> </w:t>
      </w:r>
      <w:r>
        <w:t>документы,</w:t>
      </w:r>
      <w:r w:rsidR="0054280A">
        <w:t xml:space="preserve"> </w:t>
      </w:r>
      <w:r>
        <w:t>разработанная</w:t>
      </w:r>
      <w:r w:rsidR="0054280A">
        <w:t xml:space="preserve"> </w:t>
      </w:r>
      <w:r>
        <w:t>программа</w:t>
      </w:r>
      <w:r w:rsidR="0054280A">
        <w:t xml:space="preserve"> </w:t>
      </w:r>
      <w:r>
        <w:t>и</w:t>
      </w:r>
      <w:r w:rsidR="0054280A">
        <w:t xml:space="preserve"> </w:t>
      </w:r>
      <w:r>
        <w:t>доклад.</w:t>
      </w:r>
    </w:p>
    <w:p w14:paraId="73DFFDBA" w14:textId="31416B50" w:rsidR="008A799A" w:rsidRDefault="008A799A" w:rsidP="00A10602">
      <w:r>
        <w:t>Структура</w:t>
      </w:r>
      <w:r w:rsidR="0054280A">
        <w:t xml:space="preserve"> </w:t>
      </w:r>
      <w:r>
        <w:t>доклада</w:t>
      </w:r>
      <w:r w:rsidR="0054280A">
        <w:t xml:space="preserve"> </w:t>
      </w:r>
      <w:r>
        <w:t>должна</w:t>
      </w:r>
      <w:r w:rsidR="0054280A">
        <w:t xml:space="preserve"> </w:t>
      </w:r>
      <w:r>
        <w:t>отражать</w:t>
      </w:r>
      <w:r w:rsidR="0054280A">
        <w:t xml:space="preserve"> </w:t>
      </w:r>
      <w:r>
        <w:t>следующие</w:t>
      </w:r>
      <w:r w:rsidR="0054280A">
        <w:t xml:space="preserve"> </w:t>
      </w:r>
      <w:r>
        <w:t>вопросы</w:t>
      </w:r>
      <w:r w:rsidR="0054280A">
        <w:t xml:space="preserve"> </w:t>
      </w:r>
      <w:r>
        <w:t>разработки:</w:t>
      </w:r>
    </w:p>
    <w:p w14:paraId="7315C15A" w14:textId="32459A4B" w:rsidR="008A799A" w:rsidRDefault="008A799A" w:rsidP="00AA681A">
      <w:pPr>
        <w:pStyle w:val="a0"/>
        <w:ind w:left="0" w:firstLine="851"/>
      </w:pPr>
      <w:r>
        <w:t>краткое</w:t>
      </w:r>
      <w:r w:rsidR="0054280A">
        <w:t xml:space="preserve"> </w:t>
      </w:r>
      <w:r>
        <w:t>описание</w:t>
      </w:r>
      <w:r w:rsidR="0054280A">
        <w:t xml:space="preserve"> </w:t>
      </w:r>
      <w:r>
        <w:t>задачи;</w:t>
      </w:r>
    </w:p>
    <w:p w14:paraId="24A79268" w14:textId="3B24AA10" w:rsidR="008A799A" w:rsidRDefault="008A799A" w:rsidP="00AA681A">
      <w:pPr>
        <w:pStyle w:val="a0"/>
        <w:ind w:left="0" w:firstLine="851"/>
      </w:pPr>
      <w:r>
        <w:t>результаты</w:t>
      </w:r>
      <w:r w:rsidR="0054280A">
        <w:t xml:space="preserve"> </w:t>
      </w:r>
      <w:r>
        <w:t>рассмотрения</w:t>
      </w:r>
      <w:r w:rsidR="0054280A">
        <w:t xml:space="preserve"> </w:t>
      </w:r>
      <w:r>
        <w:t>предметной</w:t>
      </w:r>
      <w:r w:rsidR="0054280A">
        <w:t xml:space="preserve"> </w:t>
      </w:r>
      <w:r>
        <w:t>области,</w:t>
      </w:r>
      <w:r w:rsidR="0054280A">
        <w:t xml:space="preserve"> </w:t>
      </w:r>
      <w:r>
        <w:t>аналогов,</w:t>
      </w:r>
      <w:r w:rsidR="0054280A">
        <w:t xml:space="preserve"> </w:t>
      </w:r>
      <w:r>
        <w:t>описание</w:t>
      </w:r>
      <w:r w:rsidR="0054280A">
        <w:t xml:space="preserve"> </w:t>
      </w:r>
      <w:r>
        <w:t>проблематики;</w:t>
      </w:r>
    </w:p>
    <w:p w14:paraId="4BA86B3C" w14:textId="07876583" w:rsidR="008A799A" w:rsidRDefault="008A799A" w:rsidP="00AA681A">
      <w:pPr>
        <w:pStyle w:val="a0"/>
        <w:ind w:left="0" w:firstLine="851"/>
      </w:pPr>
      <w:r>
        <w:t>описание</w:t>
      </w:r>
      <w:r w:rsidR="0054280A">
        <w:t xml:space="preserve"> </w:t>
      </w:r>
      <w:r>
        <w:t>этапа</w:t>
      </w:r>
      <w:r w:rsidR="0054280A">
        <w:t xml:space="preserve"> </w:t>
      </w:r>
      <w:r>
        <w:t>проектирования,</w:t>
      </w:r>
      <w:r w:rsidR="0054280A">
        <w:t xml:space="preserve"> </w:t>
      </w:r>
      <w:r>
        <w:t>возникавших</w:t>
      </w:r>
      <w:r w:rsidR="0054280A">
        <w:t xml:space="preserve"> </w:t>
      </w:r>
      <w:r>
        <w:t>проблем</w:t>
      </w:r>
      <w:r w:rsidR="0054280A">
        <w:t xml:space="preserve"> </w:t>
      </w:r>
      <w:r>
        <w:t>и</w:t>
      </w:r>
      <w:r w:rsidR="0054280A">
        <w:t xml:space="preserve"> </w:t>
      </w:r>
      <w:r>
        <w:t>путей</w:t>
      </w:r>
      <w:r w:rsidR="0054280A">
        <w:t xml:space="preserve"> </w:t>
      </w:r>
      <w:r>
        <w:t>их</w:t>
      </w:r>
      <w:r w:rsidR="0054280A">
        <w:t xml:space="preserve"> </w:t>
      </w:r>
      <w:r>
        <w:t>решения;</w:t>
      </w:r>
    </w:p>
    <w:p w14:paraId="1726B344" w14:textId="416ED1D9" w:rsidR="008A799A" w:rsidRDefault="008A799A" w:rsidP="00AA681A">
      <w:pPr>
        <w:pStyle w:val="a0"/>
        <w:ind w:left="0" w:firstLine="851"/>
      </w:pPr>
      <w:r>
        <w:t>выводы</w:t>
      </w:r>
      <w:r w:rsidR="0054280A">
        <w:t xml:space="preserve"> </w:t>
      </w:r>
      <w:r>
        <w:t>по</w:t>
      </w:r>
      <w:r w:rsidR="0054280A">
        <w:t xml:space="preserve"> </w:t>
      </w:r>
      <w:r>
        <w:t>результатам</w:t>
      </w:r>
      <w:r w:rsidR="0054280A">
        <w:t xml:space="preserve"> </w:t>
      </w:r>
      <w:r>
        <w:t>работы</w:t>
      </w:r>
      <w:r w:rsidR="00AA681A">
        <w:t>.</w:t>
      </w:r>
    </w:p>
    <w:sectPr w:rsidR="008A799A" w:rsidSect="00D2756B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3EF77" w14:textId="77777777" w:rsidR="00E078B4" w:rsidRDefault="00E078B4">
      <w:pPr>
        <w:spacing w:before="0" w:line="240" w:lineRule="auto"/>
      </w:pPr>
      <w:r>
        <w:separator/>
      </w:r>
    </w:p>
  </w:endnote>
  <w:endnote w:type="continuationSeparator" w:id="0">
    <w:p w14:paraId="1CEE1662" w14:textId="77777777" w:rsidR="00E078B4" w:rsidRDefault="00E078B4">
      <w:pPr>
        <w:spacing w:before="0" w:line="240" w:lineRule="auto"/>
      </w:pPr>
      <w:r>
        <w:continuationSeparator/>
      </w:r>
    </w:p>
  </w:endnote>
  <w:endnote w:type="continuationNotice" w:id="1">
    <w:p w14:paraId="6B525467" w14:textId="77777777" w:rsidR="00E078B4" w:rsidRDefault="00E078B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5312C" w14:textId="77777777" w:rsidR="00E078B4" w:rsidRDefault="00E078B4" w:rsidP="00990EAC">
      <w:pPr>
        <w:spacing w:before="0" w:line="240" w:lineRule="auto"/>
      </w:pPr>
      <w:r>
        <w:separator/>
      </w:r>
    </w:p>
  </w:footnote>
  <w:footnote w:type="continuationSeparator" w:id="0">
    <w:p w14:paraId="2C0077E1" w14:textId="77777777" w:rsidR="00E078B4" w:rsidRDefault="00E078B4" w:rsidP="00990EAC">
      <w:pPr>
        <w:spacing w:before="0" w:line="240" w:lineRule="auto"/>
      </w:pPr>
      <w:r>
        <w:continuationSeparator/>
      </w:r>
    </w:p>
  </w:footnote>
  <w:footnote w:type="continuationNotice" w:id="1">
    <w:p w14:paraId="0DA48B4B" w14:textId="77777777" w:rsidR="00E078B4" w:rsidRDefault="00E078B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num w:numId="1" w16cid:durableId="916325565">
    <w:abstractNumId w:val="3"/>
  </w:num>
  <w:num w:numId="2" w16cid:durableId="1015234091">
    <w:abstractNumId w:val="0"/>
  </w:num>
  <w:num w:numId="3" w16cid:durableId="432553737">
    <w:abstractNumId w:val="4"/>
  </w:num>
  <w:num w:numId="4" w16cid:durableId="1596787956">
    <w:abstractNumId w:val="1"/>
  </w:num>
  <w:num w:numId="5" w16cid:durableId="418454623">
    <w:abstractNumId w:val="2"/>
  </w:num>
  <w:num w:numId="6" w16cid:durableId="1231692830">
    <w:abstractNumId w:val="3"/>
  </w:num>
  <w:num w:numId="7" w16cid:durableId="1607536201">
    <w:abstractNumId w:val="3"/>
  </w:num>
  <w:num w:numId="8" w16cid:durableId="43336640">
    <w:abstractNumId w:val="3"/>
  </w:num>
  <w:num w:numId="9" w16cid:durableId="1441610204">
    <w:abstractNumId w:val="3"/>
  </w:num>
  <w:num w:numId="10" w16cid:durableId="1695959816">
    <w:abstractNumId w:val="3"/>
  </w:num>
  <w:num w:numId="11" w16cid:durableId="1362709457">
    <w:abstractNumId w:val="3"/>
  </w:num>
  <w:num w:numId="12" w16cid:durableId="503469957">
    <w:abstractNumId w:val="3"/>
  </w:num>
  <w:num w:numId="13" w16cid:durableId="1581401620">
    <w:abstractNumId w:val="3"/>
  </w:num>
  <w:num w:numId="14" w16cid:durableId="1310407254">
    <w:abstractNumId w:val="3"/>
  </w:num>
  <w:num w:numId="15" w16cid:durableId="85865890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1EB5"/>
    <w:rsid w:val="00015480"/>
    <w:rsid w:val="00017FEE"/>
    <w:rsid w:val="0002031E"/>
    <w:rsid w:val="00020C2C"/>
    <w:rsid w:val="00024473"/>
    <w:rsid w:val="00027FEB"/>
    <w:rsid w:val="00032359"/>
    <w:rsid w:val="00033833"/>
    <w:rsid w:val="00035A26"/>
    <w:rsid w:val="00037B3E"/>
    <w:rsid w:val="00040D1E"/>
    <w:rsid w:val="0004336A"/>
    <w:rsid w:val="00043D83"/>
    <w:rsid w:val="00044093"/>
    <w:rsid w:val="00046056"/>
    <w:rsid w:val="0004727B"/>
    <w:rsid w:val="00051403"/>
    <w:rsid w:val="0005745E"/>
    <w:rsid w:val="00061F64"/>
    <w:rsid w:val="00066F6D"/>
    <w:rsid w:val="000705AD"/>
    <w:rsid w:val="000713C9"/>
    <w:rsid w:val="00074A48"/>
    <w:rsid w:val="00075373"/>
    <w:rsid w:val="00077D47"/>
    <w:rsid w:val="0008146F"/>
    <w:rsid w:val="00082EED"/>
    <w:rsid w:val="000837D6"/>
    <w:rsid w:val="000846B3"/>
    <w:rsid w:val="000934BA"/>
    <w:rsid w:val="00094729"/>
    <w:rsid w:val="00096EC7"/>
    <w:rsid w:val="000A3E49"/>
    <w:rsid w:val="000A4D51"/>
    <w:rsid w:val="000A537A"/>
    <w:rsid w:val="000A5524"/>
    <w:rsid w:val="000A77E6"/>
    <w:rsid w:val="000B1128"/>
    <w:rsid w:val="000C0C5D"/>
    <w:rsid w:val="000C2A5F"/>
    <w:rsid w:val="000C3481"/>
    <w:rsid w:val="000C6943"/>
    <w:rsid w:val="000C7B86"/>
    <w:rsid w:val="000C7DE5"/>
    <w:rsid w:val="000D3006"/>
    <w:rsid w:val="000D38ED"/>
    <w:rsid w:val="000D3A15"/>
    <w:rsid w:val="000D4C03"/>
    <w:rsid w:val="000E06F3"/>
    <w:rsid w:val="000E6490"/>
    <w:rsid w:val="000F5979"/>
    <w:rsid w:val="000F7BBE"/>
    <w:rsid w:val="001019F3"/>
    <w:rsid w:val="00104146"/>
    <w:rsid w:val="00106B06"/>
    <w:rsid w:val="0011316B"/>
    <w:rsid w:val="001133EA"/>
    <w:rsid w:val="00115529"/>
    <w:rsid w:val="001157C8"/>
    <w:rsid w:val="001223A9"/>
    <w:rsid w:val="001238DC"/>
    <w:rsid w:val="001275E2"/>
    <w:rsid w:val="00127A5A"/>
    <w:rsid w:val="0013162A"/>
    <w:rsid w:val="0013287A"/>
    <w:rsid w:val="00137595"/>
    <w:rsid w:val="00143F54"/>
    <w:rsid w:val="00147E3F"/>
    <w:rsid w:val="00150617"/>
    <w:rsid w:val="0015366B"/>
    <w:rsid w:val="00155A8D"/>
    <w:rsid w:val="0016119C"/>
    <w:rsid w:val="00163E5F"/>
    <w:rsid w:val="001673EC"/>
    <w:rsid w:val="001679F3"/>
    <w:rsid w:val="00171966"/>
    <w:rsid w:val="00171B03"/>
    <w:rsid w:val="00172DBA"/>
    <w:rsid w:val="001842A6"/>
    <w:rsid w:val="00186EFA"/>
    <w:rsid w:val="00187D5A"/>
    <w:rsid w:val="0019044F"/>
    <w:rsid w:val="00190D82"/>
    <w:rsid w:val="001925F8"/>
    <w:rsid w:val="0019300D"/>
    <w:rsid w:val="001A112A"/>
    <w:rsid w:val="001A12C2"/>
    <w:rsid w:val="001A4BAF"/>
    <w:rsid w:val="001A503F"/>
    <w:rsid w:val="001A50A1"/>
    <w:rsid w:val="001B065B"/>
    <w:rsid w:val="001B08F1"/>
    <w:rsid w:val="001B0E64"/>
    <w:rsid w:val="001B20AE"/>
    <w:rsid w:val="001B3C9B"/>
    <w:rsid w:val="001B60CF"/>
    <w:rsid w:val="001B794F"/>
    <w:rsid w:val="001C606A"/>
    <w:rsid w:val="001D3FB1"/>
    <w:rsid w:val="001D65D3"/>
    <w:rsid w:val="001E1622"/>
    <w:rsid w:val="001F1E84"/>
    <w:rsid w:val="001F3C1A"/>
    <w:rsid w:val="001F5E9C"/>
    <w:rsid w:val="001F61FC"/>
    <w:rsid w:val="00201509"/>
    <w:rsid w:val="00210FAA"/>
    <w:rsid w:val="00211E1A"/>
    <w:rsid w:val="0023221D"/>
    <w:rsid w:val="00234403"/>
    <w:rsid w:val="0023452B"/>
    <w:rsid w:val="00234BD7"/>
    <w:rsid w:val="0023504B"/>
    <w:rsid w:val="00241C37"/>
    <w:rsid w:val="00244671"/>
    <w:rsid w:val="00244AD0"/>
    <w:rsid w:val="00246511"/>
    <w:rsid w:val="002469D0"/>
    <w:rsid w:val="002502BF"/>
    <w:rsid w:val="00256697"/>
    <w:rsid w:val="0026314B"/>
    <w:rsid w:val="00263185"/>
    <w:rsid w:val="0026347A"/>
    <w:rsid w:val="002639BF"/>
    <w:rsid w:val="00263BD6"/>
    <w:rsid w:val="0026423B"/>
    <w:rsid w:val="00265CF8"/>
    <w:rsid w:val="00270C38"/>
    <w:rsid w:val="00276CAB"/>
    <w:rsid w:val="00277614"/>
    <w:rsid w:val="00283B62"/>
    <w:rsid w:val="00287E94"/>
    <w:rsid w:val="00290B5C"/>
    <w:rsid w:val="00292B29"/>
    <w:rsid w:val="002952BC"/>
    <w:rsid w:val="00295D9C"/>
    <w:rsid w:val="00296BBF"/>
    <w:rsid w:val="002A514A"/>
    <w:rsid w:val="002A56D9"/>
    <w:rsid w:val="002B7ACB"/>
    <w:rsid w:val="002C1982"/>
    <w:rsid w:val="002C4EA9"/>
    <w:rsid w:val="002D354A"/>
    <w:rsid w:val="002D5251"/>
    <w:rsid w:val="002D5B25"/>
    <w:rsid w:val="002D5ED0"/>
    <w:rsid w:val="002E28E9"/>
    <w:rsid w:val="002E2E3B"/>
    <w:rsid w:val="002E4734"/>
    <w:rsid w:val="002E49C3"/>
    <w:rsid w:val="002E4C77"/>
    <w:rsid w:val="002E71A2"/>
    <w:rsid w:val="002E7A34"/>
    <w:rsid w:val="002F15DD"/>
    <w:rsid w:val="002F3452"/>
    <w:rsid w:val="002F5DB9"/>
    <w:rsid w:val="00303DC8"/>
    <w:rsid w:val="00311E97"/>
    <w:rsid w:val="00312254"/>
    <w:rsid w:val="00312F95"/>
    <w:rsid w:val="0031362A"/>
    <w:rsid w:val="00317BF7"/>
    <w:rsid w:val="00323F6E"/>
    <w:rsid w:val="0032564D"/>
    <w:rsid w:val="00326605"/>
    <w:rsid w:val="00327A10"/>
    <w:rsid w:val="00335A60"/>
    <w:rsid w:val="00341CC7"/>
    <w:rsid w:val="00342964"/>
    <w:rsid w:val="00343DF1"/>
    <w:rsid w:val="00347071"/>
    <w:rsid w:val="00347678"/>
    <w:rsid w:val="00350180"/>
    <w:rsid w:val="00350E7B"/>
    <w:rsid w:val="00351631"/>
    <w:rsid w:val="003552A3"/>
    <w:rsid w:val="003577C4"/>
    <w:rsid w:val="00360E59"/>
    <w:rsid w:val="00362CAF"/>
    <w:rsid w:val="003633F7"/>
    <w:rsid w:val="00364D74"/>
    <w:rsid w:val="00364E31"/>
    <w:rsid w:val="00370436"/>
    <w:rsid w:val="003711B3"/>
    <w:rsid w:val="00372C9E"/>
    <w:rsid w:val="00374EF9"/>
    <w:rsid w:val="003803AD"/>
    <w:rsid w:val="00380D25"/>
    <w:rsid w:val="00381C26"/>
    <w:rsid w:val="00382783"/>
    <w:rsid w:val="003829EE"/>
    <w:rsid w:val="00382AD5"/>
    <w:rsid w:val="00386F3E"/>
    <w:rsid w:val="00387E10"/>
    <w:rsid w:val="00390EAB"/>
    <w:rsid w:val="003915BE"/>
    <w:rsid w:val="00393F45"/>
    <w:rsid w:val="00397496"/>
    <w:rsid w:val="003A4E95"/>
    <w:rsid w:val="003A546E"/>
    <w:rsid w:val="003A5827"/>
    <w:rsid w:val="003B1EFB"/>
    <w:rsid w:val="003B2977"/>
    <w:rsid w:val="003C2810"/>
    <w:rsid w:val="003C67E4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1129"/>
    <w:rsid w:val="003F3F0D"/>
    <w:rsid w:val="0040056C"/>
    <w:rsid w:val="00410843"/>
    <w:rsid w:val="00412E47"/>
    <w:rsid w:val="0041582E"/>
    <w:rsid w:val="00416111"/>
    <w:rsid w:val="0041792C"/>
    <w:rsid w:val="004242A5"/>
    <w:rsid w:val="004243D0"/>
    <w:rsid w:val="004331BB"/>
    <w:rsid w:val="00433D08"/>
    <w:rsid w:val="00433DAD"/>
    <w:rsid w:val="004347A5"/>
    <w:rsid w:val="004402D3"/>
    <w:rsid w:val="00442256"/>
    <w:rsid w:val="00447629"/>
    <w:rsid w:val="0045182D"/>
    <w:rsid w:val="00451E07"/>
    <w:rsid w:val="00452493"/>
    <w:rsid w:val="00455936"/>
    <w:rsid w:val="0045599D"/>
    <w:rsid w:val="004605D9"/>
    <w:rsid w:val="004677DC"/>
    <w:rsid w:val="00471BC4"/>
    <w:rsid w:val="00471FE2"/>
    <w:rsid w:val="00472A19"/>
    <w:rsid w:val="004735A3"/>
    <w:rsid w:val="00475A10"/>
    <w:rsid w:val="004767CD"/>
    <w:rsid w:val="00477484"/>
    <w:rsid w:val="0048173E"/>
    <w:rsid w:val="0048412F"/>
    <w:rsid w:val="0048416D"/>
    <w:rsid w:val="00486343"/>
    <w:rsid w:val="00496E1B"/>
    <w:rsid w:val="004A0E13"/>
    <w:rsid w:val="004A34C3"/>
    <w:rsid w:val="004A7A41"/>
    <w:rsid w:val="004B0C8E"/>
    <w:rsid w:val="004B0F88"/>
    <w:rsid w:val="004B34B2"/>
    <w:rsid w:val="004B6DEB"/>
    <w:rsid w:val="004B7636"/>
    <w:rsid w:val="004C5524"/>
    <w:rsid w:val="004D068A"/>
    <w:rsid w:val="004F4D49"/>
    <w:rsid w:val="004F7D93"/>
    <w:rsid w:val="005008C8"/>
    <w:rsid w:val="005017B0"/>
    <w:rsid w:val="00502AD0"/>
    <w:rsid w:val="00503505"/>
    <w:rsid w:val="005040DD"/>
    <w:rsid w:val="0051150B"/>
    <w:rsid w:val="00512B60"/>
    <w:rsid w:val="0051423B"/>
    <w:rsid w:val="00514790"/>
    <w:rsid w:val="00514894"/>
    <w:rsid w:val="00514CFD"/>
    <w:rsid w:val="005213B0"/>
    <w:rsid w:val="00524056"/>
    <w:rsid w:val="0052496B"/>
    <w:rsid w:val="00530053"/>
    <w:rsid w:val="00531E80"/>
    <w:rsid w:val="005343A0"/>
    <w:rsid w:val="005343B2"/>
    <w:rsid w:val="0053695F"/>
    <w:rsid w:val="00541DD4"/>
    <w:rsid w:val="0054280A"/>
    <w:rsid w:val="00543A30"/>
    <w:rsid w:val="00544617"/>
    <w:rsid w:val="00551322"/>
    <w:rsid w:val="005524E9"/>
    <w:rsid w:val="00554344"/>
    <w:rsid w:val="00555E69"/>
    <w:rsid w:val="0056079D"/>
    <w:rsid w:val="00561F8C"/>
    <w:rsid w:val="00567458"/>
    <w:rsid w:val="00571BE4"/>
    <w:rsid w:val="0057389A"/>
    <w:rsid w:val="00576138"/>
    <w:rsid w:val="005764B1"/>
    <w:rsid w:val="00577768"/>
    <w:rsid w:val="00577D62"/>
    <w:rsid w:val="00584E3E"/>
    <w:rsid w:val="005855FC"/>
    <w:rsid w:val="00587229"/>
    <w:rsid w:val="00592879"/>
    <w:rsid w:val="0059612D"/>
    <w:rsid w:val="005972E7"/>
    <w:rsid w:val="00597524"/>
    <w:rsid w:val="005A188B"/>
    <w:rsid w:val="005A29C8"/>
    <w:rsid w:val="005A4E60"/>
    <w:rsid w:val="005A6711"/>
    <w:rsid w:val="005A7ADB"/>
    <w:rsid w:val="005B19F4"/>
    <w:rsid w:val="005B1DBE"/>
    <w:rsid w:val="005B2DCE"/>
    <w:rsid w:val="005B38F3"/>
    <w:rsid w:val="005B5089"/>
    <w:rsid w:val="005B7492"/>
    <w:rsid w:val="005D1D9F"/>
    <w:rsid w:val="005D4ECA"/>
    <w:rsid w:val="005E38E8"/>
    <w:rsid w:val="005E7941"/>
    <w:rsid w:val="005F0877"/>
    <w:rsid w:val="005F0B98"/>
    <w:rsid w:val="005F2255"/>
    <w:rsid w:val="005F3386"/>
    <w:rsid w:val="006007E9"/>
    <w:rsid w:val="006026CB"/>
    <w:rsid w:val="006030ED"/>
    <w:rsid w:val="00603B9B"/>
    <w:rsid w:val="006069C6"/>
    <w:rsid w:val="00606C43"/>
    <w:rsid w:val="00620630"/>
    <w:rsid w:val="00622794"/>
    <w:rsid w:val="006252D8"/>
    <w:rsid w:val="0062534D"/>
    <w:rsid w:val="006267F9"/>
    <w:rsid w:val="00627BC1"/>
    <w:rsid w:val="00630134"/>
    <w:rsid w:val="0063233C"/>
    <w:rsid w:val="006324C6"/>
    <w:rsid w:val="00636E3B"/>
    <w:rsid w:val="00642FB9"/>
    <w:rsid w:val="00645BED"/>
    <w:rsid w:val="0064643E"/>
    <w:rsid w:val="006507CA"/>
    <w:rsid w:val="00652198"/>
    <w:rsid w:val="00653B0E"/>
    <w:rsid w:val="006566BD"/>
    <w:rsid w:val="00660E2D"/>
    <w:rsid w:val="00661775"/>
    <w:rsid w:val="006628EC"/>
    <w:rsid w:val="006638C9"/>
    <w:rsid w:val="006652DC"/>
    <w:rsid w:val="00666967"/>
    <w:rsid w:val="006673D6"/>
    <w:rsid w:val="00667D4A"/>
    <w:rsid w:val="00671CDE"/>
    <w:rsid w:val="00682DCB"/>
    <w:rsid w:val="0069516C"/>
    <w:rsid w:val="00695543"/>
    <w:rsid w:val="00695763"/>
    <w:rsid w:val="006A1D0A"/>
    <w:rsid w:val="006A3648"/>
    <w:rsid w:val="006A4E6C"/>
    <w:rsid w:val="006A534C"/>
    <w:rsid w:val="006A5DFD"/>
    <w:rsid w:val="006A73E1"/>
    <w:rsid w:val="006C4633"/>
    <w:rsid w:val="006C520A"/>
    <w:rsid w:val="006C6E3B"/>
    <w:rsid w:val="006D422E"/>
    <w:rsid w:val="006D46A3"/>
    <w:rsid w:val="006E4EA7"/>
    <w:rsid w:val="006E62EB"/>
    <w:rsid w:val="006E7B7F"/>
    <w:rsid w:val="006E7E56"/>
    <w:rsid w:val="006F2A0E"/>
    <w:rsid w:val="006F341B"/>
    <w:rsid w:val="006F3E38"/>
    <w:rsid w:val="006F512D"/>
    <w:rsid w:val="00701738"/>
    <w:rsid w:val="00702405"/>
    <w:rsid w:val="00702A8E"/>
    <w:rsid w:val="0070413F"/>
    <w:rsid w:val="00706D32"/>
    <w:rsid w:val="0071279D"/>
    <w:rsid w:val="00712B91"/>
    <w:rsid w:val="00714FEC"/>
    <w:rsid w:val="0071538B"/>
    <w:rsid w:val="007157E7"/>
    <w:rsid w:val="00716B55"/>
    <w:rsid w:val="00717B43"/>
    <w:rsid w:val="0072125F"/>
    <w:rsid w:val="0072414E"/>
    <w:rsid w:val="00731446"/>
    <w:rsid w:val="00733740"/>
    <w:rsid w:val="00733756"/>
    <w:rsid w:val="00741EC2"/>
    <w:rsid w:val="00742650"/>
    <w:rsid w:val="007445A3"/>
    <w:rsid w:val="00747AA0"/>
    <w:rsid w:val="007522DD"/>
    <w:rsid w:val="00760B9D"/>
    <w:rsid w:val="007630D2"/>
    <w:rsid w:val="00763936"/>
    <w:rsid w:val="00765968"/>
    <w:rsid w:val="007661F7"/>
    <w:rsid w:val="0076691E"/>
    <w:rsid w:val="00770291"/>
    <w:rsid w:val="00773671"/>
    <w:rsid w:val="00773EC7"/>
    <w:rsid w:val="00775FCB"/>
    <w:rsid w:val="00776F73"/>
    <w:rsid w:val="00781CC4"/>
    <w:rsid w:val="00793480"/>
    <w:rsid w:val="007A0770"/>
    <w:rsid w:val="007A1C52"/>
    <w:rsid w:val="007A3137"/>
    <w:rsid w:val="007A44EC"/>
    <w:rsid w:val="007A670B"/>
    <w:rsid w:val="007B05C6"/>
    <w:rsid w:val="007B2E9D"/>
    <w:rsid w:val="007B79AA"/>
    <w:rsid w:val="007C1F1C"/>
    <w:rsid w:val="007C2693"/>
    <w:rsid w:val="007C285F"/>
    <w:rsid w:val="007C5DA6"/>
    <w:rsid w:val="007C648D"/>
    <w:rsid w:val="007C6517"/>
    <w:rsid w:val="007C68AE"/>
    <w:rsid w:val="007D073A"/>
    <w:rsid w:val="007D189A"/>
    <w:rsid w:val="007D18D6"/>
    <w:rsid w:val="007D25B1"/>
    <w:rsid w:val="007D2E1D"/>
    <w:rsid w:val="007E463D"/>
    <w:rsid w:val="007E4CD2"/>
    <w:rsid w:val="007E5B3C"/>
    <w:rsid w:val="007E7DEB"/>
    <w:rsid w:val="007F4745"/>
    <w:rsid w:val="007F5AC3"/>
    <w:rsid w:val="007F6F16"/>
    <w:rsid w:val="00801271"/>
    <w:rsid w:val="00801482"/>
    <w:rsid w:val="00802838"/>
    <w:rsid w:val="008047D0"/>
    <w:rsid w:val="0080617B"/>
    <w:rsid w:val="00811D48"/>
    <w:rsid w:val="0081256F"/>
    <w:rsid w:val="0081313F"/>
    <w:rsid w:val="00813874"/>
    <w:rsid w:val="0081417D"/>
    <w:rsid w:val="00815163"/>
    <w:rsid w:val="00815197"/>
    <w:rsid w:val="00816AE0"/>
    <w:rsid w:val="008233FB"/>
    <w:rsid w:val="008239DB"/>
    <w:rsid w:val="00823CCA"/>
    <w:rsid w:val="00830DCC"/>
    <w:rsid w:val="00831869"/>
    <w:rsid w:val="00832462"/>
    <w:rsid w:val="008325E3"/>
    <w:rsid w:val="008453FE"/>
    <w:rsid w:val="00847368"/>
    <w:rsid w:val="00851BF5"/>
    <w:rsid w:val="00851CEE"/>
    <w:rsid w:val="00853022"/>
    <w:rsid w:val="00856459"/>
    <w:rsid w:val="00860191"/>
    <w:rsid w:val="00860B07"/>
    <w:rsid w:val="00864C76"/>
    <w:rsid w:val="008650D0"/>
    <w:rsid w:val="00865A99"/>
    <w:rsid w:val="00873C68"/>
    <w:rsid w:val="008821B6"/>
    <w:rsid w:val="00885C33"/>
    <w:rsid w:val="00886A6C"/>
    <w:rsid w:val="00887461"/>
    <w:rsid w:val="008913CD"/>
    <w:rsid w:val="00892EF0"/>
    <w:rsid w:val="00895567"/>
    <w:rsid w:val="00895E5A"/>
    <w:rsid w:val="008A0727"/>
    <w:rsid w:val="008A19F3"/>
    <w:rsid w:val="008A3C7E"/>
    <w:rsid w:val="008A447D"/>
    <w:rsid w:val="008A6CF1"/>
    <w:rsid w:val="008A6E06"/>
    <w:rsid w:val="008A7235"/>
    <w:rsid w:val="008A799A"/>
    <w:rsid w:val="008B1742"/>
    <w:rsid w:val="008B2FF6"/>
    <w:rsid w:val="008B3835"/>
    <w:rsid w:val="008B5671"/>
    <w:rsid w:val="008B57AD"/>
    <w:rsid w:val="008C0471"/>
    <w:rsid w:val="008C0D47"/>
    <w:rsid w:val="008C30AA"/>
    <w:rsid w:val="008C48EA"/>
    <w:rsid w:val="008C5C31"/>
    <w:rsid w:val="008C6310"/>
    <w:rsid w:val="008D39F3"/>
    <w:rsid w:val="008D3CD5"/>
    <w:rsid w:val="008D417C"/>
    <w:rsid w:val="008D6356"/>
    <w:rsid w:val="008E1ADC"/>
    <w:rsid w:val="008E32B8"/>
    <w:rsid w:val="008E3E2A"/>
    <w:rsid w:val="008E7A72"/>
    <w:rsid w:val="008F075D"/>
    <w:rsid w:val="008F2A3C"/>
    <w:rsid w:val="008F311D"/>
    <w:rsid w:val="008F4105"/>
    <w:rsid w:val="008F6FA6"/>
    <w:rsid w:val="00906E46"/>
    <w:rsid w:val="00907058"/>
    <w:rsid w:val="0090747E"/>
    <w:rsid w:val="009078D1"/>
    <w:rsid w:val="00912AA6"/>
    <w:rsid w:val="00921EE8"/>
    <w:rsid w:val="0092285C"/>
    <w:rsid w:val="00922A0E"/>
    <w:rsid w:val="009236FA"/>
    <w:rsid w:val="00927D8C"/>
    <w:rsid w:val="00930A6C"/>
    <w:rsid w:val="00930B24"/>
    <w:rsid w:val="00931494"/>
    <w:rsid w:val="00931AAA"/>
    <w:rsid w:val="0093756C"/>
    <w:rsid w:val="00940731"/>
    <w:rsid w:val="00941637"/>
    <w:rsid w:val="00942654"/>
    <w:rsid w:val="00944557"/>
    <w:rsid w:val="009451ED"/>
    <w:rsid w:val="00946800"/>
    <w:rsid w:val="00950955"/>
    <w:rsid w:val="0095138C"/>
    <w:rsid w:val="00951F8D"/>
    <w:rsid w:val="00952E23"/>
    <w:rsid w:val="00955452"/>
    <w:rsid w:val="00955863"/>
    <w:rsid w:val="009561E2"/>
    <w:rsid w:val="00957862"/>
    <w:rsid w:val="00957C73"/>
    <w:rsid w:val="00961136"/>
    <w:rsid w:val="00962BF3"/>
    <w:rsid w:val="009663C5"/>
    <w:rsid w:val="0096798D"/>
    <w:rsid w:val="009701C0"/>
    <w:rsid w:val="00970E98"/>
    <w:rsid w:val="009730DA"/>
    <w:rsid w:val="009746B3"/>
    <w:rsid w:val="0097494B"/>
    <w:rsid w:val="0097511E"/>
    <w:rsid w:val="009804E5"/>
    <w:rsid w:val="0098081B"/>
    <w:rsid w:val="0098133E"/>
    <w:rsid w:val="009849EA"/>
    <w:rsid w:val="009863FC"/>
    <w:rsid w:val="0098708B"/>
    <w:rsid w:val="0098785E"/>
    <w:rsid w:val="00990058"/>
    <w:rsid w:val="00990EAC"/>
    <w:rsid w:val="00991ADC"/>
    <w:rsid w:val="00991D11"/>
    <w:rsid w:val="0099717C"/>
    <w:rsid w:val="00997825"/>
    <w:rsid w:val="009A0EDB"/>
    <w:rsid w:val="009A1CB3"/>
    <w:rsid w:val="009A682B"/>
    <w:rsid w:val="009A78AA"/>
    <w:rsid w:val="009B79C3"/>
    <w:rsid w:val="009C15AC"/>
    <w:rsid w:val="009C1795"/>
    <w:rsid w:val="009C1E84"/>
    <w:rsid w:val="009C2712"/>
    <w:rsid w:val="009C36DE"/>
    <w:rsid w:val="009C4E63"/>
    <w:rsid w:val="009C5201"/>
    <w:rsid w:val="009C62A8"/>
    <w:rsid w:val="009C6785"/>
    <w:rsid w:val="009D2850"/>
    <w:rsid w:val="009D483E"/>
    <w:rsid w:val="009D5528"/>
    <w:rsid w:val="009D6117"/>
    <w:rsid w:val="009D69EC"/>
    <w:rsid w:val="009F1C8A"/>
    <w:rsid w:val="009F2BC1"/>
    <w:rsid w:val="009F59D7"/>
    <w:rsid w:val="00A00224"/>
    <w:rsid w:val="00A00452"/>
    <w:rsid w:val="00A0279B"/>
    <w:rsid w:val="00A0555B"/>
    <w:rsid w:val="00A06116"/>
    <w:rsid w:val="00A077A8"/>
    <w:rsid w:val="00A10602"/>
    <w:rsid w:val="00A13889"/>
    <w:rsid w:val="00A14110"/>
    <w:rsid w:val="00A1487B"/>
    <w:rsid w:val="00A22E7D"/>
    <w:rsid w:val="00A26122"/>
    <w:rsid w:val="00A32571"/>
    <w:rsid w:val="00A3550C"/>
    <w:rsid w:val="00A41B23"/>
    <w:rsid w:val="00A41FAE"/>
    <w:rsid w:val="00A43971"/>
    <w:rsid w:val="00A43D43"/>
    <w:rsid w:val="00A442AE"/>
    <w:rsid w:val="00A44E9D"/>
    <w:rsid w:val="00A50EA5"/>
    <w:rsid w:val="00A51A5D"/>
    <w:rsid w:val="00A5252C"/>
    <w:rsid w:val="00A52CF3"/>
    <w:rsid w:val="00A54F03"/>
    <w:rsid w:val="00A62A29"/>
    <w:rsid w:val="00A631A3"/>
    <w:rsid w:val="00A631C0"/>
    <w:rsid w:val="00A63893"/>
    <w:rsid w:val="00A64A7D"/>
    <w:rsid w:val="00A6518F"/>
    <w:rsid w:val="00A66360"/>
    <w:rsid w:val="00A668DE"/>
    <w:rsid w:val="00A67E0B"/>
    <w:rsid w:val="00A70787"/>
    <w:rsid w:val="00A70C76"/>
    <w:rsid w:val="00A7336B"/>
    <w:rsid w:val="00A73829"/>
    <w:rsid w:val="00A7464D"/>
    <w:rsid w:val="00A80780"/>
    <w:rsid w:val="00A80F3D"/>
    <w:rsid w:val="00A82498"/>
    <w:rsid w:val="00A8362B"/>
    <w:rsid w:val="00A85639"/>
    <w:rsid w:val="00A86DFE"/>
    <w:rsid w:val="00A86EA1"/>
    <w:rsid w:val="00A93B7E"/>
    <w:rsid w:val="00A95271"/>
    <w:rsid w:val="00A9665D"/>
    <w:rsid w:val="00A97D73"/>
    <w:rsid w:val="00AA1281"/>
    <w:rsid w:val="00AA487E"/>
    <w:rsid w:val="00AA50F6"/>
    <w:rsid w:val="00AA681A"/>
    <w:rsid w:val="00AB047F"/>
    <w:rsid w:val="00AB054B"/>
    <w:rsid w:val="00AB276B"/>
    <w:rsid w:val="00AB465D"/>
    <w:rsid w:val="00AB4BB7"/>
    <w:rsid w:val="00AB5E79"/>
    <w:rsid w:val="00AB7875"/>
    <w:rsid w:val="00AC354C"/>
    <w:rsid w:val="00AC4F31"/>
    <w:rsid w:val="00AC53A7"/>
    <w:rsid w:val="00AD0740"/>
    <w:rsid w:val="00AD1E5B"/>
    <w:rsid w:val="00AD74DC"/>
    <w:rsid w:val="00AE05BD"/>
    <w:rsid w:val="00AE4CE5"/>
    <w:rsid w:val="00AE4FAA"/>
    <w:rsid w:val="00AF478D"/>
    <w:rsid w:val="00AF7668"/>
    <w:rsid w:val="00B00EAE"/>
    <w:rsid w:val="00B02EF8"/>
    <w:rsid w:val="00B06B73"/>
    <w:rsid w:val="00B125F0"/>
    <w:rsid w:val="00B22D82"/>
    <w:rsid w:val="00B234AC"/>
    <w:rsid w:val="00B23C0A"/>
    <w:rsid w:val="00B24870"/>
    <w:rsid w:val="00B27F07"/>
    <w:rsid w:val="00B3164A"/>
    <w:rsid w:val="00B32122"/>
    <w:rsid w:val="00B36C5A"/>
    <w:rsid w:val="00B37B4D"/>
    <w:rsid w:val="00B37E6B"/>
    <w:rsid w:val="00B426FB"/>
    <w:rsid w:val="00B44B4D"/>
    <w:rsid w:val="00B52C3F"/>
    <w:rsid w:val="00B62D3F"/>
    <w:rsid w:val="00B63A5B"/>
    <w:rsid w:val="00B6451B"/>
    <w:rsid w:val="00B647F1"/>
    <w:rsid w:val="00B6574F"/>
    <w:rsid w:val="00B6587A"/>
    <w:rsid w:val="00B660C1"/>
    <w:rsid w:val="00B6663A"/>
    <w:rsid w:val="00B7174E"/>
    <w:rsid w:val="00B775B6"/>
    <w:rsid w:val="00B84157"/>
    <w:rsid w:val="00B8511D"/>
    <w:rsid w:val="00B952D4"/>
    <w:rsid w:val="00BB0350"/>
    <w:rsid w:val="00BB1D2E"/>
    <w:rsid w:val="00BB41FD"/>
    <w:rsid w:val="00BB6921"/>
    <w:rsid w:val="00BB6EA3"/>
    <w:rsid w:val="00BB7AEE"/>
    <w:rsid w:val="00BC17B4"/>
    <w:rsid w:val="00BC283C"/>
    <w:rsid w:val="00BC4D45"/>
    <w:rsid w:val="00BD2100"/>
    <w:rsid w:val="00BD2B75"/>
    <w:rsid w:val="00BD442E"/>
    <w:rsid w:val="00BD4966"/>
    <w:rsid w:val="00BD63E9"/>
    <w:rsid w:val="00BD6727"/>
    <w:rsid w:val="00BD738C"/>
    <w:rsid w:val="00BE39B8"/>
    <w:rsid w:val="00BE71FF"/>
    <w:rsid w:val="00BE7692"/>
    <w:rsid w:val="00BF0033"/>
    <w:rsid w:val="00BF04BE"/>
    <w:rsid w:val="00BF1987"/>
    <w:rsid w:val="00BF44A4"/>
    <w:rsid w:val="00BF5DFD"/>
    <w:rsid w:val="00BF69CF"/>
    <w:rsid w:val="00BF7718"/>
    <w:rsid w:val="00BF7BFF"/>
    <w:rsid w:val="00C035AA"/>
    <w:rsid w:val="00C07D7C"/>
    <w:rsid w:val="00C105A1"/>
    <w:rsid w:val="00C10B2D"/>
    <w:rsid w:val="00C11E33"/>
    <w:rsid w:val="00C122F9"/>
    <w:rsid w:val="00C129CF"/>
    <w:rsid w:val="00C1681F"/>
    <w:rsid w:val="00C17699"/>
    <w:rsid w:val="00C2048E"/>
    <w:rsid w:val="00C2379E"/>
    <w:rsid w:val="00C2408C"/>
    <w:rsid w:val="00C25470"/>
    <w:rsid w:val="00C2624A"/>
    <w:rsid w:val="00C27E85"/>
    <w:rsid w:val="00C400F0"/>
    <w:rsid w:val="00C42BD2"/>
    <w:rsid w:val="00C435ED"/>
    <w:rsid w:val="00C44F52"/>
    <w:rsid w:val="00C52A0D"/>
    <w:rsid w:val="00C54CE1"/>
    <w:rsid w:val="00C54F79"/>
    <w:rsid w:val="00C57713"/>
    <w:rsid w:val="00C61DF4"/>
    <w:rsid w:val="00C66C12"/>
    <w:rsid w:val="00C67050"/>
    <w:rsid w:val="00C75C19"/>
    <w:rsid w:val="00C83BD6"/>
    <w:rsid w:val="00C86701"/>
    <w:rsid w:val="00C8774D"/>
    <w:rsid w:val="00C92C19"/>
    <w:rsid w:val="00C936C1"/>
    <w:rsid w:val="00C9376A"/>
    <w:rsid w:val="00C93C3A"/>
    <w:rsid w:val="00C9460F"/>
    <w:rsid w:val="00C96227"/>
    <w:rsid w:val="00C9730C"/>
    <w:rsid w:val="00CA462A"/>
    <w:rsid w:val="00CA46E3"/>
    <w:rsid w:val="00CA53A0"/>
    <w:rsid w:val="00CB1422"/>
    <w:rsid w:val="00CB211A"/>
    <w:rsid w:val="00CB27D4"/>
    <w:rsid w:val="00CC2935"/>
    <w:rsid w:val="00CC2B80"/>
    <w:rsid w:val="00CC3B6C"/>
    <w:rsid w:val="00CD1405"/>
    <w:rsid w:val="00CD7658"/>
    <w:rsid w:val="00CE3383"/>
    <w:rsid w:val="00CE3A3D"/>
    <w:rsid w:val="00CE7710"/>
    <w:rsid w:val="00CE7A30"/>
    <w:rsid w:val="00CE7A85"/>
    <w:rsid w:val="00CF0C2C"/>
    <w:rsid w:val="00CF3B09"/>
    <w:rsid w:val="00CF4EF6"/>
    <w:rsid w:val="00CF5B5E"/>
    <w:rsid w:val="00D02984"/>
    <w:rsid w:val="00D0476C"/>
    <w:rsid w:val="00D065A6"/>
    <w:rsid w:val="00D06ED2"/>
    <w:rsid w:val="00D1204C"/>
    <w:rsid w:val="00D12FF1"/>
    <w:rsid w:val="00D13E64"/>
    <w:rsid w:val="00D1695C"/>
    <w:rsid w:val="00D17F57"/>
    <w:rsid w:val="00D24A5D"/>
    <w:rsid w:val="00D25414"/>
    <w:rsid w:val="00D25CD9"/>
    <w:rsid w:val="00D261A2"/>
    <w:rsid w:val="00D26A08"/>
    <w:rsid w:val="00D270A5"/>
    <w:rsid w:val="00D2756B"/>
    <w:rsid w:val="00D30B48"/>
    <w:rsid w:val="00D3115C"/>
    <w:rsid w:val="00D31A36"/>
    <w:rsid w:val="00D32AF7"/>
    <w:rsid w:val="00D36685"/>
    <w:rsid w:val="00D37FCB"/>
    <w:rsid w:val="00D4023D"/>
    <w:rsid w:val="00D4069A"/>
    <w:rsid w:val="00D472CD"/>
    <w:rsid w:val="00D47EEB"/>
    <w:rsid w:val="00D519AF"/>
    <w:rsid w:val="00D54ECC"/>
    <w:rsid w:val="00D5548F"/>
    <w:rsid w:val="00D5735F"/>
    <w:rsid w:val="00D65962"/>
    <w:rsid w:val="00D664C5"/>
    <w:rsid w:val="00D67D03"/>
    <w:rsid w:val="00D7189D"/>
    <w:rsid w:val="00D719C3"/>
    <w:rsid w:val="00D730CA"/>
    <w:rsid w:val="00D73A13"/>
    <w:rsid w:val="00D75319"/>
    <w:rsid w:val="00D76D98"/>
    <w:rsid w:val="00D777F1"/>
    <w:rsid w:val="00D77BEA"/>
    <w:rsid w:val="00D801DF"/>
    <w:rsid w:val="00D839DF"/>
    <w:rsid w:val="00D86307"/>
    <w:rsid w:val="00D94F64"/>
    <w:rsid w:val="00D95607"/>
    <w:rsid w:val="00D978E4"/>
    <w:rsid w:val="00DA0ADA"/>
    <w:rsid w:val="00DA0F83"/>
    <w:rsid w:val="00DA33AC"/>
    <w:rsid w:val="00DA3A08"/>
    <w:rsid w:val="00DA64D0"/>
    <w:rsid w:val="00DA6582"/>
    <w:rsid w:val="00DB0DFE"/>
    <w:rsid w:val="00DB67CB"/>
    <w:rsid w:val="00DB7813"/>
    <w:rsid w:val="00DC22C2"/>
    <w:rsid w:val="00DC2BAC"/>
    <w:rsid w:val="00DC575A"/>
    <w:rsid w:val="00DC5FE1"/>
    <w:rsid w:val="00DD2B98"/>
    <w:rsid w:val="00DD471A"/>
    <w:rsid w:val="00DD4754"/>
    <w:rsid w:val="00DD4826"/>
    <w:rsid w:val="00DD5703"/>
    <w:rsid w:val="00DE01FD"/>
    <w:rsid w:val="00DE03C1"/>
    <w:rsid w:val="00DE13C2"/>
    <w:rsid w:val="00DE18B5"/>
    <w:rsid w:val="00DE62BA"/>
    <w:rsid w:val="00DF09F4"/>
    <w:rsid w:val="00DF5DE4"/>
    <w:rsid w:val="00E02E0B"/>
    <w:rsid w:val="00E04979"/>
    <w:rsid w:val="00E0593E"/>
    <w:rsid w:val="00E0727C"/>
    <w:rsid w:val="00E078B4"/>
    <w:rsid w:val="00E10F42"/>
    <w:rsid w:val="00E15DB8"/>
    <w:rsid w:val="00E17F69"/>
    <w:rsid w:val="00E208B0"/>
    <w:rsid w:val="00E2637B"/>
    <w:rsid w:val="00E26720"/>
    <w:rsid w:val="00E36DF7"/>
    <w:rsid w:val="00E41AEE"/>
    <w:rsid w:val="00E43689"/>
    <w:rsid w:val="00E44292"/>
    <w:rsid w:val="00E45D71"/>
    <w:rsid w:val="00E4794F"/>
    <w:rsid w:val="00E508A7"/>
    <w:rsid w:val="00E50F28"/>
    <w:rsid w:val="00E54660"/>
    <w:rsid w:val="00E60A44"/>
    <w:rsid w:val="00E61B22"/>
    <w:rsid w:val="00E629F3"/>
    <w:rsid w:val="00E65F6B"/>
    <w:rsid w:val="00E666EA"/>
    <w:rsid w:val="00E67524"/>
    <w:rsid w:val="00E70933"/>
    <w:rsid w:val="00E74087"/>
    <w:rsid w:val="00E8027A"/>
    <w:rsid w:val="00E85CEA"/>
    <w:rsid w:val="00E8690C"/>
    <w:rsid w:val="00E923AF"/>
    <w:rsid w:val="00E97C53"/>
    <w:rsid w:val="00EA1009"/>
    <w:rsid w:val="00EA6493"/>
    <w:rsid w:val="00EA70F3"/>
    <w:rsid w:val="00EA7476"/>
    <w:rsid w:val="00EB0651"/>
    <w:rsid w:val="00EB1F89"/>
    <w:rsid w:val="00EB1FC2"/>
    <w:rsid w:val="00EB40BA"/>
    <w:rsid w:val="00EB50EB"/>
    <w:rsid w:val="00EB6A0B"/>
    <w:rsid w:val="00EC14DF"/>
    <w:rsid w:val="00EC1BB9"/>
    <w:rsid w:val="00EC2E0F"/>
    <w:rsid w:val="00ED21F6"/>
    <w:rsid w:val="00ED3B32"/>
    <w:rsid w:val="00ED4484"/>
    <w:rsid w:val="00ED6652"/>
    <w:rsid w:val="00ED6B45"/>
    <w:rsid w:val="00ED7346"/>
    <w:rsid w:val="00ED77F3"/>
    <w:rsid w:val="00EE1D06"/>
    <w:rsid w:val="00EE45D4"/>
    <w:rsid w:val="00EE66EE"/>
    <w:rsid w:val="00EE69D7"/>
    <w:rsid w:val="00EF1410"/>
    <w:rsid w:val="00EF40C7"/>
    <w:rsid w:val="00EF7150"/>
    <w:rsid w:val="00EF7458"/>
    <w:rsid w:val="00F05BB5"/>
    <w:rsid w:val="00F062A3"/>
    <w:rsid w:val="00F113BF"/>
    <w:rsid w:val="00F12EA5"/>
    <w:rsid w:val="00F20633"/>
    <w:rsid w:val="00F20ED0"/>
    <w:rsid w:val="00F2337D"/>
    <w:rsid w:val="00F25908"/>
    <w:rsid w:val="00F26E37"/>
    <w:rsid w:val="00F306E1"/>
    <w:rsid w:val="00F32A7C"/>
    <w:rsid w:val="00F34EC4"/>
    <w:rsid w:val="00F374E5"/>
    <w:rsid w:val="00F4271F"/>
    <w:rsid w:val="00F47D4D"/>
    <w:rsid w:val="00F5004B"/>
    <w:rsid w:val="00F52E9D"/>
    <w:rsid w:val="00F5534E"/>
    <w:rsid w:val="00F6042B"/>
    <w:rsid w:val="00F614A5"/>
    <w:rsid w:val="00F62A47"/>
    <w:rsid w:val="00F62DCD"/>
    <w:rsid w:val="00F73D81"/>
    <w:rsid w:val="00F7451A"/>
    <w:rsid w:val="00F745DD"/>
    <w:rsid w:val="00F75A28"/>
    <w:rsid w:val="00F75F76"/>
    <w:rsid w:val="00F76B03"/>
    <w:rsid w:val="00F76EBD"/>
    <w:rsid w:val="00F807F2"/>
    <w:rsid w:val="00F84239"/>
    <w:rsid w:val="00F8478E"/>
    <w:rsid w:val="00F84AC0"/>
    <w:rsid w:val="00F84B99"/>
    <w:rsid w:val="00F85769"/>
    <w:rsid w:val="00F8700A"/>
    <w:rsid w:val="00F91124"/>
    <w:rsid w:val="00F94DB3"/>
    <w:rsid w:val="00F95F3D"/>
    <w:rsid w:val="00F962A9"/>
    <w:rsid w:val="00FA3223"/>
    <w:rsid w:val="00FA439B"/>
    <w:rsid w:val="00FA6956"/>
    <w:rsid w:val="00FA750C"/>
    <w:rsid w:val="00FB02F4"/>
    <w:rsid w:val="00FB0572"/>
    <w:rsid w:val="00FB05EA"/>
    <w:rsid w:val="00FB312E"/>
    <w:rsid w:val="00FC0343"/>
    <w:rsid w:val="00FC1D10"/>
    <w:rsid w:val="00FC1F63"/>
    <w:rsid w:val="00FC4C80"/>
    <w:rsid w:val="00FC5FFA"/>
    <w:rsid w:val="00FC6AE0"/>
    <w:rsid w:val="00FD0C4A"/>
    <w:rsid w:val="00FD2680"/>
    <w:rsid w:val="00FD388A"/>
    <w:rsid w:val="00FD73B1"/>
    <w:rsid w:val="00FE2E77"/>
    <w:rsid w:val="00FE3B17"/>
    <w:rsid w:val="00FE5BBD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B952D4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eop">
    <w:name w:val="eop"/>
    <w:basedOn w:val="a2"/>
    <w:rsid w:val="00957862"/>
  </w:style>
  <w:style w:type="character" w:styleId="afc">
    <w:name w:val="Unresolved Mention"/>
    <w:basedOn w:val="a2"/>
    <w:uiPriority w:val="99"/>
    <w:semiHidden/>
    <w:unhideWhenUsed/>
    <w:rsid w:val="00A80F3D"/>
    <w:rPr>
      <w:color w:val="605E5C"/>
      <w:shd w:val="clear" w:color="auto" w:fill="E1DFDD"/>
    </w:rPr>
  </w:style>
  <w:style w:type="paragraph" w:styleId="afd">
    <w:name w:val="Normal (Web)"/>
    <w:basedOn w:val="a1"/>
    <w:uiPriority w:val="99"/>
    <w:semiHidden/>
    <w:unhideWhenUsed/>
    <w:rsid w:val="007B05C6"/>
    <w:rPr>
      <w:rFonts w:cs="Times New Roman"/>
      <w:szCs w:val="24"/>
    </w:rPr>
  </w:style>
  <w:style w:type="character" w:styleId="afe">
    <w:name w:val="Strong"/>
    <w:basedOn w:val="a2"/>
    <w:uiPriority w:val="22"/>
    <w:qFormat/>
    <w:rsid w:val="00327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a1eb269e-cbf3-465a-8e4a-8d42bc45f09f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a042d032-8e16-4c5e-a37e-70d449039bd2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15</TotalTime>
  <Pages>23</Pages>
  <Words>4326</Words>
  <Characters>24660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отчетных документов</vt:lpstr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Дмитрий Долгих</cp:lastModifiedBy>
  <cp:revision>14</cp:revision>
  <cp:lastPrinted>2025-10-28T19:43:00Z</cp:lastPrinted>
  <dcterms:created xsi:type="dcterms:W3CDTF">2025-10-01T11:19:00Z</dcterms:created>
  <dcterms:modified xsi:type="dcterms:W3CDTF">2025-10-28T19:43:00Z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